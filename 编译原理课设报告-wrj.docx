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087EB" w14:textId="77777777" w:rsidR="00B454B7" w:rsidRDefault="00B454B7" w:rsidP="00F3605A">
      <w:pPr>
        <w:pStyle w:val="a0"/>
        <w:ind w:firstLine="0"/>
        <w:rPr>
          <w:rFonts w:hint="eastAsia"/>
          <w:lang w:eastAsia="zh-CN"/>
        </w:rPr>
      </w:pPr>
    </w:p>
    <w:p w14:paraId="64EB0954" w14:textId="77777777" w:rsidR="00B454B7" w:rsidRDefault="00B454B7" w:rsidP="001D5854">
      <w:pPr>
        <w:pStyle w:val="a0"/>
        <w:rPr>
          <w:lang w:eastAsia="zh-CN"/>
        </w:rPr>
      </w:pPr>
    </w:p>
    <w:p w14:paraId="27D1B5E2" w14:textId="77777777" w:rsidR="00B454B7" w:rsidRDefault="00B454B7" w:rsidP="001D5854">
      <w:pPr>
        <w:pStyle w:val="a0"/>
        <w:rPr>
          <w:lang w:eastAsia="zh-CN"/>
        </w:rPr>
      </w:pPr>
    </w:p>
    <w:p w14:paraId="333B54D4" w14:textId="77777777" w:rsidR="00B454B7" w:rsidRDefault="00B454B7" w:rsidP="001D5854">
      <w:pPr>
        <w:pStyle w:val="a0"/>
        <w:rPr>
          <w:lang w:eastAsia="zh-CN"/>
        </w:rPr>
      </w:pPr>
    </w:p>
    <w:p w14:paraId="15558299" w14:textId="77777777" w:rsidR="00B454B7" w:rsidRDefault="00B454B7" w:rsidP="000E42E2">
      <w:pPr>
        <w:pStyle w:val="a0"/>
        <w:ind w:firstLine="0"/>
        <w:rPr>
          <w:lang w:eastAsia="zh-CN"/>
        </w:rPr>
      </w:pPr>
    </w:p>
    <w:p w14:paraId="0C7FEF38" w14:textId="77777777" w:rsidR="00B454B7" w:rsidRPr="000E42E2" w:rsidRDefault="00B454B7" w:rsidP="001D5854">
      <w:pPr>
        <w:pStyle w:val="a0"/>
        <w:rPr>
          <w:b/>
          <w:lang w:eastAsia="zh-CN"/>
        </w:rPr>
      </w:pPr>
      <w:bookmarkStart w:id="0" w:name="_GoBack"/>
      <w:bookmarkEnd w:id="0"/>
    </w:p>
    <w:p w14:paraId="2308DD56" w14:textId="77777777" w:rsidR="00B454B7" w:rsidRPr="000E42E2" w:rsidRDefault="006D78A5" w:rsidP="001D5854">
      <w:pPr>
        <w:pStyle w:val="1"/>
        <w:rPr>
          <w:b/>
          <w:sz w:val="56"/>
          <w:szCs w:val="56"/>
          <w:lang w:eastAsia="zh-CN"/>
        </w:rPr>
      </w:pPr>
      <w:bookmarkStart w:id="1" w:name="bkPaperTitl"/>
      <w:bookmarkStart w:id="2" w:name="_Toc342570088"/>
      <w:bookmarkStart w:id="3" w:name="_Toc342570126"/>
      <w:bookmarkEnd w:id="1"/>
      <w:r w:rsidRPr="000E42E2">
        <w:rPr>
          <w:rFonts w:hint="eastAsia"/>
          <w:b/>
          <w:sz w:val="56"/>
          <w:szCs w:val="56"/>
          <w:lang w:eastAsia="zh-CN"/>
        </w:rPr>
        <w:t>编译原理课程设计</w:t>
      </w:r>
      <w:bookmarkEnd w:id="2"/>
      <w:bookmarkEnd w:id="3"/>
    </w:p>
    <w:p w14:paraId="2F8D8BBD" w14:textId="64369A1D" w:rsidR="000E42E2" w:rsidRPr="000E42E2" w:rsidRDefault="000E42E2" w:rsidP="000E42E2">
      <w:pPr>
        <w:pStyle w:val="a0"/>
        <w:ind w:firstLine="0"/>
        <w:jc w:val="center"/>
        <w:rPr>
          <w:b/>
          <w:sz w:val="52"/>
          <w:lang w:eastAsia="zh-CN"/>
        </w:rPr>
      </w:pPr>
      <w:r w:rsidRPr="000E42E2">
        <w:rPr>
          <w:rFonts w:hint="eastAsia"/>
          <w:b/>
          <w:sz w:val="52"/>
          <w:lang w:eastAsia="zh-CN"/>
        </w:rPr>
        <w:t>项目报告</w:t>
      </w:r>
    </w:p>
    <w:p w14:paraId="261FE33E" w14:textId="77777777" w:rsidR="00B454B7" w:rsidRDefault="006D78A5" w:rsidP="001D5854">
      <w:pPr>
        <w:pStyle w:val="1"/>
        <w:rPr>
          <w:b/>
          <w:sz w:val="36"/>
          <w:szCs w:val="36"/>
          <w:lang w:eastAsia="zh-CN"/>
        </w:rPr>
      </w:pPr>
      <w:bookmarkStart w:id="4" w:name="bkAuthor"/>
      <w:bookmarkStart w:id="5" w:name="_Toc342570089"/>
      <w:bookmarkStart w:id="6" w:name="_Toc342570127"/>
      <w:bookmarkEnd w:id="4"/>
      <w:r w:rsidRPr="006D78A5">
        <w:rPr>
          <w:rFonts w:hint="eastAsia"/>
          <w:b/>
          <w:sz w:val="36"/>
          <w:szCs w:val="36"/>
          <w:lang w:eastAsia="zh-CN"/>
        </w:rPr>
        <w:t>王瑞吉</w:t>
      </w:r>
      <w:bookmarkEnd w:id="5"/>
      <w:bookmarkEnd w:id="6"/>
    </w:p>
    <w:p w14:paraId="305D8170" w14:textId="77777777" w:rsidR="006D78A5" w:rsidRPr="006D78A5" w:rsidRDefault="006D78A5" w:rsidP="006D78A5">
      <w:pPr>
        <w:pStyle w:val="a0"/>
        <w:ind w:firstLine="0"/>
        <w:jc w:val="center"/>
      </w:pPr>
      <w:r>
        <w:rPr>
          <w:rFonts w:hint="eastAsia"/>
          <w:lang w:eastAsia="zh-CN"/>
        </w:rPr>
        <w:t>学号</w:t>
      </w:r>
      <w:r>
        <w:rPr>
          <w:rFonts w:hint="eastAsia"/>
        </w:rPr>
        <w:t>5140219030</w:t>
      </w:r>
    </w:p>
    <w:p w14:paraId="0E3B7D35" w14:textId="77777777" w:rsidR="00B454B7" w:rsidRDefault="00B454B7" w:rsidP="001D5854">
      <w:pPr>
        <w:pStyle w:val="1"/>
        <w:rPr>
          <w:lang w:eastAsia="zh-CN"/>
        </w:rPr>
      </w:pPr>
      <w:bookmarkStart w:id="7" w:name="bkAuthorAffil"/>
      <w:bookmarkEnd w:id="7"/>
    </w:p>
    <w:p w14:paraId="1B3F13BA" w14:textId="77777777" w:rsidR="00B454B7" w:rsidRDefault="00B454B7" w:rsidP="001D5854">
      <w:pPr>
        <w:pStyle w:val="1"/>
      </w:pPr>
    </w:p>
    <w:p w14:paraId="5DE48642" w14:textId="77777777" w:rsidR="00F3605A" w:rsidRDefault="00F3605A" w:rsidP="00F3605A">
      <w:pPr>
        <w:pStyle w:val="a0"/>
      </w:pPr>
    </w:p>
    <w:p w14:paraId="22FF7AF4" w14:textId="77777777" w:rsidR="00F3605A" w:rsidRDefault="00F3605A" w:rsidP="00F3605A">
      <w:pPr>
        <w:pStyle w:val="a0"/>
      </w:pPr>
    </w:p>
    <w:p w14:paraId="3E1CA879" w14:textId="77777777" w:rsidR="00F3605A" w:rsidRDefault="00F3605A" w:rsidP="00F3605A">
      <w:pPr>
        <w:pStyle w:val="a0"/>
      </w:pPr>
    </w:p>
    <w:p w14:paraId="6C780EE2" w14:textId="77777777" w:rsidR="00F3605A" w:rsidRDefault="00F3605A" w:rsidP="00F3605A">
      <w:pPr>
        <w:pStyle w:val="a0"/>
      </w:pPr>
    </w:p>
    <w:p w14:paraId="54DFE7A4" w14:textId="77777777" w:rsidR="00F3605A" w:rsidRDefault="00F3605A" w:rsidP="00F3605A">
      <w:pPr>
        <w:pStyle w:val="a0"/>
      </w:pPr>
    </w:p>
    <w:p w14:paraId="2CC65C04" w14:textId="77777777" w:rsidR="00F3605A" w:rsidRPr="00F3605A" w:rsidRDefault="00F3605A" w:rsidP="00F3605A">
      <w:pPr>
        <w:pStyle w:val="a0"/>
      </w:pPr>
    </w:p>
    <w:p w14:paraId="3500BE04" w14:textId="77777777" w:rsidR="00F3605A" w:rsidRDefault="00F3605A"/>
    <w:p w14:paraId="78865FBD" w14:textId="77777777" w:rsidR="00F3605A" w:rsidRDefault="00F3605A"/>
    <w:p w14:paraId="5613D004" w14:textId="77777777" w:rsidR="00F3605A" w:rsidRPr="00F3605A" w:rsidRDefault="00F3605A" w:rsidP="00F3605A">
      <w:pPr>
        <w:pStyle w:val="a0"/>
        <w:ind w:firstLine="0"/>
      </w:pPr>
    </w:p>
    <w:p w14:paraId="57BD3CCB" w14:textId="77777777" w:rsidR="00F3605A" w:rsidRDefault="00B80059" w:rsidP="00F3605A">
      <w:pPr>
        <w:pStyle w:val="1"/>
        <w:rPr>
          <w:lang w:eastAsia="zh-CN"/>
        </w:rPr>
      </w:pPr>
      <w:bookmarkStart w:id="8" w:name="bkAbstract"/>
      <w:bookmarkEnd w:id="8"/>
      <w:r>
        <w:rPr>
          <w:rFonts w:hint="eastAsia"/>
          <w:sz w:val="48"/>
          <w:szCs w:val="48"/>
          <w:lang w:eastAsia="zh-CN"/>
        </w:rPr>
        <w:lastRenderedPageBreak/>
        <w:t>简介</w:t>
      </w:r>
    </w:p>
    <w:p w14:paraId="11D20AFF" w14:textId="77777777" w:rsidR="00F3605A" w:rsidRPr="007D43B2" w:rsidRDefault="00F3605A" w:rsidP="00F3605A">
      <w:pPr>
        <w:pStyle w:val="1"/>
        <w:jc w:val="left"/>
        <w:rPr>
          <w:sz w:val="40"/>
          <w:szCs w:val="40"/>
          <w:lang w:eastAsia="zh-CN"/>
        </w:rPr>
      </w:pPr>
      <w:r w:rsidRPr="007D43B2">
        <w:rPr>
          <w:rFonts w:hint="eastAsia"/>
          <w:sz w:val="40"/>
          <w:szCs w:val="40"/>
          <w:lang w:eastAsia="zh-CN"/>
        </w:rPr>
        <w:t>1.</w:t>
      </w:r>
      <w:r w:rsidRPr="007D43B2">
        <w:rPr>
          <w:rFonts w:hint="eastAsia"/>
          <w:sz w:val="40"/>
          <w:szCs w:val="40"/>
          <w:lang w:eastAsia="zh-CN"/>
        </w:rPr>
        <w:t>目标</w:t>
      </w:r>
    </w:p>
    <w:p w14:paraId="41FC848B" w14:textId="77777777" w:rsidR="007D43B2" w:rsidRPr="00290C9D" w:rsidRDefault="00F3605A" w:rsidP="00F3605A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制作</w:t>
      </w:r>
      <w:r w:rsidRPr="00290C9D">
        <w:rPr>
          <w:rFonts w:hint="eastAsia"/>
          <w:sz w:val="28"/>
          <w:lang w:eastAsia="zh-CN"/>
        </w:rPr>
        <w:t>Tiger</w:t>
      </w:r>
      <w:r w:rsidRPr="00290C9D">
        <w:rPr>
          <w:rFonts w:hint="eastAsia"/>
          <w:sz w:val="28"/>
          <w:lang w:eastAsia="zh-CN"/>
        </w:rPr>
        <w:t>语言编译器</w:t>
      </w:r>
    </w:p>
    <w:p w14:paraId="0F75B346" w14:textId="77777777" w:rsidR="007D43B2" w:rsidRDefault="007D43B2" w:rsidP="007D43B2">
      <w:pPr>
        <w:pStyle w:val="1"/>
        <w:jc w:val="left"/>
        <w:rPr>
          <w:sz w:val="40"/>
          <w:szCs w:val="40"/>
          <w:lang w:eastAsia="zh-CN"/>
        </w:rPr>
      </w:pPr>
      <w:r w:rsidRPr="007D43B2">
        <w:rPr>
          <w:rFonts w:hint="eastAsia"/>
          <w:sz w:val="40"/>
          <w:szCs w:val="40"/>
          <w:lang w:eastAsia="zh-CN"/>
        </w:rPr>
        <w:t>2.</w:t>
      </w:r>
      <w:r w:rsidRPr="007D43B2">
        <w:rPr>
          <w:rFonts w:hint="eastAsia"/>
          <w:sz w:val="40"/>
          <w:szCs w:val="40"/>
          <w:lang w:eastAsia="zh-CN"/>
        </w:rPr>
        <w:t>项目组成</w:t>
      </w:r>
      <w:r w:rsidR="003328B5">
        <w:rPr>
          <w:rFonts w:hint="eastAsia"/>
          <w:noProof/>
          <w:sz w:val="40"/>
          <w:szCs w:val="40"/>
          <w:lang w:eastAsia="zh-CN"/>
        </w:rPr>
        <w:drawing>
          <wp:inline distT="0" distB="0" distL="0" distR="0" wp14:anchorId="3F92CE34" wp14:editId="7DFD70C3">
            <wp:extent cx="6217920" cy="4276725"/>
            <wp:effectExtent l="0" t="0" r="5080" b="0"/>
            <wp:docPr id="1" name="图片 1" descr="Screen Shot 2016-12-05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12-05 at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31B0" w14:textId="77777777" w:rsidR="00290C9D" w:rsidRDefault="00290C9D" w:rsidP="007D43B2">
      <w:pPr>
        <w:pStyle w:val="1"/>
        <w:ind w:firstLine="547"/>
        <w:jc w:val="left"/>
        <w:rPr>
          <w:lang w:eastAsia="zh-CN"/>
        </w:rPr>
      </w:pPr>
    </w:p>
    <w:p w14:paraId="785DFBAF" w14:textId="77777777" w:rsidR="00290C9D" w:rsidRDefault="00290C9D" w:rsidP="007D43B2">
      <w:pPr>
        <w:pStyle w:val="1"/>
        <w:ind w:firstLine="547"/>
        <w:jc w:val="left"/>
        <w:rPr>
          <w:lang w:eastAsia="zh-CN"/>
        </w:rPr>
      </w:pPr>
    </w:p>
    <w:p w14:paraId="488D651B" w14:textId="77777777" w:rsidR="007D43B2" w:rsidRPr="00290C9D" w:rsidRDefault="0038423D" w:rsidP="007D43B2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lastRenderedPageBreak/>
        <w:t>1.</w:t>
      </w:r>
      <w:r w:rsidRPr="00290C9D">
        <w:rPr>
          <w:rFonts w:hint="eastAsia"/>
          <w:sz w:val="28"/>
          <w:lang w:eastAsia="zh-CN"/>
        </w:rPr>
        <w:t>词法分析：分</w:t>
      </w:r>
      <w:r w:rsidR="00290C9D" w:rsidRPr="00290C9D">
        <w:rPr>
          <w:rFonts w:hint="eastAsia"/>
          <w:sz w:val="28"/>
          <w:lang w:eastAsia="zh-CN"/>
        </w:rPr>
        <w:t>割源程序</w:t>
      </w:r>
      <w:r w:rsidRPr="00290C9D">
        <w:rPr>
          <w:rFonts w:hint="eastAsia"/>
          <w:sz w:val="28"/>
          <w:lang w:eastAsia="zh-CN"/>
        </w:rPr>
        <w:t>生成</w:t>
      </w:r>
      <w:r w:rsidRPr="00290C9D">
        <w:rPr>
          <w:rFonts w:hint="eastAsia"/>
          <w:sz w:val="28"/>
          <w:lang w:eastAsia="zh-CN"/>
        </w:rPr>
        <w:t>tokens</w:t>
      </w:r>
      <w:r w:rsidR="007D43B2" w:rsidRPr="00290C9D">
        <w:rPr>
          <w:rFonts w:hint="eastAsia"/>
          <w:sz w:val="28"/>
          <w:lang w:eastAsia="zh-CN"/>
        </w:rPr>
        <w:t>，利用</w:t>
      </w:r>
      <w:proofErr w:type="spellStart"/>
      <w:r w:rsidR="007D43B2" w:rsidRPr="00290C9D">
        <w:rPr>
          <w:rFonts w:hint="eastAsia"/>
          <w:sz w:val="28"/>
          <w:lang w:eastAsia="zh-CN"/>
        </w:rPr>
        <w:t>JFlex</w:t>
      </w:r>
      <w:proofErr w:type="spellEnd"/>
      <w:r w:rsidR="007D43B2" w:rsidRPr="00290C9D">
        <w:rPr>
          <w:rFonts w:hint="eastAsia"/>
          <w:sz w:val="28"/>
          <w:lang w:eastAsia="zh-CN"/>
        </w:rPr>
        <w:t>将自动机文件生成词法分析器程序</w:t>
      </w:r>
    </w:p>
    <w:p w14:paraId="736C9273" w14:textId="77777777" w:rsidR="007D43B2" w:rsidRPr="00290C9D" w:rsidRDefault="0038423D" w:rsidP="007D43B2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2.</w:t>
      </w:r>
      <w:r w:rsidR="007D43B2" w:rsidRPr="00290C9D">
        <w:rPr>
          <w:rFonts w:hint="eastAsia"/>
          <w:sz w:val="28"/>
          <w:lang w:eastAsia="zh-CN"/>
        </w:rPr>
        <w:t>语法分析：根据程序的语法结构检查语法错误，利用</w:t>
      </w:r>
      <w:r w:rsidR="007D43B2" w:rsidRPr="00290C9D">
        <w:rPr>
          <w:rFonts w:hint="eastAsia"/>
          <w:sz w:val="28"/>
          <w:lang w:eastAsia="zh-CN"/>
        </w:rPr>
        <w:t>Java Cup</w:t>
      </w:r>
      <w:r w:rsidR="007D43B2" w:rsidRPr="00290C9D">
        <w:rPr>
          <w:rFonts w:hint="eastAsia"/>
          <w:sz w:val="28"/>
          <w:lang w:eastAsia="zh-CN"/>
        </w:rPr>
        <w:t>将文法文件生成语法分析器程序</w:t>
      </w:r>
    </w:p>
    <w:p w14:paraId="273B3738" w14:textId="77777777" w:rsidR="006A6B03" w:rsidRPr="00290C9D" w:rsidRDefault="007D43B2" w:rsidP="007D43B2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3.</w:t>
      </w:r>
      <w:r w:rsidRPr="00290C9D">
        <w:rPr>
          <w:rFonts w:hint="eastAsia"/>
          <w:sz w:val="28"/>
          <w:lang w:eastAsia="zh-CN"/>
        </w:rPr>
        <w:t>抽象语法树</w:t>
      </w:r>
      <w:r w:rsidR="006A6B03" w:rsidRPr="00290C9D">
        <w:rPr>
          <w:rFonts w:hint="eastAsia"/>
          <w:sz w:val="28"/>
          <w:lang w:eastAsia="zh-CN"/>
        </w:rPr>
        <w:t>：基于语法结构生成抽象语法树</w:t>
      </w:r>
    </w:p>
    <w:p w14:paraId="25C2397C" w14:textId="77777777" w:rsidR="006A6B03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4.</w:t>
      </w:r>
      <w:r w:rsidR="006A6B03" w:rsidRPr="00290C9D">
        <w:rPr>
          <w:rFonts w:hint="eastAsia"/>
          <w:sz w:val="28"/>
          <w:lang w:eastAsia="zh-CN"/>
        </w:rPr>
        <w:t>语义分析：进行变量和类型检查等</w:t>
      </w:r>
    </w:p>
    <w:p w14:paraId="2724113B" w14:textId="77777777" w:rsidR="006A6B03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5.</w:t>
      </w:r>
      <w:r w:rsidR="006A6B03" w:rsidRPr="00290C9D">
        <w:rPr>
          <w:rFonts w:hint="eastAsia"/>
          <w:sz w:val="28"/>
          <w:lang w:eastAsia="zh-CN"/>
        </w:rPr>
        <w:t>活动记录：记录函数调用</w:t>
      </w:r>
    </w:p>
    <w:p w14:paraId="2DB5CD57" w14:textId="77777777" w:rsidR="0038423D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6.</w:t>
      </w:r>
      <w:r w:rsidRPr="00290C9D">
        <w:rPr>
          <w:rFonts w:hint="eastAsia"/>
          <w:sz w:val="28"/>
          <w:lang w:eastAsia="zh-CN"/>
        </w:rPr>
        <w:t>翻译</w:t>
      </w:r>
      <w:r w:rsidR="006A6B03" w:rsidRPr="00290C9D">
        <w:rPr>
          <w:rFonts w:hint="eastAsia"/>
          <w:sz w:val="28"/>
          <w:lang w:eastAsia="zh-CN"/>
        </w:rPr>
        <w:t>：</w:t>
      </w:r>
      <w:r w:rsidRPr="00290C9D">
        <w:rPr>
          <w:rFonts w:hint="eastAsia"/>
          <w:sz w:val="28"/>
          <w:lang w:eastAsia="zh-CN"/>
        </w:rPr>
        <w:t>翻译生成中间表示树</w:t>
      </w:r>
      <w:r w:rsidRPr="00290C9D">
        <w:rPr>
          <w:rFonts w:hint="eastAsia"/>
          <w:sz w:val="28"/>
          <w:lang w:eastAsia="zh-CN"/>
        </w:rPr>
        <w:t>IR Trees</w:t>
      </w:r>
      <w:r w:rsidRPr="00290C9D">
        <w:rPr>
          <w:rFonts w:hint="eastAsia"/>
          <w:sz w:val="28"/>
          <w:lang w:eastAsia="zh-CN"/>
        </w:rPr>
        <w:t>（与机器语言无关）</w:t>
      </w:r>
    </w:p>
    <w:p w14:paraId="32935255" w14:textId="77777777" w:rsidR="0038423D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7.</w:t>
      </w:r>
      <w:r w:rsidRPr="00290C9D">
        <w:rPr>
          <w:rFonts w:hint="eastAsia"/>
          <w:sz w:val="28"/>
          <w:lang w:eastAsia="zh-CN"/>
        </w:rPr>
        <w:t>规范化：优化表达式</w:t>
      </w:r>
      <w:r w:rsidRPr="00290C9D">
        <w:rPr>
          <w:rFonts w:hint="eastAsia"/>
          <w:sz w:val="28"/>
          <w:lang w:eastAsia="zh-CN"/>
        </w:rPr>
        <w:t>&amp;</w:t>
      </w:r>
      <w:r w:rsidRPr="00290C9D">
        <w:rPr>
          <w:rFonts w:hint="eastAsia"/>
          <w:sz w:val="28"/>
          <w:lang w:eastAsia="zh-CN"/>
        </w:rPr>
        <w:t>分支条件等，为下节做铺垫</w:t>
      </w:r>
    </w:p>
    <w:p w14:paraId="58CA448B" w14:textId="77777777" w:rsidR="0038423D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8.</w:t>
      </w:r>
      <w:r w:rsidRPr="00290C9D">
        <w:rPr>
          <w:rFonts w:hint="eastAsia"/>
          <w:sz w:val="28"/>
          <w:lang w:eastAsia="zh-CN"/>
        </w:rPr>
        <w:t>指令选择：处理</w:t>
      </w:r>
      <w:r w:rsidRPr="00290C9D">
        <w:rPr>
          <w:rFonts w:hint="eastAsia"/>
          <w:sz w:val="28"/>
          <w:lang w:eastAsia="zh-CN"/>
        </w:rPr>
        <w:t>IR Trees</w:t>
      </w:r>
      <w:r w:rsidRPr="00290C9D">
        <w:rPr>
          <w:rFonts w:hint="eastAsia"/>
          <w:sz w:val="28"/>
          <w:lang w:eastAsia="zh-CN"/>
        </w:rPr>
        <w:t>节点，生成</w:t>
      </w:r>
      <w:r w:rsidRPr="00290C9D">
        <w:rPr>
          <w:rFonts w:hint="eastAsia"/>
          <w:sz w:val="28"/>
          <w:lang w:eastAsia="zh-CN"/>
        </w:rPr>
        <w:t>MIPS</w:t>
      </w:r>
      <w:r w:rsidRPr="00290C9D">
        <w:rPr>
          <w:rFonts w:hint="eastAsia"/>
          <w:sz w:val="28"/>
          <w:lang w:eastAsia="zh-CN"/>
        </w:rPr>
        <w:t>汇编指令</w:t>
      </w:r>
    </w:p>
    <w:p w14:paraId="62B47524" w14:textId="77777777" w:rsidR="005B41E7" w:rsidRPr="00290C9D" w:rsidRDefault="0038423D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9.</w:t>
      </w:r>
      <w:r w:rsidR="005B41E7" w:rsidRPr="00290C9D">
        <w:rPr>
          <w:rFonts w:hint="eastAsia"/>
          <w:sz w:val="28"/>
          <w:lang w:eastAsia="zh-CN"/>
        </w:rPr>
        <w:t>寄存器分配：选择合适寄存器存储变量，并检查变量的活性</w:t>
      </w:r>
    </w:p>
    <w:p w14:paraId="3FFECE74" w14:textId="7780ED87" w:rsidR="005B41E7" w:rsidRPr="00290C9D" w:rsidRDefault="005B41E7" w:rsidP="006A6B03">
      <w:pPr>
        <w:pStyle w:val="1"/>
        <w:ind w:firstLine="547"/>
        <w:jc w:val="left"/>
        <w:rPr>
          <w:sz w:val="28"/>
          <w:lang w:eastAsia="zh-CN"/>
        </w:rPr>
      </w:pPr>
      <w:r w:rsidRPr="00290C9D">
        <w:rPr>
          <w:rFonts w:hint="eastAsia"/>
          <w:sz w:val="28"/>
          <w:lang w:eastAsia="zh-CN"/>
        </w:rPr>
        <w:t>10.</w:t>
      </w:r>
      <w:r w:rsidR="00D81079">
        <w:rPr>
          <w:rFonts w:hint="eastAsia"/>
          <w:sz w:val="28"/>
          <w:lang w:eastAsia="zh-CN"/>
        </w:rPr>
        <w:t>最终整合</w:t>
      </w:r>
      <w:r w:rsidRPr="00290C9D">
        <w:rPr>
          <w:rFonts w:hint="eastAsia"/>
          <w:sz w:val="28"/>
          <w:lang w:eastAsia="zh-CN"/>
        </w:rPr>
        <w:t>：生成完整编译器</w:t>
      </w:r>
    </w:p>
    <w:p w14:paraId="2D4312F5" w14:textId="77777777" w:rsidR="005B41E7" w:rsidRDefault="005B41E7" w:rsidP="006A6B03">
      <w:pPr>
        <w:pStyle w:val="1"/>
        <w:ind w:firstLine="547"/>
        <w:jc w:val="left"/>
        <w:rPr>
          <w:lang w:eastAsia="zh-CN"/>
        </w:rPr>
      </w:pPr>
    </w:p>
    <w:p w14:paraId="013AFA2E" w14:textId="77777777" w:rsidR="00290C9D" w:rsidRDefault="00290C9D" w:rsidP="005B41E7">
      <w:pPr>
        <w:pStyle w:val="1"/>
        <w:jc w:val="left"/>
        <w:rPr>
          <w:sz w:val="40"/>
          <w:szCs w:val="40"/>
          <w:lang w:eastAsia="zh-CN"/>
        </w:rPr>
      </w:pPr>
    </w:p>
    <w:p w14:paraId="4E9C5A87" w14:textId="77777777" w:rsidR="00290C9D" w:rsidRDefault="00290C9D" w:rsidP="005B41E7">
      <w:pPr>
        <w:pStyle w:val="1"/>
        <w:jc w:val="left"/>
        <w:rPr>
          <w:sz w:val="40"/>
          <w:szCs w:val="40"/>
          <w:lang w:eastAsia="zh-CN"/>
        </w:rPr>
      </w:pPr>
    </w:p>
    <w:p w14:paraId="5F49C023" w14:textId="77777777" w:rsidR="00290C9D" w:rsidRDefault="00290C9D" w:rsidP="005B41E7">
      <w:pPr>
        <w:pStyle w:val="1"/>
        <w:jc w:val="left"/>
        <w:rPr>
          <w:sz w:val="40"/>
          <w:szCs w:val="40"/>
          <w:lang w:eastAsia="zh-CN"/>
        </w:rPr>
      </w:pPr>
    </w:p>
    <w:p w14:paraId="2B5CF4E1" w14:textId="77777777" w:rsidR="00290C9D" w:rsidRDefault="00290C9D" w:rsidP="005B41E7">
      <w:pPr>
        <w:pStyle w:val="1"/>
        <w:jc w:val="left"/>
        <w:rPr>
          <w:sz w:val="40"/>
          <w:szCs w:val="40"/>
          <w:lang w:eastAsia="zh-CN"/>
        </w:rPr>
      </w:pPr>
    </w:p>
    <w:p w14:paraId="282B2060" w14:textId="77777777" w:rsidR="005B41E7" w:rsidRPr="00290C9D" w:rsidRDefault="005B41E7" w:rsidP="005B41E7">
      <w:pPr>
        <w:pStyle w:val="1"/>
        <w:jc w:val="left"/>
        <w:rPr>
          <w:sz w:val="40"/>
          <w:szCs w:val="40"/>
          <w:lang w:eastAsia="zh-CN"/>
        </w:rPr>
      </w:pPr>
      <w:r w:rsidRPr="00290C9D">
        <w:rPr>
          <w:rFonts w:hint="eastAsia"/>
          <w:sz w:val="40"/>
          <w:szCs w:val="40"/>
          <w:lang w:eastAsia="zh-CN"/>
        </w:rPr>
        <w:lastRenderedPageBreak/>
        <w:t>3.</w:t>
      </w:r>
      <w:r w:rsidRPr="00290C9D">
        <w:rPr>
          <w:rFonts w:hint="eastAsia"/>
          <w:sz w:val="40"/>
          <w:szCs w:val="40"/>
          <w:lang w:eastAsia="zh-CN"/>
        </w:rPr>
        <w:t>类关系图</w:t>
      </w:r>
    </w:p>
    <w:p w14:paraId="1985C50A" w14:textId="77777777" w:rsidR="005935CF" w:rsidRDefault="003328B5" w:rsidP="00290C9D">
      <w:pPr>
        <w:pStyle w:val="1"/>
        <w:ind w:firstLine="547"/>
        <w:rPr>
          <w:sz w:val="48"/>
          <w:szCs w:val="4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DBDACD" wp14:editId="5365F550">
            <wp:extent cx="5303520" cy="3376295"/>
            <wp:effectExtent l="0" t="0" r="5080" b="1905"/>
            <wp:docPr id="2" name="图片 2" descr="Screen Shot 2016-12-05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6-12-05 at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4B7" w:rsidRPr="007D43B2">
        <w:rPr>
          <w:lang w:eastAsia="zh-CN"/>
        </w:rPr>
        <w:br w:type="page"/>
      </w:r>
      <w:r w:rsidR="00290C9D">
        <w:rPr>
          <w:rFonts w:hint="eastAsia"/>
          <w:sz w:val="48"/>
          <w:szCs w:val="48"/>
          <w:lang w:eastAsia="zh-CN"/>
        </w:rPr>
        <w:lastRenderedPageBreak/>
        <w:t>词法分析</w:t>
      </w:r>
    </w:p>
    <w:p w14:paraId="3BE4D305" w14:textId="77777777" w:rsidR="003328B5" w:rsidRDefault="003328B5" w:rsidP="00290C9D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</w:t>
      </w:r>
      <w:r>
        <w:rPr>
          <w:rFonts w:hint="eastAsia"/>
          <w:sz w:val="40"/>
          <w:szCs w:val="44"/>
        </w:rPr>
        <w:t>章节目标</w:t>
      </w:r>
    </w:p>
    <w:p w14:paraId="54803E1B" w14:textId="77777777" w:rsidR="003328B5" w:rsidRPr="003328B5" w:rsidRDefault="003328B5" w:rsidP="00290C9D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运行</w:t>
      </w:r>
      <w:r>
        <w:rPr>
          <w:rFonts w:hint="eastAsia"/>
          <w:sz w:val="28"/>
          <w:szCs w:val="44"/>
        </w:rPr>
        <w:t>jflex</w:t>
      </w:r>
      <w:r>
        <w:rPr>
          <w:sz w:val="28"/>
          <w:szCs w:val="44"/>
        </w:rPr>
        <w:t>.bat</w:t>
      </w:r>
      <w:r>
        <w:rPr>
          <w:rFonts w:hint="eastAsia"/>
          <w:sz w:val="28"/>
          <w:szCs w:val="44"/>
          <w:lang w:eastAsia="zh-CN"/>
        </w:rPr>
        <w:t>，根据修改过后的</w:t>
      </w:r>
      <w:proofErr w:type="spellStart"/>
      <w:r>
        <w:rPr>
          <w:rFonts w:hint="eastAsia"/>
          <w:sz w:val="28"/>
          <w:szCs w:val="44"/>
          <w:lang w:eastAsia="zh-CN"/>
        </w:rPr>
        <w:t>tiger</w:t>
      </w:r>
      <w:r>
        <w:rPr>
          <w:sz w:val="28"/>
          <w:szCs w:val="44"/>
          <w:lang w:eastAsia="zh-CN"/>
        </w:rPr>
        <w:t>.flex</w:t>
      </w:r>
      <w:proofErr w:type="spellEnd"/>
      <w:r>
        <w:rPr>
          <w:sz w:val="28"/>
          <w:szCs w:val="44"/>
          <w:lang w:eastAsia="zh-CN"/>
        </w:rPr>
        <w:t xml:space="preserve"> </w:t>
      </w:r>
      <w:r>
        <w:rPr>
          <w:rFonts w:hint="eastAsia"/>
          <w:sz w:val="28"/>
          <w:szCs w:val="44"/>
          <w:lang w:eastAsia="zh-CN"/>
        </w:rPr>
        <w:t>文件，生成</w:t>
      </w:r>
      <w:r>
        <w:rPr>
          <w:sz w:val="28"/>
          <w:szCs w:val="44"/>
          <w:lang w:eastAsia="zh-CN"/>
        </w:rPr>
        <w:t>yylex.java</w:t>
      </w:r>
      <w:r>
        <w:rPr>
          <w:rFonts w:hint="eastAsia"/>
          <w:sz w:val="28"/>
          <w:szCs w:val="44"/>
          <w:lang w:eastAsia="zh-CN"/>
        </w:rPr>
        <w:t>为文件，即词法分析器</w:t>
      </w:r>
    </w:p>
    <w:p w14:paraId="56DB8319" w14:textId="77777777" w:rsidR="00290C9D" w:rsidRPr="00290C9D" w:rsidRDefault="003328B5" w:rsidP="00290C9D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2</w:t>
      </w:r>
      <w:r w:rsidR="00290C9D">
        <w:rPr>
          <w:sz w:val="40"/>
          <w:szCs w:val="44"/>
        </w:rPr>
        <w:t>.</w:t>
      </w:r>
      <w:r w:rsidR="005161A4">
        <w:rPr>
          <w:rFonts w:hint="eastAsia"/>
          <w:sz w:val="40"/>
          <w:szCs w:val="44"/>
        </w:rPr>
        <w:t>Tiger</w:t>
      </w:r>
      <w:r w:rsidR="005161A4">
        <w:rPr>
          <w:sz w:val="40"/>
          <w:szCs w:val="44"/>
        </w:rPr>
        <w:t>.flex</w:t>
      </w:r>
      <w:r>
        <w:rPr>
          <w:rFonts w:hint="eastAsia"/>
          <w:sz w:val="40"/>
          <w:szCs w:val="44"/>
          <w:lang w:eastAsia="zh-CN"/>
        </w:rPr>
        <w:t>代码详解</w:t>
      </w:r>
    </w:p>
    <w:p w14:paraId="3E41487F" w14:textId="77777777" w:rsidR="005161A4" w:rsidRPr="005161A4" w:rsidRDefault="005161A4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程序一共分为三大部分，被％％分隔，分别为用户代码，声明和自动机规则</w:t>
      </w:r>
    </w:p>
    <w:p w14:paraId="698717F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Parse;</w:t>
      </w:r>
    </w:p>
    <w:p w14:paraId="7EB0154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442E4DB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.*;</w:t>
      </w:r>
    </w:p>
    <w:p w14:paraId="3F685367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20545BC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%% </w:t>
      </w:r>
    </w:p>
    <w:p w14:paraId="5F52A8F4" w14:textId="77777777" w:rsidR="005161A4" w:rsidRDefault="005161A4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01287E8C" w14:textId="77777777" w:rsidR="00291892" w:rsidRPr="005161A4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%class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yyLex</w:t>
      </w:r>
      <w:proofErr w:type="spellEnd"/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实现的接口名</w:t>
      </w:r>
    </w:p>
    <w:p w14:paraId="098B758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%implements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</w:t>
      </w:r>
      <w:proofErr w:type="spellEnd"/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扫描函数的名称初始为</w:t>
      </w:r>
      <w:proofErr w:type="spellStart"/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yylex</w:t>
      </w:r>
      <w:proofErr w:type="spellEnd"/>
    </w:p>
    <w:p w14:paraId="4628D6D9" w14:textId="77777777" w:rsidR="00291892" w:rsidRPr="005161A4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%function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nextToken</w:t>
      </w:r>
      <w:proofErr w:type="spellEnd"/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5161A4"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扫描元素的返回类型</w:t>
      </w:r>
    </w:p>
    <w:p w14:paraId="27C70C27" w14:textId="77777777" w:rsidR="00291892" w:rsidRPr="005161A4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%type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java_cup.runtime.Symbol</w:t>
      </w:r>
      <w:proofErr w:type="spellEnd"/>
      <w:r w:rsidR="005161A4"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 w:rsidR="005161A4"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 w:rsidR="005161A4"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用</w:t>
      </w:r>
      <w:proofErr w:type="spellStart"/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yychar</w:t>
      </w:r>
      <w:proofErr w:type="spellEnd"/>
      <w:r w:rsidR="005161A4"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来统计符号数</w:t>
      </w:r>
    </w:p>
    <w:p w14:paraId="1A29F0B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char</w:t>
      </w:r>
      <w:proofErr w:type="gramEnd"/>
    </w:p>
    <w:p w14:paraId="560446F7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7D234B31" w14:textId="77777777" w:rsidR="005161A4" w:rsidRPr="005161A4" w:rsidRDefault="005161A4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5161A4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定义函数，以及声明</w:t>
      </w:r>
      <w:proofErr w:type="spellStart"/>
      <w:r w:rsidRPr="005161A4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errorMsg</w:t>
      </w:r>
      <w:proofErr w:type="spellEnd"/>
    </w:p>
    <w:p w14:paraId="4E08925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%{</w:t>
      </w:r>
    </w:p>
    <w:p w14:paraId="39E39B2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StringBuffer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string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StringBuffer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6BC3144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void newline() {</w:t>
      </w:r>
    </w:p>
    <w:p w14:paraId="35EEF3F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errorMsg.newline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2B1124E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4BC1FFF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void err(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String s) {</w:t>
      </w:r>
    </w:p>
    <w:p w14:paraId="6C85BA9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pos,s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61530E9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4A6470E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void err(String s) {</w:t>
      </w:r>
    </w:p>
    <w:p w14:paraId="0A4B4B6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yychar,s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05982B8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39C97DC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kind, Object value) {</w:t>
      </w:r>
    </w:p>
    <w:p w14:paraId="01EA2E0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(kind,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yychar+yylength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(), value);</w:t>
      </w:r>
    </w:p>
    <w:p w14:paraId="0FF599D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5C1C97C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4FF71AE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yyLex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java.io.InputStream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e) {</w:t>
      </w:r>
    </w:p>
    <w:p w14:paraId="55D12FC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(s);</w:t>
      </w:r>
    </w:p>
    <w:p w14:paraId="5522767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=e;</w:t>
      </w:r>
    </w:p>
    <w:p w14:paraId="26270A7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42C97EA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%}</w:t>
      </w:r>
    </w:p>
    <w:p w14:paraId="470BA29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2468FB88" w14:textId="77777777" w:rsidR="005161A4" w:rsidRPr="00C768B3" w:rsidRDefault="005161A4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C768B3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处理特殊需要报错的情况</w:t>
      </w:r>
    </w:p>
    <w:p w14:paraId="6A865C3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eofval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</w:p>
    <w:p w14:paraId="3F8D3CB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</w:t>
      </w:r>
    </w:p>
    <w:p w14:paraId="286021C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()==STRING) err("String input error!");</w:t>
      </w:r>
    </w:p>
    <w:p w14:paraId="0AFCF0E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()==STRINGNEW) err("String input error!");</w:t>
      </w:r>
    </w:p>
    <w:p w14:paraId="24B3132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</w:t>
      </w:r>
    </w:p>
    <w:p w14:paraId="04F1B5D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       }</w:t>
      </w:r>
    </w:p>
    <w:p w14:paraId="47D93B8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eofval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}       </w:t>
      </w:r>
    </w:p>
    <w:p w14:paraId="73CD04F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1B43E1DB" w14:textId="77777777" w:rsidR="00C768B3" w:rsidRPr="00C768B3" w:rsidRDefault="00C768B3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C768B3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定义各种符号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以及两种状态</w:t>
      </w:r>
    </w:p>
    <w:p w14:paraId="163C408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LineTerminator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\r|\n|\r\n</w:t>
      </w:r>
    </w:p>
    <w:p w14:paraId="2084A78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InputCharacter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[^\r\n]</w:t>
      </w:r>
    </w:p>
    <w:p w14:paraId="1C1BC52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WhiteSpace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LineTerminator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} |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[ \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t\f]</w:t>
      </w:r>
    </w:p>
    <w:p w14:paraId="706649B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Comments =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TraditionalComment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|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EndOfLineComment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|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DocumentationComment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1F2703A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TraditionalComment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"/*" [^*] ~"*/" | "/*" "*"+ "/"</w:t>
      </w:r>
    </w:p>
    <w:p w14:paraId="36C4794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EndOfLineComment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"//"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InputCharacter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}*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LineTerminator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2A6DA7E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DocumentationComment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"/**"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CommentContent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"*"+ "/"</w:t>
      </w:r>
    </w:p>
    <w:p w14:paraId="4BCF469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CommentContent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 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^*] | \*+ [^/*] )*</w:t>
      </w:r>
    </w:p>
    <w:p w14:paraId="69D3405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Identifier =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jletter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:] [: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jletterdigit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:]*</w:t>
      </w:r>
    </w:p>
    <w:p w14:paraId="6857C8E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DecIntegerLiteral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0 | [0-9]*</w:t>
      </w:r>
    </w:p>
    <w:p w14:paraId="0AC43A5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24FDDF7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STRING</w:t>
      </w:r>
    </w:p>
    <w:p w14:paraId="3A7287E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STRINGNEW</w:t>
      </w:r>
    </w:p>
    <w:p w14:paraId="56D3D70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17ECC69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%%</w:t>
      </w:r>
    </w:p>
    <w:p w14:paraId="718A63CB" w14:textId="77777777" w:rsidR="00C768B3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&lt;YYINITIAL&gt;</w:t>
      </w:r>
      <w:r w:rsidR="00C768B3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  <w:r w:rsidR="00C768B3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</w:r>
    </w:p>
    <w:p w14:paraId="652348A6" w14:textId="77777777" w:rsidR="00291892" w:rsidRDefault="00C768B3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 w:rsidRPr="00C768B3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自动机部分代码，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YYINITIAL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是初始状态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，可以返回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token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或者进入其他状态</w:t>
      </w:r>
    </w:p>
    <w:p w14:paraId="15A6E35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</w:p>
    <w:p w14:paraId="3E6C750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{}</w:t>
      </w:r>
    </w:p>
    <w:p w14:paraId="61D30B2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WhiteSpace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{}</w:t>
      </w:r>
    </w:p>
    <w:p w14:paraId="7860919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{Comments} {}</w:t>
      </w:r>
    </w:p>
    <w:p w14:paraId="2BBD47C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778ABD7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(sym.IN, null);}</w:t>
      </w:r>
    </w:p>
    <w:p w14:paraId="0B65103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F2B5E1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sym.FUNCTION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7DC5E2A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2B9557B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B52FE1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(sym.INT, null);}</w:t>
      </w:r>
    </w:p>
    <w:p w14:paraId="59EAA6C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A0DD64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FE2001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C294E57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7AF21F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4B7E49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(sym.TO, null);}</w:t>
      </w:r>
    </w:p>
    <w:p w14:paraId="0DC8599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(sym.DO, null);}</w:t>
      </w:r>
    </w:p>
    <w:p w14:paraId="5A225B5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sym.BREAK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7317C04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71380DD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then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sym.THEN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0E77541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sym.ELSE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2E284C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:=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sym.ASSIGN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70C682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"&amp;"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sym.AND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5204CAA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"|"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CDE653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"+"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sym.PLUS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1ADEE4C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"-"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sym.MINUS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73FC47D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"*"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sym.TIMES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05BF15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"/"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sym.DIVIDE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5247984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"&gt;="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(sym.GE, null);}</w:t>
      </w:r>
    </w:p>
    <w:p w14:paraId="1FA9188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"&gt;"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(sym.GT, null);}</w:t>
      </w:r>
    </w:p>
    <w:p w14:paraId="351E08B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"&lt;="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5C415E59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"&lt;"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(sym.LT, null);}</w:t>
      </w:r>
    </w:p>
    <w:p w14:paraId="52CD5E9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"&lt;&gt;"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sym.NEQ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2BB1992C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"="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574E052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{newline();}</w:t>
      </w:r>
    </w:p>
    <w:p w14:paraId="6729612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sym.COMMA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98195F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"."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(sym.DOT, null);}</w:t>
      </w:r>
    </w:p>
    <w:p w14:paraId="3B62514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";"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sym.SEMICOLON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45D443D7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":"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sym.COLON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7B3B7A6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"{"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sym.LBRACE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33D39F7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"}"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sym.RBRACE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5898FD7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"("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sym.LBRACK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0041377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sym.RBRACK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60F8C92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"["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sym.LPAREN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43490A7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"]"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sym.RPAREN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null);}</w:t>
      </w:r>
    </w:p>
    <w:p w14:paraId="6422B19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 {return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sym.NIL,null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);}</w:t>
      </w:r>
    </w:p>
    <w:p w14:paraId="2205046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\"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string.setLength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(0);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(STRING);}</w:t>
      </w:r>
    </w:p>
    <w:p w14:paraId="358746A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{Identifier}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(sym.ID,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());}</w:t>
      </w:r>
    </w:p>
    <w:p w14:paraId="21AF317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DecIntegerLiteral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new Integer(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()));}</w:t>
      </w:r>
    </w:p>
    <w:p w14:paraId="59097B2B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[^]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("Illegal character &lt; "+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()+" &gt;!");}</w:t>
      </w:r>
    </w:p>
    <w:p w14:paraId="5BC711C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7F014A5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6F8CF58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&lt;STRING&gt; </w:t>
      </w:r>
    </w:p>
    <w:p w14:paraId="0DB3BEF8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</w:p>
    <w:p w14:paraId="43B1E6D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\"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(YYINITIAL);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tok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sym.STR,string.toString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());}</w:t>
      </w:r>
    </w:p>
    <w:p w14:paraId="1AF2A406" w14:textId="77777777" w:rsidR="00291892" w:rsidRPr="00C768B3" w:rsidRDefault="00C768B3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C768B3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C768B3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需要特殊处理的转义字符</w:t>
      </w:r>
      <w:r w:rsidR="00291892" w:rsidRPr="00C768B3">
        <w:rPr>
          <w:rFonts w:ascii="Menlo Regular" w:hAnsi="Menlo Regular" w:cs="Menlo Regular"/>
          <w:color w:val="FF0000"/>
          <w:sz w:val="22"/>
          <w:szCs w:val="22"/>
          <w:lang w:eastAsia="zh-CN"/>
        </w:rPr>
        <w:t>\t,\n,\",\\,\</w:t>
      </w:r>
    </w:p>
    <w:p w14:paraId="698B37B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\\[0-9][0-9][0-9]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{ </w:t>
      </w:r>
      <w:proofErr w:type="gramEnd"/>
    </w:p>
    <w:p w14:paraId="1CE48660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Integer.parseInt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().substring(1, 4));</w:t>
      </w:r>
    </w:p>
    <w:p w14:paraId="0603DB22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&gt;255) err("exceed \\ddd"); </w:t>
      </w:r>
    </w:p>
    <w:p w14:paraId="5CFA5B0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((char)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0B83E84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}</w:t>
      </w:r>
    </w:p>
    <w:p w14:paraId="5E739EF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[^\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\r\"\\]+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());}</w:t>
      </w:r>
    </w:p>
    <w:p w14:paraId="14A7925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\\t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'\t');}</w:t>
      </w:r>
    </w:p>
    <w:p w14:paraId="7BA647E1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\\n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'\n');}</w:t>
      </w:r>
    </w:p>
    <w:p w14:paraId="352083F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\\r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'\r');}</w:t>
      </w:r>
    </w:p>
    <w:p w14:paraId="3B74677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\\\"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('\"');}</w:t>
      </w:r>
    </w:p>
    <w:p w14:paraId="7BB2F36F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>\\\\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('\\');}</w:t>
      </w:r>
    </w:p>
    <w:p w14:paraId="1B31DF0A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LineTerminator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 Input Error");}</w:t>
      </w:r>
    </w:p>
    <w:p w14:paraId="634643E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(STRINGNEW);}</w:t>
      </w:r>
    </w:p>
    <w:p w14:paraId="19A78A0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4B67D0BD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68BFCF7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&lt;STRINGNEW&gt;</w:t>
      </w:r>
    </w:p>
    <w:p w14:paraId="21868B7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  <w:r w:rsidR="0016053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ab/>
      </w:r>
      <w:r w:rsidR="0016053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ab/>
        <w:t>//</w:t>
      </w:r>
      <w:r w:rsidR="0016053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匹配斜杠</w:t>
      </w:r>
      <w:r w:rsidR="00C768B3"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 xml:space="preserve"> </w:t>
      </w:r>
    </w:p>
    <w:p w14:paraId="41A0B3B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WhiteSpace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 {}</w:t>
      </w:r>
    </w:p>
    <w:p w14:paraId="4D1B2D66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 " {}</w:t>
      </w:r>
    </w:p>
    <w:p w14:paraId="26A98B8E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\\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(STRING);}</w:t>
      </w:r>
    </w:p>
    <w:p w14:paraId="515B96D5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\" 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 \\ isn't match");}</w:t>
      </w:r>
    </w:p>
    <w:p w14:paraId="41B657D3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[^] {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yytext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());}</w:t>
      </w:r>
    </w:p>
    <w:p w14:paraId="0B540974" w14:textId="77777777" w:rsidR="00291892" w:rsidRDefault="00291892" w:rsidP="00291892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31FB6BC7" w14:textId="77777777" w:rsidR="001D5854" w:rsidRDefault="001D5854" w:rsidP="00291892">
      <w:pPr>
        <w:pStyle w:val="1"/>
        <w:jc w:val="left"/>
        <w:rPr>
          <w:lang w:eastAsia="zh-CN"/>
        </w:rPr>
      </w:pPr>
      <w:r>
        <w:rPr>
          <w:lang w:eastAsia="zh-CN"/>
        </w:rPr>
        <w:br w:type="page"/>
      </w:r>
      <w:r w:rsidR="00291892">
        <w:rPr>
          <w:rFonts w:hint="eastAsia"/>
          <w:lang w:eastAsia="zh-CN"/>
        </w:rPr>
        <w:lastRenderedPageBreak/>
        <w:t xml:space="preserve"> </w:t>
      </w:r>
    </w:p>
    <w:p w14:paraId="4DC14A71" w14:textId="5C2F0202" w:rsidR="00622B41" w:rsidRDefault="00622B41" w:rsidP="00622B41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语法分析以及语法分析树</w:t>
      </w:r>
    </w:p>
    <w:p w14:paraId="584950A9" w14:textId="7E33FE4A" w:rsidR="00622B41" w:rsidRDefault="00622B41" w:rsidP="00622B41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1.Symbol</w:t>
      </w:r>
      <w:r>
        <w:rPr>
          <w:rFonts w:hint="eastAsia"/>
          <w:sz w:val="40"/>
          <w:szCs w:val="44"/>
        </w:rPr>
        <w:t>包</w:t>
      </w:r>
    </w:p>
    <w:p w14:paraId="2BAF4E40" w14:textId="7E1297FD" w:rsidR="00622B41" w:rsidRDefault="00622B41" w:rsidP="00622B41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proofErr w:type="spellStart"/>
      <w:r>
        <w:rPr>
          <w:rFonts w:hint="eastAsia"/>
          <w:sz w:val="28"/>
          <w:szCs w:val="44"/>
        </w:rPr>
        <w:t>Symbol.Binder</w:t>
      </w:r>
      <w:proofErr w:type="spellEnd"/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起连接作用</w:t>
      </w:r>
    </w:p>
    <w:p w14:paraId="2A5DCB2F" w14:textId="076B0599" w:rsidR="00622B41" w:rsidRDefault="00622B41" w:rsidP="00622B41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28"/>
          <w:szCs w:val="44"/>
        </w:rPr>
        <w:tab/>
      </w:r>
      <w:proofErr w:type="spellStart"/>
      <w:r>
        <w:rPr>
          <w:rFonts w:hint="eastAsia"/>
          <w:sz w:val="28"/>
          <w:szCs w:val="44"/>
        </w:rPr>
        <w:t>Symbol</w:t>
      </w:r>
      <w:r>
        <w:rPr>
          <w:sz w:val="28"/>
          <w:szCs w:val="44"/>
        </w:rPr>
        <w:t>.Symbol</w:t>
      </w:r>
      <w:proofErr w:type="spellEnd"/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符号</w:t>
      </w:r>
      <w:r w:rsidR="00DF1FF1">
        <w:rPr>
          <w:rFonts w:hint="eastAsia"/>
          <w:sz w:val="28"/>
          <w:szCs w:val="44"/>
        </w:rPr>
        <w:tab/>
      </w:r>
    </w:p>
    <w:p w14:paraId="4A0D1DBD" w14:textId="51621DD6" w:rsidR="00622B41" w:rsidRDefault="00622B41" w:rsidP="00622B41">
      <w:pPr>
        <w:pStyle w:val="a0"/>
        <w:ind w:firstLine="0"/>
        <w:rPr>
          <w:sz w:val="28"/>
          <w:szCs w:val="44"/>
        </w:rPr>
      </w:pPr>
      <w:r>
        <w:rPr>
          <w:sz w:val="28"/>
          <w:szCs w:val="44"/>
        </w:rPr>
        <w:tab/>
      </w:r>
      <w:proofErr w:type="spellStart"/>
      <w:r>
        <w:rPr>
          <w:sz w:val="28"/>
          <w:szCs w:val="44"/>
        </w:rPr>
        <w:t>Symbol.Table</w:t>
      </w:r>
      <w:proofErr w:type="spellEnd"/>
      <w:r w:rsidR="00DF1FF1">
        <w:rPr>
          <w:rFonts w:hint="eastAsia"/>
          <w:sz w:val="28"/>
          <w:szCs w:val="44"/>
        </w:rPr>
        <w:tab/>
      </w:r>
      <w:r w:rsidR="00DF1FF1">
        <w:rPr>
          <w:rFonts w:hint="eastAsia"/>
          <w:sz w:val="28"/>
          <w:szCs w:val="44"/>
        </w:rPr>
        <w:t>符号表</w:t>
      </w:r>
    </w:p>
    <w:p w14:paraId="178344EA" w14:textId="6651DB96" w:rsidR="00DF1FF1" w:rsidRDefault="00DF1FF1" w:rsidP="00DF1FF1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2.Absyn</w:t>
      </w:r>
      <w:r>
        <w:rPr>
          <w:rFonts w:hint="eastAsia"/>
          <w:sz w:val="40"/>
          <w:szCs w:val="44"/>
        </w:rPr>
        <w:t>包</w:t>
      </w:r>
    </w:p>
    <w:p w14:paraId="69044BA2" w14:textId="77777777" w:rsidR="00675B18" w:rsidRDefault="00DF1FF1" w:rsidP="00675B18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r w:rsidR="00675B18">
        <w:rPr>
          <w:rFonts w:hint="eastAsia"/>
          <w:sz w:val="28"/>
          <w:szCs w:val="44"/>
        </w:rPr>
        <w:t>包含抽象语法树的结点，</w:t>
      </w:r>
      <w:r>
        <w:rPr>
          <w:rFonts w:hint="eastAsia"/>
          <w:sz w:val="28"/>
          <w:szCs w:val="44"/>
        </w:rPr>
        <w:t>比如：</w:t>
      </w:r>
    </w:p>
    <w:p w14:paraId="3C1F7DF3" w14:textId="75B2D450" w:rsidR="00DF1FF1" w:rsidRDefault="00C219F5" w:rsidP="00675B18">
      <w:pPr>
        <w:pStyle w:val="a0"/>
        <w:ind w:firstLine="720"/>
        <w:rPr>
          <w:sz w:val="28"/>
          <w:szCs w:val="44"/>
        </w:rPr>
      </w:pPr>
      <w:proofErr w:type="spellStart"/>
      <w:r>
        <w:rPr>
          <w:rFonts w:hint="eastAsia"/>
          <w:sz w:val="28"/>
          <w:szCs w:val="44"/>
        </w:rPr>
        <w:t>Dec</w:t>
      </w:r>
      <w:r w:rsidR="00675B18">
        <w:rPr>
          <w:rFonts w:hint="eastAsia"/>
          <w:sz w:val="28"/>
          <w:szCs w:val="44"/>
        </w:rPr>
        <w:t>：声明函数／类型／变量</w:t>
      </w:r>
      <w:proofErr w:type="spellEnd"/>
      <w:r w:rsidR="00675B18">
        <w:rPr>
          <w:rFonts w:hint="eastAsia"/>
          <w:sz w:val="28"/>
          <w:szCs w:val="44"/>
        </w:rPr>
        <w:t>（通</w:t>
      </w:r>
      <w:proofErr w:type="spellStart"/>
      <w:r w:rsidR="00675B18">
        <w:rPr>
          <w:rFonts w:hint="eastAsia"/>
          <w:sz w:val="28"/>
          <w:szCs w:val="44"/>
        </w:rPr>
        <w:t>过</w:t>
      </w:r>
      <w:r w:rsidR="00675B18">
        <w:rPr>
          <w:rFonts w:hint="eastAsia"/>
          <w:sz w:val="28"/>
          <w:szCs w:val="44"/>
        </w:rPr>
        <w:t>abstract</w:t>
      </w:r>
      <w:r w:rsidR="00675B18">
        <w:rPr>
          <w:rFonts w:hint="eastAsia"/>
          <w:sz w:val="28"/>
          <w:szCs w:val="44"/>
        </w:rPr>
        <w:t>抽象类调用</w:t>
      </w:r>
      <w:proofErr w:type="spellEnd"/>
      <w:r w:rsidR="00675B18">
        <w:rPr>
          <w:rFonts w:hint="eastAsia"/>
          <w:sz w:val="28"/>
          <w:szCs w:val="44"/>
        </w:rPr>
        <w:t>）</w:t>
      </w:r>
    </w:p>
    <w:p w14:paraId="6887F619" w14:textId="31861EC0" w:rsidR="00675B18" w:rsidRDefault="00675B18" w:rsidP="00675B18">
      <w:pPr>
        <w:pStyle w:val="a0"/>
        <w:ind w:firstLine="720"/>
        <w:rPr>
          <w:sz w:val="28"/>
          <w:szCs w:val="44"/>
        </w:rPr>
      </w:pPr>
      <w:proofErr w:type="spellStart"/>
      <w:r>
        <w:rPr>
          <w:rFonts w:hint="eastAsia"/>
          <w:sz w:val="28"/>
          <w:szCs w:val="44"/>
        </w:rPr>
        <w:t>Absyn</w:t>
      </w:r>
      <w:r>
        <w:rPr>
          <w:sz w:val="28"/>
          <w:szCs w:val="44"/>
        </w:rPr>
        <w:t>.Print</w:t>
      </w:r>
      <w:r>
        <w:rPr>
          <w:rFonts w:hint="eastAsia"/>
          <w:sz w:val="28"/>
          <w:szCs w:val="44"/>
        </w:rPr>
        <w:t>：输出抽象语法树</w:t>
      </w:r>
      <w:proofErr w:type="spellEnd"/>
    </w:p>
    <w:p w14:paraId="1A34D23A" w14:textId="03FD1169" w:rsidR="00566FFE" w:rsidRPr="00566FFE" w:rsidRDefault="00566FFE" w:rsidP="00566FFE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3.Grm</w:t>
      </w:r>
      <w:r>
        <w:rPr>
          <w:sz w:val="40"/>
          <w:szCs w:val="44"/>
        </w:rPr>
        <w:t>.cup</w:t>
      </w:r>
      <w:r>
        <w:rPr>
          <w:rFonts w:hint="eastAsia"/>
          <w:sz w:val="40"/>
          <w:szCs w:val="44"/>
          <w:lang w:eastAsia="zh-CN"/>
        </w:rPr>
        <w:t xml:space="preserve"> </w:t>
      </w:r>
      <w:r>
        <w:rPr>
          <w:rFonts w:hint="eastAsia"/>
          <w:sz w:val="40"/>
          <w:szCs w:val="44"/>
          <w:lang w:eastAsia="zh-CN"/>
        </w:rPr>
        <w:t>代码</w:t>
      </w:r>
    </w:p>
    <w:p w14:paraId="7771AAB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Parse;</w:t>
      </w:r>
    </w:p>
    <w:p w14:paraId="5EAF692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Absyn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.*;</w:t>
      </w:r>
    </w:p>
    <w:p w14:paraId="0A60DC7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40F5E9DD" w14:textId="79CC4ED9" w:rsidR="00566FFE" w:rsidRP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566FFE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566FFE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代码必须在两个冒号之间</w:t>
      </w:r>
    </w:p>
    <w:p w14:paraId="3519A51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code {: </w:t>
      </w:r>
    </w:p>
    <w:p w14:paraId="33DE589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(String s) {</w:t>
      </w:r>
    </w:p>
    <w:p w14:paraId="73F9636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(s);</w:t>
      </w:r>
    </w:p>
    <w:p w14:paraId="416782B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}</w:t>
      </w:r>
    </w:p>
    <w:p w14:paraId="3B0EA31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:};</w:t>
      </w:r>
    </w:p>
    <w:p w14:paraId="3B935F7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1FC1C48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parser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code {:</w:t>
      </w:r>
    </w:p>
    <w:p w14:paraId="679D2B4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parseResult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13926AD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731A3D8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50B677EC" w14:textId="006BB8D9" w:rsidR="00566FFE" w:rsidRPr="004A4DD0" w:rsidRDefault="00566FFE" w:rsidP="004A4DD0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 w:rsidR="004A4DD0"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4A4DD0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构造函数</w:t>
      </w:r>
    </w:p>
    <w:p w14:paraId="03236E8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parser(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ErrorMsg.ErrorMsg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err) {</w:t>
      </w:r>
    </w:p>
    <w:p w14:paraId="01540A1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();</w:t>
      </w:r>
    </w:p>
    <w:p w14:paraId="1012B33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=err;</w:t>
      </w:r>
    </w:p>
    <w:p w14:paraId="38717C85" w14:textId="5BF89119" w:rsidR="00566FFE" w:rsidRPr="004A4DD0" w:rsidRDefault="00566FFE" w:rsidP="004A4DD0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=l;</w:t>
      </w:r>
      <w:r w:rsidR="004A4DD0" w:rsidRPr="004A4DD0">
        <w:rPr>
          <w:rFonts w:ascii="Menlo Regular" w:hAnsi="Menlo Regular" w:cs="Menlo Regular"/>
          <w:color w:val="FF0000"/>
          <w:sz w:val="22"/>
          <w:szCs w:val="22"/>
          <w:lang w:eastAsia="zh-CN"/>
        </w:rPr>
        <w:t xml:space="preserve"> </w:t>
      </w:r>
      <w:r w:rsidR="004A4DD0"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="004A4DD0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传入词法分析器</w:t>
      </w:r>
    </w:p>
    <w:p w14:paraId="74C2CE9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}</w:t>
      </w:r>
    </w:p>
    <w:p w14:paraId="707C65D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6F5B29F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void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synerr_print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s) {</w:t>
      </w:r>
    </w:p>
    <w:p w14:paraId="1764D7B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("Syntax error ("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s.sym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+ ")", s);</w:t>
      </w:r>
    </w:p>
    <w:p w14:paraId="12B5821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}</w:t>
      </w:r>
    </w:p>
    <w:p w14:paraId="584CA60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void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err_print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(String message,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java_cup.runtime.Symbol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info) {</w:t>
      </w:r>
    </w:p>
    <w:p w14:paraId="0F8AA6E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errorMsg.error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info.left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message);</w:t>
      </w:r>
    </w:p>
    <w:p w14:paraId="55309FA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}</w:t>
      </w:r>
    </w:p>
    <w:p w14:paraId="456A10C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1111875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6881FC8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:};</w:t>
      </w:r>
    </w:p>
    <w:p w14:paraId="5DC1C4C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6DA6B1D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2F00D9F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scan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with {: return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lexer.nextToken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(); :};</w:t>
      </w:r>
    </w:p>
    <w:p w14:paraId="4EB6012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3993946A" w14:textId="766844E9" w:rsidR="00F9650C" w:rsidRPr="00F9650C" w:rsidRDefault="00F9650C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F9650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F9650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定义终结符</w:t>
      </w:r>
      <w:r>
        <w:rPr>
          <w:rFonts w:ascii="Menlo Regular" w:hAnsi="Menlo Regular" w:cs="Menlo Regular"/>
          <w:color w:val="FF0000"/>
          <w:sz w:val="22"/>
          <w:szCs w:val="22"/>
          <w:lang w:eastAsia="zh-CN"/>
        </w:rPr>
        <w:t>,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字符串类型，整数类型，以及其它类型</w:t>
      </w:r>
    </w:p>
    <w:p w14:paraId="37568EF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terminal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String ID, STR;</w:t>
      </w:r>
    </w:p>
    <w:p w14:paraId="0EB70E6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terminal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Integer NUM;</w:t>
      </w:r>
    </w:p>
    <w:p w14:paraId="1FB0E84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terminal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COMMA, COLON, SEMICOLON, LPAREN, RPAREN, </w:t>
      </w:r>
    </w:p>
    <w:p w14:paraId="60CCAC1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LBRACK, RBRACK, LBRACE, RBRACE, DOT, PLUS, MINUS,</w:t>
      </w:r>
    </w:p>
    <w:p w14:paraId="26F39BB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TIMES, DIVIDE, EQ, NEQ, LT, LE, GT, GE, AND, OR, </w:t>
      </w:r>
    </w:p>
    <w:p w14:paraId="6AA9AAB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ASSIGN, ARRAY, IF, THEN, ELSE, WHILE, FOR, TO, DO, </w:t>
      </w:r>
    </w:p>
    <w:p w14:paraId="0A08577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LET, IN, END, OF, BREAK, NIL, FUNCTION, VAR, TYPE, </w:t>
      </w:r>
    </w:p>
    <w:p w14:paraId="7D10A0F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STRING, INT, UMINUS;</w:t>
      </w:r>
    </w:p>
    <w:p w14:paraId="01FCD032" w14:textId="1EAD97D3" w:rsidR="00566FFE" w:rsidRPr="00F9650C" w:rsidRDefault="00F9650C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F9650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F9650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定义非终结符，来自于抽象语法树结点的类型（调用</w:t>
      </w:r>
      <w:proofErr w:type="spellStart"/>
      <w:r w:rsidRPr="00F9650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Absyn</w:t>
      </w:r>
      <w:proofErr w:type="spellEnd"/>
      <w:r w:rsidRPr="00F9650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）</w:t>
      </w:r>
    </w:p>
    <w:p w14:paraId="5ACBD05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program;</w:t>
      </w:r>
    </w:p>
    <w:p w14:paraId="5803E8E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290AD43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Dec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1F7C03D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73AC425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327A11B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variable_decl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100795E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0E0E2CF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Ty type;</w:t>
      </w:r>
    </w:p>
    <w:p w14:paraId="50DEB63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0B027E8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79BCF39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terminal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</w:p>
    <w:p w14:paraId="60DA7718" w14:textId="7B83AA24" w:rsidR="00566FFE" w:rsidRPr="00F9650C" w:rsidRDefault="00F9650C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F9650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F9650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定义优先级</w:t>
      </w:r>
    </w:p>
    <w:p w14:paraId="3817C23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right FUNCTION, TYPE;</w:t>
      </w:r>
    </w:p>
    <w:p w14:paraId="028374E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right OF;</w:t>
      </w:r>
    </w:p>
    <w:p w14:paraId="08298EF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right DO, ELSE, THEN;</w:t>
      </w:r>
    </w:p>
    <w:p w14:paraId="3D5ECF5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nonassoc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ASSIGN;</w:t>
      </w:r>
    </w:p>
    <w:p w14:paraId="7945D24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OR;</w:t>
      </w:r>
    </w:p>
    <w:p w14:paraId="06A0E4D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AND;</w:t>
      </w:r>
    </w:p>
    <w:p w14:paraId="6578712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nonassoc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EQ , NEQ , LT , LE , GT , GE;</w:t>
      </w:r>
    </w:p>
    <w:p w14:paraId="589A164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PLUS, MINUS;</w:t>
      </w:r>
    </w:p>
    <w:p w14:paraId="2A564AB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TIMES, DIVIDE;</w:t>
      </w:r>
    </w:p>
    <w:p w14:paraId="4B7DE21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UMINUS;</w:t>
      </w:r>
    </w:p>
    <w:p w14:paraId="375682D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precedence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left LPAREN;</w:t>
      </w:r>
    </w:p>
    <w:p w14:paraId="2CAA0D7B" w14:textId="77777777" w:rsidR="00232DD2" w:rsidRDefault="00232DD2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0CE72637" w14:textId="1C1E4F10" w:rsidR="00566FFE" w:rsidRPr="007C2F3C" w:rsidRDefault="00232DD2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 w:rsidRPr="007C2F3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文法开始，文法规则</w:t>
      </w:r>
      <w:r w:rsidR="007C2F3C" w:rsidRPr="007C2F3C"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＋抽象语法树结点</w:t>
      </w:r>
    </w:p>
    <w:p w14:paraId="1AB1BBD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with program;</w:t>
      </w:r>
    </w:p>
    <w:p w14:paraId="2F80C36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79D465F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program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6459572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parser.parseResult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)e; :};</w:t>
      </w:r>
    </w:p>
    <w:p w14:paraId="52714E8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018B503F" w14:textId="77777777" w:rsidR="007C2F3C" w:rsidRDefault="007C2F3C" w:rsidP="007C2F3C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表达式文法</w:t>
      </w:r>
    </w:p>
    <w:p w14:paraId="16CFD1DD" w14:textId="5719D86A" w:rsidR="007C2F3C" w:rsidRPr="007C2F3C" w:rsidRDefault="007C2F3C" w:rsidP="007C2F3C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RESULT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为结果，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left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代表符号左侧，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right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代表符号右侧</w:t>
      </w:r>
    </w:p>
    <w:p w14:paraId="5FDD94C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LET: 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dl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END</w:t>
      </w:r>
    </w:p>
    <w:p w14:paraId="52A2C34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dl,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SeqExp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)); :}</w:t>
      </w:r>
    </w:p>
    <w:p w14:paraId="492990B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LET: 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dl IN END</w:t>
      </w:r>
    </w:p>
    <w:p w14:paraId="5AA0CEB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LetExp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dl, null); :}</w:t>
      </w:r>
    </w:p>
    <w:p w14:paraId="6626F1F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7F1E308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BREAK: b </w:t>
      </w:r>
    </w:p>
    <w:p w14:paraId="44389F0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BreakExp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bleft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4B39D6A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04EC182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FOR: f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e3 </w:t>
      </w:r>
    </w:p>
    <w:p w14:paraId="7067BAC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ForExp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),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")), e1), e2, e3); :}</w:t>
      </w:r>
    </w:p>
    <w:p w14:paraId="567554F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6E4A289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WHILE: 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DO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2E03983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WhileExp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wleft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e1, e2); :}</w:t>
      </w:r>
    </w:p>
    <w:p w14:paraId="5AF3904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4CF20DB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IF: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THEN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7D05FCB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e1, e2); :}</w:t>
      </w:r>
    </w:p>
    <w:p w14:paraId="69BD491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IF: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THEN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ELSE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e3</w:t>
      </w:r>
    </w:p>
    <w:p w14:paraId="1DA9787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e1, e2, e3); :}</w:t>
      </w:r>
    </w:p>
    <w:p w14:paraId="097FD5F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083FF89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LBRACE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RBRACE </w:t>
      </w:r>
    </w:p>
    <w:p w14:paraId="1930718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RecordExp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727F21A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LBRACE RBRACE </w:t>
      </w:r>
    </w:p>
    <w:p w14:paraId="1239E71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RecordExp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), null); :}</w:t>
      </w:r>
    </w:p>
    <w:p w14:paraId="52625F6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LPAREN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RPAREN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22F2BF4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ArrayExp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), e1, e2); :}</w:t>
      </w:r>
    </w:p>
    <w:p w14:paraId="55A1880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LBRACK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el RBRACK</w:t>
      </w:r>
    </w:p>
    <w:p w14:paraId="30EC179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RESULT=new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CallExp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), el);:} </w:t>
      </w:r>
    </w:p>
    <w:p w14:paraId="6C5295C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LBRACK RBRACK</w:t>
      </w:r>
    </w:p>
    <w:p w14:paraId="374A13B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CallExp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), null); :} </w:t>
      </w:r>
    </w:p>
    <w:p w14:paraId="2FE44F7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64C87FB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LBRACK: 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RBRACK</w:t>
      </w:r>
    </w:p>
    <w:p w14:paraId="7AD844E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SeqExp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55D83F5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LBRACK: l RBRACK</w:t>
      </w:r>
    </w:p>
    <w:p w14:paraId="6401C16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SeqExp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 :}</w:t>
      </w:r>
    </w:p>
    <w:p w14:paraId="326517A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6B496B4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l</w:t>
      </w:r>
    </w:p>
    <w:p w14:paraId="7AA6A96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l.pos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l); :}</w:t>
      </w:r>
    </w:p>
    <w:p w14:paraId="66BD262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l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016ED69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AssignExp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l, e); :}</w:t>
      </w:r>
    </w:p>
    <w:p w14:paraId="142ACF2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1D8E8FB7" w14:textId="0D9E1711" w:rsidR="007C2F3C" w:rsidRPr="007C2F3C" w:rsidRDefault="007C2F3C" w:rsidP="007C2F3C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处理二元运算符</w:t>
      </w:r>
    </w:p>
    <w:p w14:paraId="4958AC8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e2</w:t>
      </w:r>
    </w:p>
    <w:p w14:paraId="69E0B63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(e1.pos, 1), e2); :}</w:t>
      </w:r>
    </w:p>
    <w:p w14:paraId="6CBA357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e2</w:t>
      </w:r>
    </w:p>
    <w:p w14:paraId="3EA2E56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IfExp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e2,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(e1.pos, 0)); :}</w:t>
      </w:r>
    </w:p>
    <w:p w14:paraId="0A46CCE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e2</w:t>
      </w:r>
    </w:p>
    <w:p w14:paraId="592E72E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65FB1DB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LT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e2</w:t>
      </w:r>
    </w:p>
    <w:p w14:paraId="6DAF39A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e1.pos, e1, OpExp.LT, e2); :}</w:t>
      </w:r>
    </w:p>
    <w:p w14:paraId="7644F0B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4DD3D6A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52DF933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GT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661FCC8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e1.pos, e1, OpExp.GT, e2); :}</w:t>
      </w:r>
    </w:p>
    <w:p w14:paraId="6CF5E9D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31191A6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e1.pos, e1, OpExp.GE, e2); :}</w:t>
      </w:r>
    </w:p>
    <w:p w14:paraId="2B15A81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NEQ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78DF7F8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e1.pos, e1, OpExp.NE, e2); :}</w:t>
      </w:r>
    </w:p>
    <w:p w14:paraId="312C6F2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PLUS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e2</w:t>
      </w:r>
    </w:p>
    <w:p w14:paraId="10B20B6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OpExp.PLUS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196C6A8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TIMES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6F3E828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OpExp.MUL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4C230AB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DIVIDE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775F61B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OpExp.DIV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213411F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e1 MINUS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e2 </w:t>
      </w:r>
    </w:p>
    <w:p w14:paraId="65A1964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e1.pos, e1,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OpExp.MINUS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e2); :}</w:t>
      </w:r>
    </w:p>
    <w:p w14:paraId="030F1D6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75E8AD3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MINUS: 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  </w:t>
      </w:r>
    </w:p>
    <w:p w14:paraId="7A4945C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mleft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e.pos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0),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OpExp.MINUS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e); :}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prec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UMINUS </w:t>
      </w:r>
    </w:p>
    <w:p w14:paraId="6806184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NIL: n</w:t>
      </w:r>
    </w:p>
    <w:p w14:paraId="4CDEAF9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NilExp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160406F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STR: s</w:t>
      </w:r>
    </w:p>
    <w:p w14:paraId="338CA91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StringExp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s); :}</w:t>
      </w:r>
    </w:p>
    <w:p w14:paraId="363EE1D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NUM: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</w:p>
    <w:p w14:paraId="256BE2A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36E40FA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04E79C87" w14:textId="71DFD679" w:rsidR="007C2F3C" w:rsidRPr="007C2F3C" w:rsidRDefault="007C2F3C" w:rsidP="007C2F3C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逗号，分号表达式，以及域表达式等等</w:t>
      </w:r>
    </w:p>
    <w:p w14:paraId="6639E08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5567408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e, null); :} </w:t>
      </w:r>
    </w:p>
    <w:p w14:paraId="75228E2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 SEMICOLON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</w:p>
    <w:p w14:paraId="49B50AB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416A166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1DEB5A0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68E9466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e, null); :} </w:t>
      </w:r>
    </w:p>
    <w:p w14:paraId="583F06C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 COMMA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el</w:t>
      </w:r>
    </w:p>
    <w:p w14:paraId="04F3077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e, el); :}</w:t>
      </w:r>
    </w:p>
    <w:p w14:paraId="7A7107A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5D40C70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ID: id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 </w:t>
      </w:r>
    </w:p>
    <w:p w14:paraId="1920142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idleft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(id), e, null); :}</w:t>
      </w:r>
    </w:p>
    <w:p w14:paraId="7EB240B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id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e COMMA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</w:p>
    <w:p w14:paraId="17695B7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FieldExpList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idleft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(id), 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3FE6938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0BB5D3A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ID: id</w:t>
      </w:r>
    </w:p>
    <w:p w14:paraId="5986211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SimpleVar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idleft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(id)); :} </w:t>
      </w:r>
    </w:p>
    <w:p w14:paraId="09B10EC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l DOT ID: id</w:t>
      </w:r>
    </w:p>
    <w:p w14:paraId="6890DFC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(id));:}</w:t>
      </w:r>
    </w:p>
    <w:p w14:paraId="18E6B0D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l LPAREN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 RPAREN</w:t>
      </w:r>
    </w:p>
    <w:p w14:paraId="6519E04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SubscriptVar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l, e); :}</w:t>
      </w:r>
    </w:p>
    <w:p w14:paraId="2CBDA69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LPAREN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 RPAREN</w:t>
      </w:r>
    </w:p>
    <w:p w14:paraId="02ABA09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SubscriptVar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ileft,new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SimpleVar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ileft,Symbol.Symbol.symbol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)),e); :}</w:t>
      </w:r>
    </w:p>
    <w:p w14:paraId="0D3C256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5774DAB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d</w:t>
      </w:r>
    </w:p>
    <w:p w14:paraId="38F82CB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d, null);:}</w:t>
      </w:r>
    </w:p>
    <w:p w14:paraId="23D9200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dl</w:t>
      </w:r>
    </w:p>
    <w:p w14:paraId="5BAEB6C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d, dl);:}</w:t>
      </w:r>
    </w:p>
    <w:p w14:paraId="58A71BB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;   </w:t>
      </w:r>
    </w:p>
    <w:p w14:paraId="1DDF9F3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decl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td</w:t>
      </w:r>
    </w:p>
    <w:p w14:paraId="26EACE8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{: RESULT = td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1900EB1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variable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vd</w:t>
      </w:r>
      <w:proofErr w:type="spellEnd"/>
    </w:p>
    <w:p w14:paraId="53472B4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vd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6C54AB9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fd</w:t>
      </w:r>
      <w:proofErr w:type="spellEnd"/>
    </w:p>
    <w:p w14:paraId="0747CDC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fd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68ADD99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7081DD6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t </w:t>
      </w:r>
    </w:p>
    <w:p w14:paraId="4116DCC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{: RESULT = 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}</w:t>
      </w:r>
    </w:p>
    <w:p w14:paraId="2520B8F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tl</w:t>
      </w:r>
      <w:proofErr w:type="spellEnd"/>
    </w:p>
    <w:p w14:paraId="7364296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t.pos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t.name,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t.ty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649445A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2741FD2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TYPE: t ID: id EQ type: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</w:t>
      </w:r>
      <w:proofErr w:type="spellEnd"/>
    </w:p>
    <w:p w14:paraId="29998BF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 :}</w:t>
      </w:r>
    </w:p>
    <w:p w14:paraId="029AA76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0214976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ID: id</w:t>
      </w:r>
    </w:p>
    <w:p w14:paraId="6B01D9E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idleft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(id)); :}</w:t>
      </w:r>
    </w:p>
    <w:p w14:paraId="4110A72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LBRACE: 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RBRACE</w:t>
      </w:r>
    </w:p>
    <w:p w14:paraId="36E9B00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RecordTy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);  :} </w:t>
      </w:r>
    </w:p>
    <w:p w14:paraId="3E12D81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LBRACE: l RBRACE </w:t>
      </w:r>
    </w:p>
    <w:p w14:paraId="73F95C4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RecordTy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lleft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null); :}</w:t>
      </w:r>
    </w:p>
    <w:p w14:paraId="4056BD4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ARRAY: a OF ID: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</w:p>
    <w:p w14:paraId="5AA9302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ArrayTy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)); :}</w:t>
      </w:r>
    </w:p>
    <w:p w14:paraId="27AA1C32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|ARRAY: a OF INT </w:t>
      </w:r>
    </w:p>
    <w:p w14:paraId="4408689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ArrayTy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")); :}</w:t>
      </w:r>
    </w:p>
    <w:p w14:paraId="11A0DB5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|ARRAY: a OF STRING </w:t>
      </w:r>
    </w:p>
    <w:p w14:paraId="630C8AA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ArrayTy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("string")); :}</w:t>
      </w:r>
    </w:p>
    <w:p w14:paraId="7330ED6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INT: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</w:p>
    <w:p w14:paraId="3710917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")); :}</w:t>
      </w:r>
    </w:p>
    <w:p w14:paraId="11A93E4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STRING: s</w:t>
      </w:r>
    </w:p>
    <w:p w14:paraId="24C5E3A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("string")); :}</w:t>
      </w:r>
    </w:p>
    <w:p w14:paraId="56BC808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189B674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ID: i1 COLON ID: i2</w:t>
      </w:r>
    </w:p>
    <w:p w14:paraId="1CD4E28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(i2), null); :}</w:t>
      </w:r>
    </w:p>
    <w:p w14:paraId="2E0364E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ID: i1 COLON INT</w:t>
      </w:r>
    </w:p>
    <w:p w14:paraId="5342E88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"), null); :}</w:t>
      </w:r>
    </w:p>
    <w:p w14:paraId="48DF717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| ID: i1 COLON STRING</w:t>
      </w:r>
    </w:p>
    <w:p w14:paraId="3F11983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("string"), null); :}</w:t>
      </w:r>
    </w:p>
    <w:p w14:paraId="2109144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i1 COLON ID: i2 COMMA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</w:p>
    <w:p w14:paraId="745AC3C6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(i2),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59156BA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i1 COLON INT COMMA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</w:p>
    <w:p w14:paraId="25D0C9A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"),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55D4E48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ID: i1 COLON STRING COMMA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</w:p>
    <w:p w14:paraId="63501F9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FieldList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i1left,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("string"),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13D8595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; </w:t>
      </w:r>
    </w:p>
    <w:p w14:paraId="6DE9348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variable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VAR: v ID: id1 COLON ID: id2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26900C0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(id2)), e); :}</w:t>
      </w:r>
    </w:p>
    <w:p w14:paraId="7F2A80B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VAR: v ID: id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1C990FA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(id), null, e); :}</w:t>
      </w:r>
    </w:p>
    <w:p w14:paraId="36FB2B0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VAR: v ID: id1 COLON INT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5CAD7FF5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")), e); :}</w:t>
      </w:r>
    </w:p>
    <w:p w14:paraId="0712B57F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VAR: v ID: id1 COLON STRING ASSIGN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73C9744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VarDec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vleft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("string")), e); :}</w:t>
      </w:r>
    </w:p>
    <w:p w14:paraId="127F531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39A2635B" w14:textId="0EE1B16E" w:rsidR="00566FFE" w:rsidRPr="004A4DD0" w:rsidRDefault="004A4DD0" w:rsidP="004A4DD0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函数声明列表</w:t>
      </w:r>
    </w:p>
    <w:p w14:paraId="25CA6C08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f</w:t>
      </w:r>
    </w:p>
    <w:p w14:paraId="619F3DC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{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f; :}</w:t>
      </w:r>
    </w:p>
    <w:p w14:paraId="3512EBF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function_decllist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</w:p>
    <w:p w14:paraId="31F249C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f.pos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f.name,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f.params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f.result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f.body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 :}</w:t>
      </w:r>
    </w:p>
    <w:p w14:paraId="370621B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</w:p>
    <w:p w14:paraId="0148B7C3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_decl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::= FUNCTION: f ID: id1 LBRACK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RBRACK COLON ID: id2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5DBE697D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(id2left,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(id2)), e, null); :}</w:t>
      </w:r>
    </w:p>
    <w:p w14:paraId="6CE1BC5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id1 LBRACK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RBRACK COLON INT: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2B0382C4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")), e, null); :}</w:t>
      </w:r>
    </w:p>
    <w:p w14:paraId="40BC6A5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id1 LBRACK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RBRACK COLON STRING: s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1748CDA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("string")), e, null); :}</w:t>
      </w:r>
    </w:p>
    <w:p w14:paraId="5F07043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 LBRACK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type_fields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RBRACK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2B38BB4C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, null, e, null); :}</w:t>
      </w:r>
    </w:p>
    <w:p w14:paraId="3A7610E0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id1 LBRACK RBRACK COLON ID: id2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5E72390A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null,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(id2left,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(id2)), e, null); :}</w:t>
      </w:r>
    </w:p>
    <w:p w14:paraId="5F03226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id1 LBRACK RBRACK COLON INT: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164BA73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null,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")), e, null); :}</w:t>
      </w:r>
    </w:p>
    <w:p w14:paraId="6F5B45CB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id1 LBRACK RBRACK COLON STRING: s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1B9161E7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(id1), null,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NameTy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("string")), e, null); :}</w:t>
      </w:r>
    </w:p>
    <w:p w14:paraId="336596C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| FUNCTION: f ID: id LBRACK RBRACK EQ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expr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: e</w:t>
      </w:r>
    </w:p>
    <w:p w14:paraId="5B567BE1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 xml:space="preserve">{: RESULT = new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FunctionDec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fleft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Symbol.Symbol.symbol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(id), null, null, e, null); :}</w:t>
      </w:r>
    </w:p>
    <w:p w14:paraId="1FDB3EEE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  <w:t>;</w:t>
      </w:r>
    </w:p>
    <w:p w14:paraId="25C6BB0E" w14:textId="704F7B84" w:rsidR="004A4DD0" w:rsidRPr="007C2F3C" w:rsidRDefault="004A4DD0" w:rsidP="004A4DD0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FF0000"/>
          <w:sz w:val="22"/>
          <w:szCs w:val="22"/>
          <w:lang w:eastAsia="zh-CN"/>
        </w:rPr>
      </w:pPr>
      <w:r w:rsidRPr="007C2F3C">
        <w:rPr>
          <w:rFonts w:ascii="Menlo Regular" w:hAnsi="Menlo Regular" w:cs="Menlo Regular"/>
          <w:color w:val="FF0000"/>
          <w:sz w:val="22"/>
          <w:szCs w:val="22"/>
          <w:lang w:eastAsia="zh-CN"/>
        </w:rPr>
        <w:t>//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之后使用</w:t>
      </w:r>
      <w:proofErr w:type="spellStart"/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java</w:t>
      </w:r>
      <w:r>
        <w:rPr>
          <w:rFonts w:ascii="Menlo Regular" w:hAnsi="Menlo Regular" w:cs="Menlo Regular"/>
          <w:color w:val="FF0000"/>
          <w:sz w:val="22"/>
          <w:szCs w:val="22"/>
          <w:lang w:eastAsia="zh-CN"/>
        </w:rPr>
        <w:t>_cup</w:t>
      </w:r>
      <w:proofErr w:type="spellEnd"/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进行规约，生成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parser</w:t>
      </w:r>
      <w:r>
        <w:rPr>
          <w:rFonts w:ascii="Menlo Regular" w:hAnsi="Menlo Regular" w:cs="Menlo Regular"/>
          <w:color w:val="FF0000"/>
          <w:sz w:val="22"/>
          <w:szCs w:val="22"/>
          <w:lang w:eastAsia="zh-CN"/>
        </w:rPr>
        <w:t>.java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（语法分析器）</w:t>
      </w:r>
      <w:r>
        <w:rPr>
          <w:rFonts w:ascii="Menlo Regular" w:hAnsi="Menlo Regular" w:cs="Menlo Regular"/>
          <w:color w:val="FF0000"/>
          <w:sz w:val="22"/>
          <w:szCs w:val="22"/>
          <w:lang w:eastAsia="zh-CN"/>
        </w:rPr>
        <w:t>,sym.java</w:t>
      </w:r>
      <w:r>
        <w:rPr>
          <w:rFonts w:ascii="Menlo Regular" w:hAnsi="Menlo Regular" w:cs="Menlo Regular" w:hint="eastAsia"/>
          <w:color w:val="FF0000"/>
          <w:sz w:val="22"/>
          <w:szCs w:val="22"/>
          <w:lang w:eastAsia="zh-CN"/>
        </w:rPr>
        <w:t>（常数表）两个文件</w:t>
      </w:r>
    </w:p>
    <w:p w14:paraId="03607074" w14:textId="77777777" w:rsidR="004A4DD0" w:rsidRDefault="004A4DD0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390A0249" w14:textId="77777777" w:rsidR="00566FFE" w:rsidRDefault="00566FFE" w:rsidP="00566FFE">
      <w:pPr>
        <w:tabs>
          <w:tab w:val="left" w:pos="543"/>
        </w:tabs>
        <w:autoSpaceDE w:val="0"/>
        <w:autoSpaceDN w:val="0"/>
        <w:adjustRightInd w:val="0"/>
        <w:ind w:firstLineChars="193" w:firstLine="425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351C8B78" w14:textId="77777777" w:rsidR="0041721E" w:rsidRDefault="0041721E" w:rsidP="0041721E">
      <w:pPr>
        <w:pStyle w:val="a0"/>
        <w:ind w:firstLine="0"/>
        <w:rPr>
          <w:sz w:val="40"/>
          <w:szCs w:val="44"/>
        </w:rPr>
      </w:pPr>
    </w:p>
    <w:p w14:paraId="231F5196" w14:textId="77777777" w:rsidR="0041721E" w:rsidRDefault="0041721E" w:rsidP="0041721E">
      <w:pPr>
        <w:pStyle w:val="a0"/>
        <w:ind w:firstLine="0"/>
        <w:rPr>
          <w:sz w:val="40"/>
          <w:szCs w:val="44"/>
        </w:rPr>
      </w:pPr>
    </w:p>
    <w:p w14:paraId="07144F3E" w14:textId="0389BCEA" w:rsidR="0041721E" w:rsidRDefault="0041721E" w:rsidP="0041721E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4. Parse</w:t>
      </w:r>
      <w:r>
        <w:rPr>
          <w:sz w:val="40"/>
          <w:szCs w:val="44"/>
        </w:rPr>
        <w:t>.java</w:t>
      </w:r>
    </w:p>
    <w:p w14:paraId="334B26F3" w14:textId="33D7A18C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</w:rPr>
        <w:t>提供</w:t>
      </w:r>
      <w:r>
        <w:rPr>
          <w:rFonts w:hint="eastAsia"/>
          <w:sz w:val="28"/>
          <w:szCs w:val="44"/>
        </w:rPr>
        <w:t>parse</w:t>
      </w:r>
      <w:r>
        <w:rPr>
          <w:rFonts w:hint="eastAsia"/>
          <w:sz w:val="28"/>
          <w:szCs w:val="44"/>
        </w:rPr>
        <w:t>包的接口，调用</w:t>
      </w:r>
      <w:r>
        <w:rPr>
          <w:rFonts w:hint="eastAsia"/>
          <w:sz w:val="28"/>
          <w:szCs w:val="44"/>
        </w:rPr>
        <w:t>yylex</w:t>
      </w:r>
      <w:r>
        <w:rPr>
          <w:rFonts w:hint="eastAsia"/>
          <w:sz w:val="28"/>
          <w:szCs w:val="44"/>
        </w:rPr>
        <w:t>执行词法分析，调用</w:t>
      </w:r>
      <w:r>
        <w:rPr>
          <w:rFonts w:hint="eastAsia"/>
          <w:sz w:val="28"/>
          <w:szCs w:val="44"/>
        </w:rPr>
        <w:t>Grm</w:t>
      </w:r>
      <w:r>
        <w:rPr>
          <w:rFonts w:hint="eastAsia"/>
          <w:sz w:val="28"/>
          <w:szCs w:val="44"/>
        </w:rPr>
        <w:t>执行语法分析，并且返回抽象语法树。当语法分析需要下一个符号时，会通过</w:t>
      </w:r>
      <w:r>
        <w:rPr>
          <w:rFonts w:hint="eastAsia"/>
          <w:sz w:val="28"/>
          <w:szCs w:val="44"/>
          <w:lang w:eastAsia="zh-CN"/>
        </w:rPr>
        <w:t>调用</w:t>
      </w:r>
      <w:proofErr w:type="spellStart"/>
      <w:r>
        <w:rPr>
          <w:sz w:val="28"/>
          <w:szCs w:val="44"/>
          <w:lang w:eastAsia="zh-CN"/>
        </w:rPr>
        <w:t>lexer.nextToken</w:t>
      </w:r>
      <w:proofErr w:type="spellEnd"/>
      <w:r>
        <w:rPr>
          <w:sz w:val="28"/>
          <w:szCs w:val="44"/>
          <w:lang w:eastAsia="zh-CN"/>
        </w:rPr>
        <w:t>()</w:t>
      </w:r>
      <w:r>
        <w:rPr>
          <w:rFonts w:hint="eastAsia"/>
          <w:sz w:val="28"/>
          <w:szCs w:val="44"/>
          <w:lang w:eastAsia="zh-CN"/>
        </w:rPr>
        <w:t>返回词法分析，获得相应符号</w:t>
      </w:r>
    </w:p>
    <w:p w14:paraId="725D5105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00FA32DE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97E207A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6B0BA25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4E1E9E9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39D73DEA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16F06ED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6B6963D9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45286D0C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3AEC50E2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6E7BAAE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52F1711D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38D3F74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2CC7F76B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0E6B9925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1E3C0F9B" w14:textId="143C5A55" w:rsidR="0023281A" w:rsidRDefault="0023281A" w:rsidP="0023281A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语义分析</w:t>
      </w:r>
    </w:p>
    <w:p w14:paraId="012F6655" w14:textId="52365744" w:rsidR="0023281A" w:rsidRDefault="0061517B" w:rsidP="0023281A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1.Types</w:t>
      </w:r>
      <w:r w:rsidR="0023281A">
        <w:rPr>
          <w:rFonts w:hint="eastAsia"/>
          <w:sz w:val="40"/>
          <w:szCs w:val="44"/>
        </w:rPr>
        <w:t>包</w:t>
      </w:r>
    </w:p>
    <w:p w14:paraId="69CAAF36" w14:textId="5C1A177B" w:rsidR="0023281A" w:rsidRDefault="0023281A" w:rsidP="0061517B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r w:rsidR="0061517B">
        <w:rPr>
          <w:rFonts w:hint="eastAsia"/>
          <w:sz w:val="28"/>
          <w:szCs w:val="44"/>
        </w:rPr>
        <w:t>封装了类型信息</w:t>
      </w:r>
      <w:r w:rsidR="00CB26B0">
        <w:rPr>
          <w:rFonts w:hint="eastAsia"/>
          <w:sz w:val="28"/>
          <w:szCs w:val="44"/>
        </w:rPr>
        <w:t>，包括</w:t>
      </w:r>
      <w:r w:rsidR="00CB26B0">
        <w:rPr>
          <w:rFonts w:hint="eastAsia"/>
          <w:sz w:val="28"/>
          <w:szCs w:val="44"/>
        </w:rPr>
        <w:t>INT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NIL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STRING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VOID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NAME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ARRAY</w:t>
      </w:r>
      <w:r w:rsidR="00CB26B0">
        <w:rPr>
          <w:rFonts w:hint="eastAsia"/>
          <w:sz w:val="28"/>
          <w:szCs w:val="44"/>
        </w:rPr>
        <w:t>，</w:t>
      </w:r>
      <w:r w:rsidR="00CB26B0">
        <w:rPr>
          <w:rFonts w:hint="eastAsia"/>
          <w:sz w:val="28"/>
          <w:szCs w:val="44"/>
        </w:rPr>
        <w:t>RECORD</w:t>
      </w:r>
      <w:r w:rsidR="00CB26B0">
        <w:rPr>
          <w:rFonts w:hint="eastAsia"/>
          <w:sz w:val="28"/>
          <w:szCs w:val="44"/>
        </w:rPr>
        <w:t>，以及判断函数如</w:t>
      </w:r>
      <w:r w:rsidR="00CB26B0">
        <w:rPr>
          <w:rFonts w:hint="eastAsia"/>
          <w:sz w:val="28"/>
          <w:szCs w:val="44"/>
        </w:rPr>
        <w:t>isIntType</w:t>
      </w:r>
      <w:r w:rsidR="00CB26B0">
        <w:rPr>
          <w:rFonts w:hint="eastAsia"/>
          <w:sz w:val="28"/>
          <w:szCs w:val="44"/>
        </w:rPr>
        <w:t>，静态常量类型</w:t>
      </w:r>
      <w:r w:rsidR="00CB26B0">
        <w:rPr>
          <w:sz w:val="28"/>
          <w:szCs w:val="44"/>
        </w:rPr>
        <w:t>_int</w:t>
      </w:r>
      <w:r w:rsidR="00CB26B0">
        <w:rPr>
          <w:rFonts w:hint="eastAsia"/>
          <w:sz w:val="28"/>
          <w:szCs w:val="44"/>
        </w:rPr>
        <w:t>，还有强制转换的内容：</w:t>
      </w:r>
      <w:r w:rsidR="00CB26B0">
        <w:rPr>
          <w:sz w:val="28"/>
          <w:szCs w:val="44"/>
        </w:rPr>
        <w:t>Type.Java</w:t>
      </w:r>
      <w:r w:rsidR="00CB26B0">
        <w:rPr>
          <w:rFonts w:hint="eastAsia"/>
          <w:sz w:val="28"/>
          <w:szCs w:val="44"/>
          <w:lang w:eastAsia="zh-CN"/>
        </w:rPr>
        <w:t>中的</w:t>
      </w:r>
      <w:proofErr w:type="spellStart"/>
      <w:r w:rsidR="00CB26B0">
        <w:rPr>
          <w:sz w:val="28"/>
          <w:szCs w:val="44"/>
        </w:rPr>
        <w:t>CoreTo</w:t>
      </w:r>
      <w:proofErr w:type="spellEnd"/>
      <w:r w:rsidR="00CB26B0">
        <w:rPr>
          <w:sz w:val="28"/>
          <w:szCs w:val="44"/>
        </w:rPr>
        <w:t>(Type)</w:t>
      </w:r>
    </w:p>
    <w:p w14:paraId="6E14A6D0" w14:textId="77777777" w:rsidR="00D30C55" w:rsidRDefault="00CB26B0" w:rsidP="0061517B">
      <w:pPr>
        <w:pStyle w:val="a0"/>
        <w:ind w:firstLine="0"/>
        <w:rPr>
          <w:sz w:val="28"/>
          <w:szCs w:val="44"/>
          <w:lang w:eastAsia="zh-CN"/>
        </w:rPr>
      </w:pPr>
      <w:r>
        <w:rPr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其中，</w:t>
      </w:r>
      <w:r w:rsidR="00D30C55">
        <w:rPr>
          <w:rFonts w:hint="eastAsia"/>
          <w:sz w:val="28"/>
          <w:szCs w:val="44"/>
          <w:lang w:eastAsia="zh-CN"/>
        </w:rPr>
        <w:t>NAME</w:t>
      </w:r>
      <w:r w:rsidR="00D30C55">
        <w:rPr>
          <w:rFonts w:hint="eastAsia"/>
          <w:sz w:val="28"/>
          <w:szCs w:val="44"/>
          <w:lang w:eastAsia="zh-CN"/>
        </w:rPr>
        <w:t>表示还未被识别出的类型，比如赋值语句，因此真正的类型被确定必须要使用</w:t>
      </w:r>
      <w:r w:rsidR="00D30C55">
        <w:rPr>
          <w:rFonts w:hint="eastAsia"/>
          <w:sz w:val="28"/>
          <w:szCs w:val="44"/>
          <w:lang w:eastAsia="zh-CN"/>
        </w:rPr>
        <w:t>binding</w:t>
      </w:r>
      <w:r w:rsidR="00D30C55">
        <w:rPr>
          <w:rFonts w:hint="eastAsia"/>
          <w:sz w:val="28"/>
          <w:szCs w:val="44"/>
          <w:lang w:eastAsia="zh-CN"/>
        </w:rPr>
        <w:t>方法将类型绑定到</w:t>
      </w:r>
      <w:r w:rsidR="00D30C55">
        <w:rPr>
          <w:rFonts w:hint="eastAsia"/>
          <w:sz w:val="28"/>
          <w:szCs w:val="44"/>
          <w:lang w:eastAsia="zh-CN"/>
        </w:rPr>
        <w:t>NAME</w:t>
      </w:r>
      <w:r w:rsidR="00D30C55">
        <w:rPr>
          <w:rFonts w:hint="eastAsia"/>
          <w:sz w:val="28"/>
          <w:szCs w:val="44"/>
          <w:lang w:eastAsia="zh-CN"/>
        </w:rPr>
        <w:t>类中，再调用</w:t>
      </w:r>
      <w:proofErr w:type="spellStart"/>
      <w:r w:rsidR="00D30C55">
        <w:rPr>
          <w:rFonts w:hint="eastAsia"/>
          <w:sz w:val="28"/>
          <w:szCs w:val="44"/>
          <w:lang w:eastAsia="zh-CN"/>
        </w:rPr>
        <w:t>NAME</w:t>
      </w:r>
      <w:r w:rsidR="00D30C55">
        <w:rPr>
          <w:sz w:val="28"/>
          <w:szCs w:val="44"/>
          <w:lang w:eastAsia="zh-CN"/>
        </w:rPr>
        <w:t>.actual</w:t>
      </w:r>
      <w:proofErr w:type="spellEnd"/>
      <w:r w:rsidR="00D30C55">
        <w:rPr>
          <w:rFonts w:hint="eastAsia"/>
          <w:sz w:val="28"/>
          <w:szCs w:val="44"/>
          <w:lang w:eastAsia="zh-CN"/>
        </w:rPr>
        <w:t>方法（其他类也有配套</w:t>
      </w:r>
      <w:r w:rsidR="00D30C55">
        <w:rPr>
          <w:rFonts w:hint="eastAsia"/>
          <w:sz w:val="28"/>
          <w:szCs w:val="44"/>
          <w:lang w:eastAsia="zh-CN"/>
        </w:rPr>
        <w:t>actual</w:t>
      </w:r>
      <w:r w:rsidR="00D30C55">
        <w:rPr>
          <w:rFonts w:hint="eastAsia"/>
          <w:sz w:val="28"/>
          <w:szCs w:val="44"/>
          <w:lang w:eastAsia="zh-CN"/>
        </w:rPr>
        <w:t>方法，返回本身的类型）。</w:t>
      </w:r>
    </w:p>
    <w:p w14:paraId="119A03AD" w14:textId="4E68DFEC" w:rsidR="00F07E14" w:rsidRDefault="00D30C55" w:rsidP="00F07E14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NAME</w:t>
      </w:r>
      <w:r>
        <w:rPr>
          <w:rFonts w:hint="eastAsia"/>
          <w:sz w:val="28"/>
          <w:szCs w:val="44"/>
          <w:lang w:eastAsia="zh-CN"/>
        </w:rPr>
        <w:t>也具有检查循环定义的功能（</w:t>
      </w:r>
      <w:proofErr w:type="spellStart"/>
      <w:r>
        <w:rPr>
          <w:rFonts w:hint="eastAsia"/>
          <w:sz w:val="28"/>
          <w:szCs w:val="44"/>
          <w:lang w:eastAsia="zh-CN"/>
        </w:rPr>
        <w:t>isLoop</w:t>
      </w:r>
      <w:proofErr w:type="spellEnd"/>
      <w:r>
        <w:rPr>
          <w:rFonts w:hint="eastAsia"/>
          <w:sz w:val="28"/>
          <w:szCs w:val="44"/>
          <w:lang w:eastAsia="zh-CN"/>
        </w:rPr>
        <w:t>函数）</w:t>
      </w:r>
      <w:r w:rsidR="00F07E14">
        <w:rPr>
          <w:rFonts w:hint="eastAsia"/>
          <w:sz w:val="28"/>
          <w:szCs w:val="44"/>
          <w:lang w:eastAsia="zh-CN"/>
        </w:rPr>
        <w:t>，具体实现过程注释可参见源代码文件。</w:t>
      </w:r>
    </w:p>
    <w:p w14:paraId="69C3C59E" w14:textId="39ED9420" w:rsidR="00F07E14" w:rsidRDefault="00F07E14" w:rsidP="00F07E14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2.</w:t>
      </w:r>
      <w:r>
        <w:rPr>
          <w:rFonts w:hint="eastAsia"/>
          <w:sz w:val="40"/>
          <w:szCs w:val="44"/>
        </w:rPr>
        <w:t>语义分析过程</w:t>
      </w:r>
    </w:p>
    <w:p w14:paraId="0C1D4099" w14:textId="4A4316F5" w:rsidR="00F07E14" w:rsidRDefault="00F07E14" w:rsidP="00F07E14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  <w:lang w:eastAsia="zh-CN"/>
        </w:rPr>
        <w:t>语义分析和翻译中间代码是相互联系的。语义分析时，需要检查语法结点，即需要递归的检查其子语法成分的正确性（并且需要翻译）。当检查正确，并且翻译完成后，再调用</w:t>
      </w:r>
      <w:r>
        <w:rPr>
          <w:rFonts w:hint="eastAsia"/>
          <w:sz w:val="28"/>
          <w:szCs w:val="44"/>
          <w:lang w:eastAsia="zh-CN"/>
        </w:rPr>
        <w:t>Translate</w:t>
      </w:r>
      <w:r>
        <w:rPr>
          <w:rFonts w:hint="eastAsia"/>
          <w:sz w:val="28"/>
          <w:szCs w:val="44"/>
          <w:lang w:eastAsia="zh-CN"/>
        </w:rPr>
        <w:t>对整个表达式进行翻译。</w:t>
      </w:r>
    </w:p>
    <w:p w14:paraId="78666F75" w14:textId="0CCEE4ED" w:rsidR="00D41778" w:rsidRDefault="00D41778" w:rsidP="00F07E14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类型检查的输入和输出：</w:t>
      </w:r>
    </w:p>
    <w:p w14:paraId="783110AA" w14:textId="0202EDA2" w:rsidR="00D41778" w:rsidRDefault="00D41778" w:rsidP="00F07E14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noProof/>
          <w:sz w:val="28"/>
          <w:szCs w:val="44"/>
          <w:lang w:eastAsia="zh-CN"/>
        </w:rPr>
        <w:lastRenderedPageBreak/>
        <w:drawing>
          <wp:inline distT="0" distB="0" distL="0" distR="0" wp14:anchorId="36434B02" wp14:editId="350CBC87">
            <wp:extent cx="5995035" cy="1420366"/>
            <wp:effectExtent l="0" t="0" r="0" b="2540"/>
            <wp:docPr id="3" name="图片 3" descr="Macintosh HD:Users:apple:Desktop:Screen Shot 2016-12-05 at 11.47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pple:Desktop:Screen Shot 2016-12-05 at 11.47.0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57" cy="14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DA0" w14:textId="14ED20F2" w:rsidR="00D41778" w:rsidRDefault="00D41778" w:rsidP="00D41778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3.Semant</w:t>
      </w:r>
      <w:r>
        <w:rPr>
          <w:rFonts w:hint="eastAsia"/>
          <w:sz w:val="40"/>
          <w:szCs w:val="44"/>
        </w:rPr>
        <w:t>包</w:t>
      </w:r>
    </w:p>
    <w:p w14:paraId="28634D9B" w14:textId="58AD2BA5" w:rsidR="00F07E14" w:rsidRDefault="00D41778" w:rsidP="00D41778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  <w:lang w:eastAsia="zh-CN"/>
        </w:rPr>
        <w:t>Entry</w:t>
      </w:r>
      <w:r>
        <w:rPr>
          <w:sz w:val="28"/>
          <w:szCs w:val="44"/>
          <w:lang w:eastAsia="zh-CN"/>
        </w:rPr>
        <w:t>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描述变量和函数的种类，包括：普通变量</w:t>
      </w:r>
      <w:proofErr w:type="spellStart"/>
      <w:r>
        <w:rPr>
          <w:rFonts w:hint="eastAsia"/>
          <w:sz w:val="28"/>
          <w:szCs w:val="44"/>
          <w:lang w:eastAsia="zh-CN"/>
        </w:rPr>
        <w:t>VarEntry</w:t>
      </w:r>
      <w:proofErr w:type="spellEnd"/>
      <w:r>
        <w:rPr>
          <w:rFonts w:hint="eastAsia"/>
          <w:sz w:val="28"/>
          <w:szCs w:val="44"/>
          <w:lang w:eastAsia="zh-CN"/>
        </w:rPr>
        <w:t>，库函数</w:t>
      </w:r>
      <w:proofErr w:type="spellStart"/>
      <w:r>
        <w:rPr>
          <w:sz w:val="28"/>
          <w:szCs w:val="44"/>
          <w:lang w:eastAsia="zh-CN"/>
        </w:rPr>
        <w:t>StdFuncEntry</w:t>
      </w:r>
      <w:proofErr w:type="spellEnd"/>
      <w:r>
        <w:rPr>
          <w:rFonts w:hint="eastAsia"/>
          <w:sz w:val="28"/>
          <w:szCs w:val="44"/>
          <w:lang w:eastAsia="zh-CN"/>
        </w:rPr>
        <w:t>，循环变量</w:t>
      </w:r>
      <w:proofErr w:type="spellStart"/>
      <w:r>
        <w:rPr>
          <w:sz w:val="28"/>
          <w:szCs w:val="44"/>
          <w:lang w:eastAsia="zh-CN"/>
        </w:rPr>
        <w:t>LoopVarEntry</w:t>
      </w:r>
      <w:proofErr w:type="spellEnd"/>
      <w:r>
        <w:rPr>
          <w:rFonts w:hint="eastAsia"/>
          <w:sz w:val="28"/>
          <w:szCs w:val="44"/>
          <w:lang w:eastAsia="zh-CN"/>
        </w:rPr>
        <w:t>，普通函数</w:t>
      </w:r>
      <w:proofErr w:type="spellStart"/>
      <w:r>
        <w:rPr>
          <w:sz w:val="28"/>
          <w:szCs w:val="44"/>
          <w:lang w:eastAsia="zh-CN"/>
        </w:rPr>
        <w:t>FuncEntry</w:t>
      </w:r>
      <w:proofErr w:type="spellEnd"/>
    </w:p>
    <w:p w14:paraId="79E327F6" w14:textId="228E0B96" w:rsidR="00404B5A" w:rsidRDefault="00404B5A" w:rsidP="00D41778">
      <w:pPr>
        <w:pStyle w:val="a0"/>
        <w:ind w:firstLine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 w:rsidR="00D41778">
        <w:rPr>
          <w:sz w:val="28"/>
          <w:szCs w:val="44"/>
          <w:lang w:eastAsia="zh-CN"/>
        </w:rPr>
        <w:t>Env.</w:t>
      </w:r>
      <w:r>
        <w:rPr>
          <w:sz w:val="28"/>
          <w:szCs w:val="44"/>
          <w:lang w:eastAsia="zh-CN"/>
        </w:rPr>
        <w:t>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包含了两个符号表，</w:t>
      </w:r>
      <w:proofErr w:type="spellStart"/>
      <w:r>
        <w:rPr>
          <w:sz w:val="28"/>
          <w:szCs w:val="44"/>
          <w:lang w:eastAsia="zh-CN"/>
        </w:rPr>
        <w:t>tEnv</w:t>
      </w:r>
      <w:proofErr w:type="spellEnd"/>
      <w:r>
        <w:rPr>
          <w:rFonts w:hint="eastAsia"/>
          <w:sz w:val="28"/>
          <w:szCs w:val="44"/>
          <w:lang w:eastAsia="zh-CN"/>
        </w:rPr>
        <w:t>记录了当前类型名称（关联符号和类型），并且需要添加</w:t>
      </w:r>
      <w:proofErr w:type="spellStart"/>
      <w:r>
        <w:rPr>
          <w:rFonts w:hint="eastAsia"/>
          <w:sz w:val="28"/>
          <w:szCs w:val="44"/>
          <w:lang w:eastAsia="zh-CN"/>
        </w:rPr>
        <w:t>int</w:t>
      </w:r>
      <w:proofErr w:type="spellEnd"/>
      <w:r>
        <w:rPr>
          <w:rFonts w:hint="eastAsia"/>
          <w:sz w:val="28"/>
          <w:szCs w:val="44"/>
          <w:lang w:eastAsia="zh-CN"/>
        </w:rPr>
        <w:t>和</w:t>
      </w:r>
      <w:r>
        <w:rPr>
          <w:rFonts w:hint="eastAsia"/>
          <w:sz w:val="28"/>
          <w:szCs w:val="44"/>
          <w:lang w:eastAsia="zh-CN"/>
        </w:rPr>
        <w:t>string</w:t>
      </w:r>
      <w:r>
        <w:rPr>
          <w:rFonts w:hint="eastAsia"/>
          <w:sz w:val="28"/>
          <w:szCs w:val="44"/>
          <w:lang w:eastAsia="zh-CN"/>
        </w:rPr>
        <w:t>进行初始化；</w:t>
      </w:r>
      <w:proofErr w:type="spellStart"/>
      <w:r>
        <w:rPr>
          <w:sz w:val="28"/>
          <w:szCs w:val="44"/>
          <w:lang w:eastAsia="zh-CN"/>
        </w:rPr>
        <w:t>vEnv</w:t>
      </w:r>
      <w:proofErr w:type="spellEnd"/>
      <w:r>
        <w:rPr>
          <w:rFonts w:hint="eastAsia"/>
          <w:sz w:val="28"/>
          <w:szCs w:val="44"/>
          <w:lang w:eastAsia="zh-CN"/>
        </w:rPr>
        <w:t>记录了当前变量等信息（关联符号和入口），需要添加库函数进行初始化</w:t>
      </w:r>
    </w:p>
    <w:p w14:paraId="1304D6F4" w14:textId="5639CC18" w:rsidR="00F07E14" w:rsidRPr="00F07E14" w:rsidRDefault="005E675F" w:rsidP="00F07E14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Semant.java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具体表达式</w:t>
      </w:r>
      <w:r>
        <w:rPr>
          <w:rFonts w:hint="eastAsia"/>
          <w:sz w:val="28"/>
          <w:szCs w:val="44"/>
          <w:lang w:eastAsia="zh-CN"/>
        </w:rPr>
        <w:t>&amp;</w:t>
      </w:r>
      <w:r>
        <w:rPr>
          <w:rFonts w:hint="eastAsia"/>
          <w:sz w:val="28"/>
          <w:szCs w:val="44"/>
          <w:lang w:eastAsia="zh-CN"/>
        </w:rPr>
        <w:t>声明</w:t>
      </w:r>
      <w:r>
        <w:rPr>
          <w:rFonts w:hint="eastAsia"/>
          <w:sz w:val="28"/>
          <w:szCs w:val="44"/>
          <w:lang w:eastAsia="zh-CN"/>
        </w:rPr>
        <w:t>&amp;</w:t>
      </w:r>
      <w:r>
        <w:rPr>
          <w:rFonts w:hint="eastAsia"/>
          <w:sz w:val="28"/>
          <w:szCs w:val="44"/>
          <w:lang w:eastAsia="zh-CN"/>
        </w:rPr>
        <w:t>变量的检查。每种类型检查完之后会调用</w:t>
      </w:r>
      <w:r>
        <w:rPr>
          <w:rFonts w:hint="eastAsia"/>
          <w:sz w:val="28"/>
          <w:szCs w:val="44"/>
          <w:lang w:eastAsia="zh-CN"/>
        </w:rPr>
        <w:t>translator</w:t>
      </w:r>
      <w:r>
        <w:rPr>
          <w:rFonts w:hint="eastAsia"/>
          <w:sz w:val="28"/>
          <w:szCs w:val="44"/>
          <w:lang w:eastAsia="zh-CN"/>
        </w:rPr>
        <w:t>中对应的函数进行翻译</w:t>
      </w:r>
      <w:r w:rsidR="00F64533">
        <w:rPr>
          <w:rFonts w:hint="eastAsia"/>
          <w:sz w:val="28"/>
          <w:szCs w:val="44"/>
          <w:lang w:eastAsia="zh-CN"/>
        </w:rPr>
        <w:t>（例如</w:t>
      </w:r>
      <w:proofErr w:type="spellStart"/>
      <w:r w:rsidR="00F64533">
        <w:rPr>
          <w:rFonts w:hint="eastAsia"/>
          <w:sz w:val="28"/>
          <w:szCs w:val="44"/>
          <w:lang w:eastAsia="zh-CN"/>
        </w:rPr>
        <w:t>IntExp</w:t>
      </w:r>
      <w:proofErr w:type="spellEnd"/>
      <w:r w:rsidR="00F64533">
        <w:rPr>
          <w:rFonts w:hint="eastAsia"/>
          <w:sz w:val="28"/>
          <w:szCs w:val="44"/>
          <w:lang w:eastAsia="zh-CN"/>
        </w:rPr>
        <w:t>会调用</w:t>
      </w:r>
      <w:proofErr w:type="spellStart"/>
      <w:r w:rsidR="00F64533">
        <w:rPr>
          <w:rFonts w:hint="eastAsia"/>
          <w:sz w:val="28"/>
          <w:szCs w:val="44"/>
          <w:lang w:eastAsia="zh-CN"/>
        </w:rPr>
        <w:t>transIntExp</w:t>
      </w:r>
      <w:proofErr w:type="spellEnd"/>
      <w:r w:rsidR="00F64533">
        <w:rPr>
          <w:rFonts w:hint="eastAsia"/>
          <w:sz w:val="28"/>
          <w:szCs w:val="44"/>
          <w:lang w:eastAsia="zh-CN"/>
        </w:rPr>
        <w:t>，如果没有翻译动作调用</w:t>
      </w:r>
      <w:proofErr w:type="spellStart"/>
      <w:r w:rsidR="00F64533">
        <w:rPr>
          <w:rFonts w:hint="eastAsia"/>
          <w:sz w:val="28"/>
          <w:szCs w:val="44"/>
          <w:lang w:eastAsia="zh-CN"/>
        </w:rPr>
        <w:t>transNoOp</w:t>
      </w:r>
      <w:proofErr w:type="spellEnd"/>
      <w:r w:rsidR="00F64533">
        <w:rPr>
          <w:rFonts w:hint="eastAsia"/>
          <w:sz w:val="28"/>
          <w:szCs w:val="44"/>
          <w:lang w:eastAsia="zh-CN"/>
        </w:rPr>
        <w:t>）</w:t>
      </w:r>
      <w:r>
        <w:rPr>
          <w:rFonts w:hint="eastAsia"/>
          <w:sz w:val="28"/>
          <w:szCs w:val="44"/>
          <w:lang w:eastAsia="zh-CN"/>
        </w:rPr>
        <w:t>。具体类型检查可查看代码注释。</w:t>
      </w:r>
    </w:p>
    <w:p w14:paraId="0DC58372" w14:textId="77777777" w:rsidR="0041721E" w:rsidRDefault="0041721E" w:rsidP="0041721E">
      <w:pPr>
        <w:pStyle w:val="a0"/>
        <w:ind w:firstLine="0"/>
        <w:rPr>
          <w:sz w:val="28"/>
          <w:szCs w:val="44"/>
          <w:lang w:eastAsia="zh-CN"/>
        </w:rPr>
      </w:pPr>
    </w:p>
    <w:p w14:paraId="76BF19AA" w14:textId="3E4FE5EF" w:rsidR="00566FFE" w:rsidRDefault="00566FFE" w:rsidP="00566FFE">
      <w:pPr>
        <w:pStyle w:val="a0"/>
        <w:ind w:firstLineChars="193"/>
        <w:rPr>
          <w:sz w:val="28"/>
          <w:szCs w:val="44"/>
        </w:rPr>
      </w:pPr>
    </w:p>
    <w:p w14:paraId="28D426C4" w14:textId="77777777" w:rsidR="00566FFE" w:rsidRDefault="00566FFE" w:rsidP="00566FFE">
      <w:pPr>
        <w:pStyle w:val="a0"/>
        <w:ind w:firstLineChars="193"/>
        <w:rPr>
          <w:sz w:val="28"/>
          <w:szCs w:val="44"/>
          <w:lang w:eastAsia="zh-CN"/>
        </w:rPr>
      </w:pPr>
    </w:p>
    <w:p w14:paraId="299F8B60" w14:textId="77777777" w:rsidR="00F369CA" w:rsidRDefault="00F369CA" w:rsidP="00566FFE">
      <w:pPr>
        <w:pStyle w:val="a0"/>
        <w:ind w:firstLineChars="193"/>
        <w:rPr>
          <w:sz w:val="28"/>
          <w:szCs w:val="44"/>
          <w:lang w:eastAsia="zh-CN"/>
        </w:rPr>
      </w:pPr>
    </w:p>
    <w:p w14:paraId="68B2AD7A" w14:textId="77777777" w:rsidR="00F369CA" w:rsidRDefault="00F369CA" w:rsidP="00566FFE">
      <w:pPr>
        <w:pStyle w:val="a0"/>
        <w:ind w:firstLineChars="193"/>
        <w:rPr>
          <w:sz w:val="28"/>
          <w:szCs w:val="44"/>
          <w:lang w:eastAsia="zh-CN"/>
        </w:rPr>
      </w:pPr>
    </w:p>
    <w:p w14:paraId="3A5F2F1F" w14:textId="44251D91" w:rsidR="0005557E" w:rsidRPr="0005557E" w:rsidRDefault="0005557E" w:rsidP="00F369CA">
      <w:pPr>
        <w:pStyle w:val="a9"/>
        <w:rPr>
          <w:lang w:eastAsia="zh-CN"/>
        </w:rPr>
      </w:pPr>
    </w:p>
    <w:p w14:paraId="3C4F3F85" w14:textId="09BC261A" w:rsidR="00F369CA" w:rsidRDefault="00F369CA" w:rsidP="00F369CA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活动记录</w:t>
      </w:r>
    </w:p>
    <w:p w14:paraId="675A8506" w14:textId="16353031" w:rsidR="000E4BBA" w:rsidRDefault="00F369CA" w:rsidP="000E4BBA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</w:t>
      </w:r>
      <w:r w:rsidR="007D5548">
        <w:rPr>
          <w:rFonts w:hint="eastAsia"/>
          <w:sz w:val="40"/>
          <w:szCs w:val="44"/>
        </w:rPr>
        <w:t xml:space="preserve"> </w:t>
      </w:r>
      <w:proofErr w:type="spellStart"/>
      <w:r w:rsidR="007D5548">
        <w:rPr>
          <w:rFonts w:hint="eastAsia"/>
          <w:sz w:val="40"/>
          <w:szCs w:val="44"/>
        </w:rPr>
        <w:t>Frame</w:t>
      </w:r>
      <w:r w:rsidR="007D5548">
        <w:rPr>
          <w:rFonts w:hint="eastAsia"/>
          <w:sz w:val="40"/>
          <w:szCs w:val="44"/>
        </w:rPr>
        <w:t>的结构</w:t>
      </w:r>
      <w:proofErr w:type="spellEnd"/>
    </w:p>
    <w:p w14:paraId="38F58F9A" w14:textId="16AE2122" w:rsidR="001D5854" w:rsidRDefault="000E4BBA" w:rsidP="000E4BBA">
      <w:pPr>
        <w:pStyle w:val="a0"/>
        <w:ind w:firstLine="0"/>
        <w:rPr>
          <w:sz w:val="40"/>
          <w:szCs w:val="44"/>
        </w:rPr>
      </w:pPr>
      <w:r>
        <w:rPr>
          <w:rFonts w:hint="eastAsia"/>
          <w:noProof/>
          <w:sz w:val="28"/>
          <w:szCs w:val="44"/>
          <w:lang w:eastAsia="zh-CN"/>
        </w:rPr>
        <w:drawing>
          <wp:inline distT="0" distB="0" distL="0" distR="0" wp14:anchorId="3BCA8D29" wp14:editId="4D15D44B">
            <wp:extent cx="3530991" cy="5950780"/>
            <wp:effectExtent l="0" t="0" r="0" b="0"/>
            <wp:docPr id="4" name="图片 4" descr="Macintosh HD:Users:apple:Desktop:Screen Shot 2016-12-06 at 3.2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apple:Desktop:Screen Shot 2016-12-06 at 3.28.1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9" r="1180"/>
                    <a:stretch/>
                  </pic:blipFill>
                  <pic:spPr bwMode="auto">
                    <a:xfrm>
                      <a:off x="0" y="0"/>
                      <a:ext cx="3530991" cy="59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2894" w14:textId="72420149" w:rsidR="007D5548" w:rsidRDefault="007D5548" w:rsidP="007D5548">
      <w:pPr>
        <w:pStyle w:val="a0"/>
        <w:ind w:firstLine="720"/>
        <w:rPr>
          <w:sz w:val="28"/>
          <w:szCs w:val="44"/>
        </w:rPr>
      </w:pPr>
      <w:r w:rsidRPr="007D5548">
        <w:rPr>
          <w:rFonts w:hint="eastAsia"/>
          <w:sz w:val="28"/>
          <w:szCs w:val="44"/>
        </w:rPr>
        <w:t>上图</w:t>
      </w:r>
      <w:proofErr w:type="spellStart"/>
      <w:r w:rsidRPr="007D5548">
        <w:rPr>
          <w:rFonts w:hint="eastAsia"/>
          <w:sz w:val="28"/>
          <w:szCs w:val="44"/>
        </w:rPr>
        <w:t>为</w:t>
      </w:r>
      <w:r w:rsidRPr="007D5548">
        <w:rPr>
          <w:rFonts w:hint="eastAsia"/>
          <w:sz w:val="28"/>
          <w:szCs w:val="44"/>
        </w:rPr>
        <w:t>Frame</w:t>
      </w:r>
      <w:r w:rsidRPr="007D5548">
        <w:rPr>
          <w:rFonts w:hint="eastAsia"/>
          <w:sz w:val="28"/>
          <w:szCs w:val="44"/>
        </w:rPr>
        <w:t>的结构</w:t>
      </w:r>
      <w:proofErr w:type="spellEnd"/>
    </w:p>
    <w:p w14:paraId="4A0038E6" w14:textId="5345267A" w:rsidR="007D5548" w:rsidRDefault="006B3AE5" w:rsidP="007D5548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 xml:space="preserve">2.Frame </w:t>
      </w:r>
      <w:r>
        <w:rPr>
          <w:rFonts w:hint="eastAsia"/>
          <w:sz w:val="40"/>
          <w:szCs w:val="44"/>
        </w:rPr>
        <w:t>包</w:t>
      </w:r>
    </w:p>
    <w:p w14:paraId="693844E1" w14:textId="3DFA0197" w:rsidR="007D5548" w:rsidRDefault="006B3AE5" w:rsidP="007D5548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>Frame.java</w:t>
      </w:r>
      <w:r>
        <w:rPr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定义了</w:t>
      </w:r>
      <w:r>
        <w:rPr>
          <w:rFonts w:hint="eastAsia"/>
          <w:sz w:val="28"/>
          <w:szCs w:val="44"/>
          <w:lang w:eastAsia="zh-CN"/>
        </w:rPr>
        <w:t>Frame</w:t>
      </w:r>
      <w:r>
        <w:rPr>
          <w:rFonts w:hint="eastAsia"/>
          <w:sz w:val="28"/>
          <w:szCs w:val="44"/>
          <w:lang w:eastAsia="zh-CN"/>
        </w:rPr>
        <w:t>结构，用来存放函数的相关信息，详细情况见下面代码注释：</w:t>
      </w:r>
    </w:p>
    <w:p w14:paraId="6B9BE69C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Frame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implements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TempMap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{</w:t>
      </w:r>
    </w:p>
    <w:p w14:paraId="56EAD061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Label name =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帧名称</w:t>
      </w:r>
    </w:p>
    <w:p w14:paraId="0948EDB0" w14:textId="48AC094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AccessList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formals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null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变量列表</w:t>
      </w:r>
    </w:p>
    <w:p w14:paraId="4DD32140" w14:textId="68FB3690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Frame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newFrame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(Label name,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Util.BoolList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formals);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建立新帧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(</w:t>
      </w:r>
      <w:r w:rsidR="00330B67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名称、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逃逸</w:t>
      </w:r>
      <w:r w:rsidR="00330B67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信息表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)</w:t>
      </w:r>
    </w:p>
    <w:p w14:paraId="7DF33B74" w14:textId="6B191A8E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Access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allocLocal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boolean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escape);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分配新本地变量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(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是否逃逸</w:t>
      </w:r>
      <w:r w:rsidR="00330B67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，即Access是放在Frame－返回true中还是在Register－返回false中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)</w:t>
      </w:r>
    </w:p>
    <w:p w14:paraId="773CDD41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externCall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(String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func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args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调用外部函数</w:t>
      </w:r>
    </w:p>
    <w:p w14:paraId="7500FA3A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FP();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帧指针</w:t>
      </w:r>
    </w:p>
    <w:p w14:paraId="418C6766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SP();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栈指针</w:t>
      </w:r>
    </w:p>
    <w:p w14:paraId="42679649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RA();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返回地址</w:t>
      </w:r>
    </w:p>
    <w:p w14:paraId="1AFD4D62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RV();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返回值</w:t>
      </w:r>
    </w:p>
    <w:p w14:paraId="028E5A6F" w14:textId="01DE2046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java.util.HashSet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registers();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寄存器列表</w:t>
      </w:r>
    </w:p>
    <w:p w14:paraId="2A2FFFC9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Tree.Stm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procEntryExit1(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Tree.Stm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body);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添加额外函数调用指令</w:t>
      </w:r>
    </w:p>
    <w:p w14:paraId="0E7482FD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Assem.InstrList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procEntryExit2(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Assem.InstrList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body); </w:t>
      </w:r>
    </w:p>
    <w:p w14:paraId="26D1DA89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Assem.InstrList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procEntryExit3(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Assem.InstrList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body); </w:t>
      </w:r>
    </w:p>
    <w:p w14:paraId="5BB97D34" w14:textId="77777777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String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string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(Label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label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, String value);</w:t>
      </w:r>
    </w:p>
    <w:p w14:paraId="76052002" w14:textId="302E66EA" w:rsidR="006B3AE5" w:rsidRDefault="006B3AE5" w:rsidP="006B3AE5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Assem.InstrList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codegen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Tree.Stm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s); 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生成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 xml:space="preserve"> MIPS 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指令</w:t>
      </w:r>
    </w:p>
    <w:p w14:paraId="54BFA172" w14:textId="3D1CA662" w:rsidR="006B3AE5" w:rsidRDefault="006B3AE5" w:rsidP="00330B67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}</w:t>
      </w:r>
    </w:p>
    <w:p w14:paraId="0AECC0C3" w14:textId="77777777" w:rsidR="00B5588E" w:rsidRDefault="00B5588E" w:rsidP="00330B67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155A8984" w14:textId="77777777" w:rsidR="00B5588E" w:rsidRDefault="00B5588E" w:rsidP="00330B67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D5A5482" w14:textId="77777777" w:rsidR="00B5588E" w:rsidRDefault="00B5588E" w:rsidP="00330B67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7ABB5C2" w14:textId="3CDDF1A0" w:rsidR="00B5588E" w:rsidRDefault="00B5588E" w:rsidP="00330B67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lastRenderedPageBreak/>
        <w:t>Access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.java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描述了形参和局部变量，是抽象数据类型，代码解释如下：</w:t>
      </w:r>
    </w:p>
    <w:p w14:paraId="3DDF9AB5" w14:textId="77777777" w:rsidR="00B5588E" w:rsidRDefault="00B5588E" w:rsidP="00B5588E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Access {</w:t>
      </w:r>
    </w:p>
    <w:p w14:paraId="463EF3AF" w14:textId="77777777" w:rsidR="00B5588E" w:rsidRDefault="00B5588E" w:rsidP="00B5588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用于描述那些存放在帧中或是寄存器中的形式参数和局部变量</w:t>
      </w:r>
    </w:p>
    <w:p w14:paraId="781769EC" w14:textId="77777777" w:rsidR="00B5588E" w:rsidRDefault="00B5588E" w:rsidP="00B5588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framePtr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以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fp</w:t>
      </w:r>
      <w:proofErr w:type="spellEnd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为起始地址返回变量</w:t>
      </w:r>
    </w:p>
    <w:p w14:paraId="35476B69" w14:textId="77777777" w:rsidR="00B5588E" w:rsidRDefault="00B5588E" w:rsidP="00B5588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expFromStack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Tree.Exp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stackPtr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); 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以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sp</w:t>
      </w:r>
      <w:proofErr w:type="spellEnd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为起始地址返回变量</w:t>
      </w:r>
    </w:p>
    <w:p w14:paraId="298B628A" w14:textId="0FF06B8C" w:rsidR="00B5588E" w:rsidRDefault="00B5588E" w:rsidP="00B5588E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}</w:t>
      </w:r>
    </w:p>
    <w:p w14:paraId="1D68EAFA" w14:textId="234D2103" w:rsidR="00B5588E" w:rsidRDefault="00B5588E" w:rsidP="00B5588E">
      <w:pPr>
        <w:pStyle w:val="a0"/>
        <w:ind w:firstLine="72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Access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List.Java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链表结构，用于把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Access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连接成链表</w:t>
      </w:r>
    </w:p>
    <w:p w14:paraId="6573D699" w14:textId="7859DD36" w:rsidR="00B5588E" w:rsidRDefault="00B5588E" w:rsidP="00B5588E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3.Mips</w:t>
      </w:r>
      <w:r w:rsidR="00EE13B1">
        <w:rPr>
          <w:rFonts w:hint="eastAsia"/>
          <w:sz w:val="40"/>
          <w:szCs w:val="44"/>
        </w:rPr>
        <w:t>包</w:t>
      </w:r>
      <w:r>
        <w:rPr>
          <w:rFonts w:hint="eastAsia"/>
          <w:sz w:val="40"/>
          <w:szCs w:val="44"/>
        </w:rPr>
        <w:t xml:space="preserve"> </w:t>
      </w:r>
    </w:p>
    <w:p w14:paraId="60F846B5" w14:textId="6EA8509A" w:rsidR="00B5588E" w:rsidRDefault="00EE13B1" w:rsidP="00EE13B1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>InFrame</w:t>
      </w:r>
      <w:r>
        <w:rPr>
          <w:sz w:val="28"/>
          <w:szCs w:val="44"/>
        </w:rPr>
        <w:t>.java</w:t>
      </w:r>
      <w:r w:rsidR="00733F35">
        <w:rPr>
          <w:sz w:val="28"/>
          <w:szCs w:val="44"/>
        </w:rPr>
        <w:tab/>
      </w:r>
      <w:r w:rsidR="00733F35">
        <w:rPr>
          <w:rFonts w:hint="eastAsia"/>
          <w:sz w:val="28"/>
          <w:szCs w:val="44"/>
          <w:lang w:eastAsia="zh-CN"/>
        </w:rPr>
        <w:t>记录了存放在</w:t>
      </w:r>
      <w:r w:rsidR="00733F35">
        <w:rPr>
          <w:rFonts w:hint="eastAsia"/>
          <w:sz w:val="28"/>
          <w:szCs w:val="44"/>
          <w:lang w:eastAsia="zh-CN"/>
        </w:rPr>
        <w:t>Frame</w:t>
      </w:r>
      <w:r w:rsidR="00733F35">
        <w:rPr>
          <w:rFonts w:hint="eastAsia"/>
          <w:sz w:val="28"/>
          <w:szCs w:val="44"/>
          <w:lang w:eastAsia="zh-CN"/>
        </w:rPr>
        <w:t>中的变量地址，可以在</w:t>
      </w:r>
      <w:r w:rsidR="00733F35">
        <w:rPr>
          <w:rFonts w:hint="eastAsia"/>
          <w:sz w:val="28"/>
          <w:szCs w:val="44"/>
          <w:lang w:eastAsia="zh-CN"/>
        </w:rPr>
        <w:t>Frame</w:t>
      </w:r>
      <w:r w:rsidR="00733F35">
        <w:rPr>
          <w:rFonts w:hint="eastAsia"/>
          <w:sz w:val="28"/>
          <w:szCs w:val="44"/>
          <w:lang w:eastAsia="zh-CN"/>
        </w:rPr>
        <w:t>包中被引用</w:t>
      </w:r>
    </w:p>
    <w:p w14:paraId="59AA4BB9" w14:textId="651F2D4F" w:rsidR="00733F35" w:rsidRDefault="00733F35" w:rsidP="00EE13B1">
      <w:pPr>
        <w:pStyle w:val="a0"/>
        <w:ind w:firstLine="72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>InReg.java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记录了存放在</w:t>
      </w:r>
      <w:r>
        <w:rPr>
          <w:rFonts w:hint="eastAsia"/>
          <w:sz w:val="28"/>
          <w:szCs w:val="44"/>
          <w:lang w:eastAsia="zh-CN"/>
        </w:rPr>
        <w:t>Register</w:t>
      </w:r>
      <w:r>
        <w:rPr>
          <w:rFonts w:hint="eastAsia"/>
          <w:sz w:val="28"/>
          <w:szCs w:val="44"/>
          <w:lang w:eastAsia="zh-CN"/>
        </w:rPr>
        <w:t>中的变量地址，可以在</w:t>
      </w:r>
      <w:r>
        <w:rPr>
          <w:rFonts w:hint="eastAsia"/>
          <w:sz w:val="28"/>
          <w:szCs w:val="44"/>
          <w:lang w:eastAsia="zh-CN"/>
        </w:rPr>
        <w:t>Frame</w:t>
      </w:r>
      <w:r>
        <w:rPr>
          <w:rFonts w:hint="eastAsia"/>
          <w:sz w:val="28"/>
          <w:szCs w:val="44"/>
          <w:lang w:eastAsia="zh-CN"/>
        </w:rPr>
        <w:t>包中被引用</w:t>
      </w:r>
    </w:p>
    <w:p w14:paraId="4BDA4B86" w14:textId="14DBDF5D" w:rsidR="00191F56" w:rsidRDefault="00191F56" w:rsidP="00EE13B1">
      <w:pPr>
        <w:pStyle w:val="a0"/>
        <w:ind w:firstLine="72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>MipsFrame.java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描述了</w:t>
      </w:r>
      <w:r>
        <w:rPr>
          <w:rFonts w:hint="eastAsia"/>
          <w:sz w:val="28"/>
          <w:szCs w:val="44"/>
          <w:lang w:eastAsia="zh-CN"/>
        </w:rPr>
        <w:t>Frame</w:t>
      </w:r>
      <w:r>
        <w:rPr>
          <w:rFonts w:hint="eastAsia"/>
          <w:sz w:val="28"/>
          <w:szCs w:val="44"/>
          <w:lang w:eastAsia="zh-CN"/>
        </w:rPr>
        <w:t>在</w:t>
      </w:r>
      <w:proofErr w:type="spellStart"/>
      <w:r>
        <w:rPr>
          <w:rFonts w:hint="eastAsia"/>
          <w:sz w:val="28"/>
          <w:szCs w:val="44"/>
          <w:lang w:eastAsia="zh-CN"/>
        </w:rPr>
        <w:t>Mips</w:t>
      </w:r>
      <w:proofErr w:type="spellEnd"/>
      <w:r>
        <w:rPr>
          <w:rFonts w:hint="eastAsia"/>
          <w:sz w:val="28"/>
          <w:szCs w:val="44"/>
          <w:lang w:eastAsia="zh-CN"/>
        </w:rPr>
        <w:t>中的存储信息</w:t>
      </w:r>
      <w:r w:rsidR="003C3A34">
        <w:rPr>
          <w:rFonts w:hint="eastAsia"/>
          <w:sz w:val="28"/>
          <w:szCs w:val="44"/>
          <w:lang w:eastAsia="zh-CN"/>
        </w:rPr>
        <w:t>，</w:t>
      </w:r>
      <w:r w:rsidR="008D0491">
        <w:rPr>
          <w:rFonts w:hint="eastAsia"/>
          <w:sz w:val="28"/>
          <w:szCs w:val="44"/>
          <w:lang w:eastAsia="zh-CN"/>
        </w:rPr>
        <w:t>包括寄存器的初始化（寄存器信息见下述代码注释），建立帧</w:t>
      </w:r>
      <w:r w:rsidR="000C3576">
        <w:rPr>
          <w:rFonts w:hint="eastAsia"/>
          <w:sz w:val="28"/>
          <w:szCs w:val="44"/>
          <w:lang w:eastAsia="zh-CN"/>
        </w:rPr>
        <w:t>（</w:t>
      </w:r>
      <w:proofErr w:type="spellStart"/>
      <w:r w:rsidR="000C3576">
        <w:rPr>
          <w:rFonts w:hint="eastAsia"/>
          <w:sz w:val="28"/>
          <w:szCs w:val="44"/>
          <w:lang w:eastAsia="zh-CN"/>
        </w:rPr>
        <w:t>newFrame</w:t>
      </w:r>
      <w:proofErr w:type="spellEnd"/>
      <w:r w:rsidR="000C3576">
        <w:rPr>
          <w:rFonts w:hint="eastAsia"/>
          <w:sz w:val="28"/>
          <w:szCs w:val="44"/>
          <w:lang w:eastAsia="zh-CN"/>
        </w:rPr>
        <w:t>函数）</w:t>
      </w:r>
      <w:r w:rsidR="008D0491">
        <w:rPr>
          <w:rFonts w:hint="eastAsia"/>
          <w:sz w:val="28"/>
          <w:szCs w:val="44"/>
          <w:lang w:eastAsia="zh-CN"/>
        </w:rPr>
        <w:t>并分配</w:t>
      </w:r>
      <w:r w:rsidR="008D0491">
        <w:rPr>
          <w:rFonts w:hint="eastAsia"/>
          <w:sz w:val="28"/>
          <w:szCs w:val="44"/>
          <w:lang w:eastAsia="zh-CN"/>
        </w:rPr>
        <w:t>Access</w:t>
      </w:r>
      <w:r w:rsidR="000C3576">
        <w:rPr>
          <w:rFonts w:hint="eastAsia"/>
          <w:sz w:val="28"/>
          <w:szCs w:val="44"/>
          <w:lang w:eastAsia="zh-CN"/>
        </w:rPr>
        <w:t>（</w:t>
      </w:r>
      <w:proofErr w:type="spellStart"/>
      <w:r w:rsidR="000C3576">
        <w:rPr>
          <w:rFonts w:hint="eastAsia"/>
          <w:sz w:val="28"/>
          <w:szCs w:val="44"/>
          <w:lang w:eastAsia="zh-CN"/>
        </w:rPr>
        <w:t>allocLocal</w:t>
      </w:r>
      <w:proofErr w:type="spellEnd"/>
      <w:r w:rsidR="000C3576">
        <w:rPr>
          <w:rFonts w:hint="eastAsia"/>
          <w:sz w:val="28"/>
          <w:szCs w:val="44"/>
          <w:lang w:eastAsia="zh-CN"/>
        </w:rPr>
        <w:t>方法）</w:t>
      </w:r>
      <w:r w:rsidR="008D0491">
        <w:rPr>
          <w:rFonts w:hint="eastAsia"/>
          <w:sz w:val="28"/>
          <w:szCs w:val="44"/>
          <w:lang w:eastAsia="zh-CN"/>
        </w:rPr>
        <w:t>，</w:t>
      </w:r>
      <w:r w:rsidR="000C3576">
        <w:rPr>
          <w:rFonts w:hint="eastAsia"/>
          <w:sz w:val="28"/>
          <w:szCs w:val="44"/>
          <w:lang w:eastAsia="zh-CN"/>
        </w:rPr>
        <w:t>procEntryExit1</w:t>
      </w:r>
      <w:r w:rsidR="000C3576">
        <w:rPr>
          <w:rFonts w:hint="eastAsia"/>
          <w:sz w:val="28"/>
          <w:szCs w:val="44"/>
          <w:lang w:eastAsia="zh-CN"/>
        </w:rPr>
        <w:t>（增加一些对</w:t>
      </w:r>
      <w:proofErr w:type="spellStart"/>
      <w:r w:rsidR="000C3576">
        <w:rPr>
          <w:rFonts w:hint="eastAsia"/>
          <w:sz w:val="28"/>
          <w:szCs w:val="44"/>
          <w:lang w:eastAsia="zh-CN"/>
        </w:rPr>
        <w:t>Callee</w:t>
      </w:r>
      <w:proofErr w:type="spellEnd"/>
      <w:r w:rsidR="000C3576">
        <w:rPr>
          <w:rFonts w:hint="eastAsia"/>
          <w:sz w:val="28"/>
          <w:szCs w:val="44"/>
          <w:lang w:eastAsia="zh-CN"/>
        </w:rPr>
        <w:t>的处理指令），</w:t>
      </w:r>
      <w:r w:rsidR="000C3576">
        <w:rPr>
          <w:rFonts w:hint="eastAsia"/>
          <w:sz w:val="28"/>
          <w:szCs w:val="44"/>
          <w:lang w:eastAsia="zh-CN"/>
        </w:rPr>
        <w:t>procEntryExit2</w:t>
      </w:r>
      <w:r w:rsidR="000C3576">
        <w:rPr>
          <w:rFonts w:hint="eastAsia"/>
          <w:sz w:val="28"/>
          <w:szCs w:val="44"/>
          <w:lang w:eastAsia="zh-CN"/>
        </w:rPr>
        <w:t>（空指令），</w:t>
      </w:r>
      <w:r w:rsidR="000C3576">
        <w:rPr>
          <w:rFonts w:hint="eastAsia"/>
          <w:sz w:val="28"/>
          <w:szCs w:val="44"/>
          <w:lang w:eastAsia="zh-CN"/>
        </w:rPr>
        <w:t>procEntryExit3</w:t>
      </w:r>
      <w:r w:rsidR="000C3576">
        <w:rPr>
          <w:rFonts w:hint="eastAsia"/>
          <w:sz w:val="28"/>
          <w:szCs w:val="44"/>
          <w:lang w:eastAsia="zh-CN"/>
        </w:rPr>
        <w:t>（增加</w:t>
      </w:r>
      <w:proofErr w:type="spellStart"/>
      <w:r w:rsidR="000C3576">
        <w:rPr>
          <w:rFonts w:hint="eastAsia"/>
          <w:sz w:val="28"/>
          <w:szCs w:val="44"/>
          <w:lang w:eastAsia="zh-CN"/>
        </w:rPr>
        <w:t>Callee</w:t>
      </w:r>
      <w:proofErr w:type="spellEnd"/>
      <w:r w:rsidR="006B332D">
        <w:rPr>
          <w:rFonts w:hint="eastAsia"/>
          <w:sz w:val="28"/>
          <w:szCs w:val="44"/>
          <w:lang w:eastAsia="zh-CN"/>
        </w:rPr>
        <w:t>的一些处理指令），（</w:t>
      </w:r>
      <w:proofErr w:type="spellStart"/>
      <w:r w:rsidR="006B332D">
        <w:rPr>
          <w:rFonts w:hint="eastAsia"/>
          <w:sz w:val="28"/>
          <w:szCs w:val="44"/>
          <w:lang w:eastAsia="zh-CN"/>
        </w:rPr>
        <w:t>procEntryExit</w:t>
      </w:r>
      <w:proofErr w:type="spellEnd"/>
      <w:r w:rsidR="006B332D">
        <w:rPr>
          <w:rFonts w:hint="eastAsia"/>
          <w:sz w:val="28"/>
          <w:szCs w:val="44"/>
          <w:lang w:eastAsia="zh-CN"/>
        </w:rPr>
        <w:t>具体功能可见下表）</w:t>
      </w:r>
      <w:r w:rsidR="000C3576">
        <w:rPr>
          <w:rFonts w:hint="eastAsia"/>
          <w:sz w:val="28"/>
          <w:szCs w:val="44"/>
          <w:lang w:eastAsia="zh-CN"/>
        </w:rPr>
        <w:t>，产生数据段汇编代码（</w:t>
      </w:r>
      <w:r w:rsidR="000C3576">
        <w:rPr>
          <w:rFonts w:hint="eastAsia"/>
          <w:sz w:val="28"/>
          <w:szCs w:val="44"/>
          <w:lang w:eastAsia="zh-CN"/>
        </w:rPr>
        <w:t>string</w:t>
      </w:r>
      <w:r w:rsidR="000C3576">
        <w:rPr>
          <w:rFonts w:hint="eastAsia"/>
          <w:sz w:val="28"/>
          <w:szCs w:val="44"/>
          <w:lang w:eastAsia="zh-CN"/>
        </w:rPr>
        <w:t>函数）</w:t>
      </w:r>
      <w:r w:rsidR="00D30CBE">
        <w:rPr>
          <w:rFonts w:hint="eastAsia"/>
          <w:sz w:val="28"/>
          <w:szCs w:val="44"/>
          <w:lang w:eastAsia="zh-CN"/>
        </w:rPr>
        <w:t>，具体可见代码注释</w:t>
      </w:r>
      <w:r w:rsidR="006B332D">
        <w:rPr>
          <w:rFonts w:hint="eastAsia"/>
          <w:sz w:val="28"/>
          <w:szCs w:val="44"/>
          <w:lang w:eastAsia="zh-CN"/>
        </w:rPr>
        <w:t>。</w:t>
      </w:r>
    </w:p>
    <w:p w14:paraId="59968589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lastRenderedPageBreak/>
        <w:tab/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allocDown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eastAsia="zh-CN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栈偏移量</w:t>
      </w:r>
    </w:p>
    <w:p w14:paraId="7E8DCD94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argRegs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5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),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6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),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7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),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(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8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),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null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))));</w:t>
      </w:r>
    </w:p>
    <w:p w14:paraId="2114ADCA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参数寄存器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$a0~$a3</w:t>
      </w:r>
    </w:p>
    <w:p w14:paraId="315BDE26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java.util.ArrayList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&lt;MOVE&gt;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saveArgs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java.util.ArrayList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&lt;MOVE&gt;();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用于保存参数</w:t>
      </w:r>
    </w:p>
    <w:p w14:paraId="2C662163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fp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0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帧指针</w:t>
      </w:r>
    </w:p>
    <w:p w14:paraId="651B94AD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sp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1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栈指针</w:t>
      </w:r>
    </w:p>
    <w:p w14:paraId="6E239626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ra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2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返回指针</w:t>
      </w:r>
    </w:p>
    <w:p w14:paraId="66441FD2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rv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3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返回值</w:t>
      </w:r>
    </w:p>
    <w:p w14:paraId="5E85AA68" w14:textId="77777777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 zero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Temp(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4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保存零值</w:t>
      </w:r>
    </w:p>
    <w:p w14:paraId="48E73FEE" w14:textId="66E5ADE3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calleeSaves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null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寄存器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$s0~$s7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，</w:t>
      </w:r>
      <w:proofErr w:type="spellStart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callee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是被调用的函数</w:t>
      </w:r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，</w:t>
      </w:r>
      <w:proofErr w:type="spellStart"/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calleeSave</w:t>
      </w:r>
      <w:proofErr w:type="spellEnd"/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被用来保存长期变量（如全局变量）</w:t>
      </w:r>
    </w:p>
    <w:p w14:paraId="6A8C79BB" w14:textId="5A9A9129" w:rsidR="003C3A34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callerSaves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null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寄存器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$t0~$t9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，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caller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是调用者</w:t>
      </w:r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，</w:t>
      </w:r>
      <w:proofErr w:type="spellStart"/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callerSave</w:t>
      </w:r>
      <w:proofErr w:type="spellEnd"/>
      <w:r w:rsidR="008D0491"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被用来保存短期变量（如局部变量）</w:t>
      </w:r>
    </w:p>
    <w:p w14:paraId="68990BBE" w14:textId="2A26E6D5" w:rsidR="001A6A5E" w:rsidRDefault="003C3A34" w:rsidP="003C3A34">
      <w:pPr>
        <w:tabs>
          <w:tab w:val="left" w:pos="543"/>
        </w:tabs>
        <w:autoSpaceDE w:val="0"/>
        <w:autoSpaceDN w:val="0"/>
        <w:adjustRightInd w:val="0"/>
        <w:rPr>
          <w:rFonts w:ascii="PingFang SC Regular" w:eastAsia="PingFang SC Regular" w:hAnsi="Menlo Regular" w:cs="PingFang SC Regular"/>
          <w:color w:val="0074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private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numOfcalleeSaves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1C00CF"/>
          <w:sz w:val="22"/>
          <w:szCs w:val="22"/>
          <w:lang w:eastAsia="zh-CN"/>
        </w:rPr>
        <w:t>8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用于</w:t>
      </w:r>
      <w:proofErr w:type="spellStart"/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callee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的寄存器的数量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,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共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8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个</w:t>
      </w:r>
    </w:p>
    <w:p w14:paraId="52B95B09" w14:textId="7D1733ED" w:rsidR="00D30CBE" w:rsidRDefault="00D30CBE" w:rsidP="00D30C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</w:rPr>
      </w:pPr>
      <w:r>
        <w:rPr>
          <w:rFonts w:hint="eastAsia"/>
          <w:sz w:val="28"/>
          <w:szCs w:val="44"/>
        </w:rPr>
        <w:tab/>
      </w:r>
    </w:p>
    <w:p w14:paraId="3908D390" w14:textId="77777777" w:rsidR="00780C58" w:rsidRDefault="00780C58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2A8FF46" w14:textId="1D1D9BF5" w:rsidR="00780C58" w:rsidRDefault="00780C58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ab/>
      </w:r>
      <w:proofErr w:type="spellStart"/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ProcEntryExit</w:t>
      </w:r>
      <w:proofErr w:type="spellEnd"/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功能简要说明：</w:t>
      </w:r>
    </w:p>
    <w:p w14:paraId="13F4B510" w14:textId="52339CC5" w:rsidR="00780C58" w:rsidRDefault="00D20D74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proofErr w:type="spellStart"/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ProcEntryExit</w:t>
      </w:r>
      <w:proofErr w:type="spellEnd"/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在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translate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.java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中被调用，并调用了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ProcEntryExit1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，而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ProcEntryExit2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被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Main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.java</w:t>
      </w: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调用，最终生成函数调用的汇编代码。</w:t>
      </w:r>
    </w:p>
    <w:p w14:paraId="21120C75" w14:textId="18CBA9DD" w:rsidR="00D20D74" w:rsidRDefault="00D20D74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>功能具体功能可见下表：</w:t>
      </w:r>
    </w:p>
    <w:tbl>
      <w:tblPr>
        <w:tblStyle w:val="ad"/>
        <w:tblpPr w:leftFromText="180" w:rightFromText="180" w:vertAnchor="text" w:tblpXSpec="center" w:tblpY="1"/>
        <w:tblOverlap w:val="never"/>
        <w:tblW w:w="7338" w:type="dxa"/>
        <w:tblLook w:val="04A0" w:firstRow="1" w:lastRow="0" w:firstColumn="1" w:lastColumn="0" w:noHBand="0" w:noVBand="1"/>
      </w:tblPr>
      <w:tblGrid>
        <w:gridCol w:w="4835"/>
        <w:gridCol w:w="2503"/>
      </w:tblGrid>
      <w:tr w:rsidR="004C1AEF" w14:paraId="6A933BD4" w14:textId="77777777" w:rsidTr="004C1AEF">
        <w:trPr>
          <w:trHeight w:val="297"/>
        </w:trPr>
        <w:tc>
          <w:tcPr>
            <w:tcW w:w="4835" w:type="dxa"/>
          </w:tcPr>
          <w:p w14:paraId="41B0A421" w14:textId="00FF0537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汇编代码内容</w:t>
            </w:r>
          </w:p>
        </w:tc>
        <w:tc>
          <w:tcPr>
            <w:tcW w:w="2503" w:type="dxa"/>
          </w:tcPr>
          <w:p w14:paraId="30954C0C" w14:textId="0EEAC2A1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实现该部分的函数</w:t>
            </w:r>
          </w:p>
        </w:tc>
      </w:tr>
      <w:tr w:rsidR="00D20D74" w14:paraId="607B0F92" w14:textId="77777777" w:rsidTr="004C1AEF">
        <w:trPr>
          <w:trHeight w:val="297"/>
        </w:trPr>
        <w:tc>
          <w:tcPr>
            <w:tcW w:w="4835" w:type="dxa"/>
          </w:tcPr>
          <w:p w14:paraId="6FA6A3D2" w14:textId="65D3D893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设置函数体</w:t>
            </w:r>
          </w:p>
        </w:tc>
        <w:tc>
          <w:tcPr>
            <w:tcW w:w="2503" w:type="dxa"/>
          </w:tcPr>
          <w:p w14:paraId="66E7AA3F" w14:textId="310C1E15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  <w:tr w:rsidR="00D20D74" w14:paraId="0D27B304" w14:textId="77777777" w:rsidTr="004C1AEF">
        <w:trPr>
          <w:trHeight w:val="297"/>
        </w:trPr>
        <w:tc>
          <w:tcPr>
            <w:tcW w:w="4835" w:type="dxa"/>
          </w:tcPr>
          <w:p w14:paraId="6C114853" w14:textId="51213765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计算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sp</w:t>
            </w:r>
            <w:proofErr w:type="spellEnd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并分配空间</w:t>
            </w:r>
          </w:p>
        </w:tc>
        <w:tc>
          <w:tcPr>
            <w:tcW w:w="2503" w:type="dxa"/>
          </w:tcPr>
          <w:p w14:paraId="6E1094C1" w14:textId="236CC10E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  <w:tr w:rsidR="00D20D74" w14:paraId="1D77A660" w14:textId="77777777" w:rsidTr="004C1AEF">
        <w:trPr>
          <w:trHeight w:val="297"/>
        </w:trPr>
        <w:tc>
          <w:tcPr>
            <w:tcW w:w="4835" w:type="dxa"/>
          </w:tcPr>
          <w:p w14:paraId="470B6084" w14:textId="70EE791A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保存老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fp</w:t>
            </w:r>
            <w:proofErr w:type="spellEnd"/>
          </w:p>
        </w:tc>
        <w:tc>
          <w:tcPr>
            <w:tcW w:w="2503" w:type="dxa"/>
          </w:tcPr>
          <w:p w14:paraId="1A828D69" w14:textId="40C13066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715B589F" w14:textId="77777777" w:rsidTr="004C1AEF">
        <w:trPr>
          <w:trHeight w:val="297"/>
        </w:trPr>
        <w:tc>
          <w:tcPr>
            <w:tcW w:w="4835" w:type="dxa"/>
          </w:tcPr>
          <w:p w14:paraId="12367151" w14:textId="4AC19A79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计算新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fp</w:t>
            </w:r>
            <w:proofErr w:type="spellEnd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(=$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sp</w:t>
            </w:r>
            <w:proofErr w:type="spellEnd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-frame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空间大小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+4bytes)</w:t>
            </w:r>
          </w:p>
        </w:tc>
        <w:tc>
          <w:tcPr>
            <w:tcW w:w="2503" w:type="dxa"/>
          </w:tcPr>
          <w:p w14:paraId="4DA5EBFE" w14:textId="6B723743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27B30B03" w14:textId="77777777" w:rsidTr="004C1AEF">
        <w:trPr>
          <w:trHeight w:val="297"/>
        </w:trPr>
        <w:tc>
          <w:tcPr>
            <w:tcW w:w="4835" w:type="dxa"/>
          </w:tcPr>
          <w:p w14:paraId="5863B46F" w14:textId="16D54C1A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保存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ra</w:t>
            </w:r>
            <w:proofErr w:type="spellEnd"/>
          </w:p>
        </w:tc>
        <w:tc>
          <w:tcPr>
            <w:tcW w:w="2503" w:type="dxa"/>
          </w:tcPr>
          <w:p w14:paraId="040DFD17" w14:textId="168C53F0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0D9DF36C" w14:textId="77777777" w:rsidTr="004C1AEF">
        <w:trPr>
          <w:trHeight w:val="297"/>
        </w:trPr>
        <w:tc>
          <w:tcPr>
            <w:tcW w:w="4835" w:type="dxa"/>
          </w:tcPr>
          <w:p w14:paraId="1ABA39A6" w14:textId="22F63C0D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保存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Callee</w:t>
            </w:r>
            <w:proofErr w:type="spellEnd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-Saved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寄存器</w:t>
            </w:r>
          </w:p>
        </w:tc>
        <w:tc>
          <w:tcPr>
            <w:tcW w:w="2503" w:type="dxa"/>
          </w:tcPr>
          <w:p w14:paraId="75425AAF" w14:textId="7141C462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6229AD0F" w14:textId="77777777" w:rsidTr="004C1AEF">
        <w:trPr>
          <w:trHeight w:val="297"/>
        </w:trPr>
        <w:tc>
          <w:tcPr>
            <w:tcW w:w="4835" w:type="dxa"/>
          </w:tcPr>
          <w:p w14:paraId="7F9035D8" w14:textId="71AED521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保存参数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$A0~A3</w:t>
            </w:r>
          </w:p>
        </w:tc>
        <w:tc>
          <w:tcPr>
            <w:tcW w:w="2503" w:type="dxa"/>
          </w:tcPr>
          <w:p w14:paraId="5A6EA7D6" w14:textId="42BCB359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34DE916B" w14:textId="77777777" w:rsidTr="004C1AEF">
        <w:trPr>
          <w:trHeight w:val="297"/>
        </w:trPr>
        <w:tc>
          <w:tcPr>
            <w:tcW w:w="4835" w:type="dxa"/>
          </w:tcPr>
          <w:p w14:paraId="73E0FD00" w14:textId="08CA7A81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(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以下为函数体部分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2503" w:type="dxa"/>
          </w:tcPr>
          <w:p w14:paraId="1956E010" w14:textId="77777777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</w:p>
        </w:tc>
      </w:tr>
      <w:tr w:rsidR="00D20D74" w14:paraId="6E1816AB" w14:textId="77777777" w:rsidTr="004C1AEF">
        <w:trPr>
          <w:trHeight w:val="297"/>
        </w:trPr>
        <w:tc>
          <w:tcPr>
            <w:tcW w:w="4835" w:type="dxa"/>
          </w:tcPr>
          <w:p w14:paraId="64BAE94A" w14:textId="39CAD11F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写入返回值到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 w:rsidR="004C1AEF"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rv</w:t>
            </w:r>
            <w:proofErr w:type="spellEnd"/>
          </w:p>
        </w:tc>
        <w:tc>
          <w:tcPr>
            <w:tcW w:w="2503" w:type="dxa"/>
          </w:tcPr>
          <w:p w14:paraId="7194A202" w14:textId="5FD74CE4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  <w:tr w:rsidR="00D20D74" w14:paraId="1BF20F96" w14:textId="77777777" w:rsidTr="004C1AEF">
        <w:trPr>
          <w:trHeight w:val="297"/>
        </w:trPr>
        <w:tc>
          <w:tcPr>
            <w:tcW w:w="4835" w:type="dxa"/>
          </w:tcPr>
          <w:p w14:paraId="2A19A5E7" w14:textId="1CCA2725" w:rsidR="00D20D74" w:rsidRDefault="00D20D74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恢复</w:t>
            </w:r>
            <w:proofErr w:type="spellStart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Callee</w:t>
            </w:r>
            <w:proofErr w:type="spellEnd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－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Saved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寄存器</w:t>
            </w:r>
          </w:p>
        </w:tc>
        <w:tc>
          <w:tcPr>
            <w:tcW w:w="2503" w:type="dxa"/>
          </w:tcPr>
          <w:p w14:paraId="34FE543A" w14:textId="56DD20D2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D20D74" w14:paraId="565D38DE" w14:textId="77777777" w:rsidTr="004C1AEF">
        <w:trPr>
          <w:trHeight w:val="297"/>
        </w:trPr>
        <w:tc>
          <w:tcPr>
            <w:tcW w:w="4835" w:type="dxa"/>
          </w:tcPr>
          <w:p w14:paraId="51475FFA" w14:textId="059B0912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lastRenderedPageBreak/>
              <w:t>恢复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ra</w:t>
            </w:r>
            <w:proofErr w:type="spellEnd"/>
          </w:p>
        </w:tc>
        <w:tc>
          <w:tcPr>
            <w:tcW w:w="2503" w:type="dxa"/>
          </w:tcPr>
          <w:p w14:paraId="3A39CC3E" w14:textId="63256731" w:rsidR="00D20D74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4C1AEF" w14:paraId="1CD55919" w14:textId="77777777" w:rsidTr="004C1AEF">
        <w:trPr>
          <w:trHeight w:val="297"/>
        </w:trPr>
        <w:tc>
          <w:tcPr>
            <w:tcW w:w="4835" w:type="dxa"/>
          </w:tcPr>
          <w:p w14:paraId="00FE1617" w14:textId="68F5F174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恢复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fp</w:t>
            </w:r>
            <w:proofErr w:type="spellEnd"/>
          </w:p>
        </w:tc>
        <w:tc>
          <w:tcPr>
            <w:tcW w:w="2503" w:type="dxa"/>
          </w:tcPr>
          <w:p w14:paraId="2EA220E9" w14:textId="40DF69DA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2</w:t>
            </w:r>
          </w:p>
        </w:tc>
      </w:tr>
      <w:tr w:rsidR="004C1AEF" w14:paraId="15DA7BC2" w14:textId="77777777" w:rsidTr="004C1AEF">
        <w:trPr>
          <w:trHeight w:val="297"/>
        </w:trPr>
        <w:tc>
          <w:tcPr>
            <w:tcW w:w="4835" w:type="dxa"/>
          </w:tcPr>
          <w:p w14:paraId="72D1B3BB" w14:textId="0280A03E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恢复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sp</w:t>
            </w:r>
            <w:proofErr w:type="spellEnd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,$</w:t>
            </w:r>
            <w:proofErr w:type="spellStart"/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sp</w:t>
            </w:r>
            <w:proofErr w:type="spellEnd"/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+=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相应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frame</w:t>
            </w: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大小</w:t>
            </w:r>
          </w:p>
        </w:tc>
        <w:tc>
          <w:tcPr>
            <w:tcW w:w="2503" w:type="dxa"/>
          </w:tcPr>
          <w:p w14:paraId="71E91513" w14:textId="42B66862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  <w:tr w:rsidR="004C1AEF" w14:paraId="46367023" w14:textId="77777777" w:rsidTr="004C1AEF">
        <w:trPr>
          <w:trHeight w:val="297"/>
        </w:trPr>
        <w:tc>
          <w:tcPr>
            <w:tcW w:w="4835" w:type="dxa"/>
          </w:tcPr>
          <w:p w14:paraId="2076CC9E" w14:textId="1BF572C4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跳转，返回</w:t>
            </w:r>
          </w:p>
        </w:tc>
        <w:tc>
          <w:tcPr>
            <w:tcW w:w="2503" w:type="dxa"/>
          </w:tcPr>
          <w:p w14:paraId="08948EC9" w14:textId="70FF4710" w:rsidR="004C1AEF" w:rsidRDefault="004C1AEF" w:rsidP="004C1AEF">
            <w:pPr>
              <w:tabs>
                <w:tab w:val="left" w:pos="543"/>
              </w:tabs>
              <w:autoSpaceDE w:val="0"/>
              <w:autoSpaceDN w:val="0"/>
              <w:adjustRightInd w:val="0"/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Menlo Regular" w:eastAsia="PingFang SC Regular" w:hAnsi="Menlo Regular" w:cs="Menlo Regular" w:hint="eastAsia"/>
                <w:color w:val="000000"/>
                <w:sz w:val="22"/>
                <w:szCs w:val="22"/>
                <w:lang w:eastAsia="zh-CN"/>
              </w:rPr>
              <w:t>ProcEntryExit</w:t>
            </w:r>
            <w:r>
              <w:rPr>
                <w:rFonts w:ascii="Menlo Regular" w:eastAsia="PingFang SC Regular" w:hAnsi="Menlo Regular" w:cs="Menlo Regular"/>
                <w:color w:val="000000"/>
                <w:sz w:val="22"/>
                <w:szCs w:val="22"/>
                <w:lang w:eastAsia="zh-CN"/>
              </w:rPr>
              <w:t>3</w:t>
            </w:r>
          </w:p>
        </w:tc>
      </w:tr>
    </w:tbl>
    <w:p w14:paraId="58404200" w14:textId="5BEC96FB" w:rsidR="00D20D74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br w:type="textWrapping" w:clear="all"/>
      </w:r>
    </w:p>
    <w:p w14:paraId="0DE451D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0B23BBAF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4E3EC9B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66F8F3D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7AE55FD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625CC88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32486E7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B580B62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0BB982AD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66D6D2AE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A5D4104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6940E32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8F1628A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1F5E21D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9445F62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F0C3A99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330CD2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23A6B1E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62C289A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71E7974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7264B5B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325B156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810EA75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BFF8FE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63F6A8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9E5A071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948F72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F3D6BED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262531D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11B6E95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46E04F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BC0A84E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2905A3DC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586BFB9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19F0946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0D33983A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0F639BBA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B59D9F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410B460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68893840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33FEFAD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76DAA66C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D2F70B3" w14:textId="77777777" w:rsidR="004C1AEF" w:rsidRDefault="004C1AEF" w:rsidP="00D30CBE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</w:p>
    <w:p w14:paraId="3AD42A41" w14:textId="41FAFFF9" w:rsidR="004C1AEF" w:rsidRDefault="004C1AEF" w:rsidP="004C1AEF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中间代码生成</w:t>
      </w:r>
    </w:p>
    <w:p w14:paraId="7865C179" w14:textId="4D867657" w:rsidR="004C1AEF" w:rsidRDefault="004C1AEF" w:rsidP="004C1AEF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1.Tree</w:t>
      </w:r>
      <w:r>
        <w:rPr>
          <w:rFonts w:hint="eastAsia"/>
          <w:sz w:val="40"/>
          <w:szCs w:val="44"/>
        </w:rPr>
        <w:t>包</w:t>
      </w:r>
    </w:p>
    <w:p w14:paraId="6003596B" w14:textId="33F2C75F" w:rsidR="004C1AEF" w:rsidRDefault="004C1AEF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proofErr w:type="spellStart"/>
      <w:r w:rsidR="008B472C">
        <w:rPr>
          <w:rFonts w:hint="eastAsia"/>
          <w:sz w:val="28"/>
          <w:szCs w:val="44"/>
        </w:rPr>
        <w:t>Tree</w:t>
      </w:r>
      <w:r w:rsidR="008B472C">
        <w:rPr>
          <w:sz w:val="28"/>
          <w:szCs w:val="44"/>
        </w:rPr>
        <w:t>.Exp</w:t>
      </w:r>
      <w:proofErr w:type="spellEnd"/>
      <w:r w:rsidR="008B472C">
        <w:rPr>
          <w:sz w:val="28"/>
          <w:szCs w:val="44"/>
        </w:rPr>
        <w:t xml:space="preserve"> &amp; </w:t>
      </w:r>
      <w:proofErr w:type="spellStart"/>
      <w:r w:rsidR="008B472C">
        <w:rPr>
          <w:sz w:val="28"/>
          <w:szCs w:val="44"/>
        </w:rPr>
        <w:t>Tree.stm</w:t>
      </w:r>
      <w:proofErr w:type="spellEnd"/>
      <w:r w:rsidR="008B472C">
        <w:rPr>
          <w:sz w:val="28"/>
          <w:szCs w:val="44"/>
        </w:rPr>
        <w:tab/>
      </w:r>
      <w:r w:rsidR="008B472C">
        <w:rPr>
          <w:rFonts w:hint="eastAsia"/>
          <w:sz w:val="28"/>
          <w:szCs w:val="44"/>
          <w:lang w:eastAsia="zh-CN"/>
        </w:rPr>
        <w:t>定义了中间树的结点</w:t>
      </w:r>
      <w:r w:rsidR="0020478D">
        <w:rPr>
          <w:rFonts w:hint="eastAsia"/>
          <w:sz w:val="28"/>
          <w:szCs w:val="44"/>
        </w:rPr>
        <w:t>，并以此派生</w:t>
      </w:r>
      <w:proofErr w:type="spellStart"/>
      <w:r w:rsidR="0020478D">
        <w:rPr>
          <w:rFonts w:hint="eastAsia"/>
          <w:sz w:val="28"/>
          <w:szCs w:val="44"/>
        </w:rPr>
        <w:t>出</w:t>
      </w:r>
      <w:r w:rsidR="0020478D">
        <w:rPr>
          <w:rFonts w:hint="eastAsia"/>
          <w:sz w:val="28"/>
          <w:szCs w:val="44"/>
        </w:rPr>
        <w:t>Tree</w:t>
      </w:r>
      <w:r w:rsidR="0020478D">
        <w:rPr>
          <w:rFonts w:hint="eastAsia"/>
          <w:sz w:val="28"/>
          <w:szCs w:val="44"/>
        </w:rPr>
        <w:t>包中的其他表达式</w:t>
      </w:r>
      <w:proofErr w:type="spellEnd"/>
      <w:r w:rsidR="0020478D">
        <w:rPr>
          <w:rFonts w:hint="eastAsia"/>
          <w:sz w:val="28"/>
          <w:szCs w:val="44"/>
        </w:rPr>
        <w:t>。</w:t>
      </w:r>
    </w:p>
    <w:p w14:paraId="06A33C13" w14:textId="649FFA5F" w:rsidR="00D577B7" w:rsidRDefault="00D577B7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ab/>
      </w:r>
      <w:proofErr w:type="spellStart"/>
      <w:r>
        <w:rPr>
          <w:rFonts w:hint="eastAsia"/>
          <w:sz w:val="28"/>
          <w:szCs w:val="44"/>
        </w:rPr>
        <w:t>ExpList</w:t>
      </w:r>
      <w:proofErr w:type="spellEnd"/>
      <w:r>
        <w:rPr>
          <w:sz w:val="28"/>
          <w:szCs w:val="44"/>
        </w:rPr>
        <w:t xml:space="preserve"> &amp; </w:t>
      </w:r>
      <w:proofErr w:type="spellStart"/>
      <w:r>
        <w:rPr>
          <w:sz w:val="28"/>
          <w:szCs w:val="44"/>
        </w:rPr>
        <w:t>StmList</w:t>
      </w:r>
      <w:proofErr w:type="spellEnd"/>
      <w:r>
        <w:rPr>
          <w:sz w:val="28"/>
          <w:szCs w:val="44"/>
        </w:rPr>
        <w:tab/>
      </w:r>
      <w:r>
        <w:rPr>
          <w:sz w:val="28"/>
          <w:szCs w:val="44"/>
        </w:rPr>
        <w:tab/>
      </w:r>
      <w:proofErr w:type="spellStart"/>
      <w:r>
        <w:rPr>
          <w:rFonts w:hint="eastAsia"/>
          <w:sz w:val="28"/>
          <w:szCs w:val="44"/>
        </w:rPr>
        <w:t>是</w:t>
      </w:r>
      <w:r>
        <w:rPr>
          <w:rFonts w:hint="eastAsia"/>
          <w:sz w:val="28"/>
          <w:szCs w:val="44"/>
        </w:rPr>
        <w:t>exp</w:t>
      </w:r>
      <w:r>
        <w:rPr>
          <w:rFonts w:hint="eastAsia"/>
          <w:sz w:val="28"/>
          <w:szCs w:val="44"/>
        </w:rPr>
        <w:t>和</w:t>
      </w:r>
      <w:r>
        <w:rPr>
          <w:rFonts w:hint="eastAsia"/>
          <w:sz w:val="28"/>
          <w:szCs w:val="44"/>
        </w:rPr>
        <w:t>stm</w:t>
      </w:r>
      <w:r>
        <w:rPr>
          <w:rFonts w:hint="eastAsia"/>
          <w:sz w:val="28"/>
          <w:szCs w:val="44"/>
        </w:rPr>
        <w:t>的链表</w:t>
      </w:r>
      <w:proofErr w:type="spellEnd"/>
    </w:p>
    <w:p w14:paraId="3585DD1E" w14:textId="77777777" w:rsidR="00CF1140" w:rsidRDefault="00CF1140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</w:rPr>
      </w:pPr>
    </w:p>
    <w:p w14:paraId="03D75418" w14:textId="75F0E4C9" w:rsidR="0020478D" w:rsidRDefault="0020478D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proofErr w:type="spellStart"/>
      <w:r>
        <w:rPr>
          <w:rFonts w:hint="eastAsia"/>
          <w:sz w:val="28"/>
          <w:szCs w:val="44"/>
        </w:rPr>
        <w:t>Tree</w:t>
      </w:r>
      <w:r>
        <w:rPr>
          <w:sz w:val="28"/>
          <w:szCs w:val="44"/>
        </w:rPr>
        <w:t>.Exp</w:t>
      </w:r>
      <w:proofErr w:type="spellEnd"/>
      <w:r>
        <w:rPr>
          <w:rFonts w:hint="eastAsia"/>
          <w:sz w:val="28"/>
          <w:szCs w:val="44"/>
          <w:lang w:eastAsia="zh-CN"/>
        </w:rPr>
        <w:t>派生的</w:t>
      </w:r>
      <w:r w:rsidR="00CF1140">
        <w:rPr>
          <w:rFonts w:hint="eastAsia"/>
          <w:sz w:val="28"/>
          <w:szCs w:val="44"/>
          <w:lang w:eastAsia="zh-CN"/>
        </w:rPr>
        <w:t>表达式（有返回值）：</w:t>
      </w:r>
    </w:p>
    <w:p w14:paraId="4BC3E8F1" w14:textId="2F97EE44" w:rsidR="00CF1140" w:rsidRDefault="00CF1140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CONST</w:t>
      </w:r>
      <w:r>
        <w:rPr>
          <w:sz w:val="28"/>
          <w:szCs w:val="44"/>
          <w:lang w:eastAsia="zh-CN"/>
        </w:rPr>
        <w:t>.</w:t>
      </w:r>
      <w:r>
        <w:rPr>
          <w:rFonts w:hint="eastAsia"/>
          <w:sz w:val="28"/>
          <w:szCs w:val="44"/>
          <w:lang w:eastAsia="zh-CN"/>
        </w:rPr>
        <w:t>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定义了整数常量</w:t>
      </w:r>
      <w:r>
        <w:rPr>
          <w:rFonts w:hint="eastAsia"/>
          <w:sz w:val="28"/>
          <w:szCs w:val="44"/>
          <w:lang w:eastAsia="zh-CN"/>
        </w:rPr>
        <w:tab/>
      </w:r>
    </w:p>
    <w:p w14:paraId="729C7BAB" w14:textId="6C634E60" w:rsidR="00CF1140" w:rsidRDefault="00CF1140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NAME.java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字符常量</w:t>
      </w:r>
    </w:p>
    <w:p w14:paraId="38C2A226" w14:textId="0B1D04D7" w:rsidR="00CF1140" w:rsidRDefault="00CF1140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TEMP.java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临时变量</w:t>
      </w:r>
    </w:p>
    <w:p w14:paraId="734F5550" w14:textId="66E29277" w:rsidR="00CF1140" w:rsidRDefault="00CF1140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BINOP.java</w:t>
      </w:r>
      <w:r>
        <w:rPr>
          <w:sz w:val="28"/>
          <w:szCs w:val="44"/>
          <w:lang w:eastAsia="zh-CN"/>
        </w:rPr>
        <w:tab/>
      </w:r>
      <w:r w:rsidR="00331961">
        <w:rPr>
          <w:rFonts w:hint="eastAsia"/>
          <w:sz w:val="28"/>
          <w:szCs w:val="44"/>
          <w:lang w:eastAsia="zh-CN"/>
        </w:rPr>
        <w:t>二元运算，比如加减乘除和逻辑运算</w:t>
      </w:r>
    </w:p>
    <w:p w14:paraId="1D19D099" w14:textId="2669E491" w:rsidR="00331961" w:rsidRDefault="00331961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MEM.java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制定地址下存储器的内容</w:t>
      </w:r>
    </w:p>
    <w:p w14:paraId="477265F8" w14:textId="01B9BF4A" w:rsidR="00331961" w:rsidRDefault="00331961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CALL.java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函数调用</w:t>
      </w:r>
    </w:p>
    <w:p w14:paraId="3EBD0EE3" w14:textId="3D403154" w:rsidR="00EB7729" w:rsidRDefault="00EB7729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ESEQ</w:t>
      </w:r>
      <w:r>
        <w:rPr>
          <w:sz w:val="28"/>
          <w:szCs w:val="44"/>
          <w:lang w:eastAsia="zh-CN"/>
        </w:rPr>
        <w:t>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调用</w:t>
      </w:r>
      <w:proofErr w:type="spellStart"/>
      <w:r>
        <w:rPr>
          <w:rFonts w:hint="eastAsia"/>
          <w:sz w:val="28"/>
          <w:szCs w:val="44"/>
          <w:lang w:eastAsia="zh-CN"/>
        </w:rPr>
        <w:t>stm</w:t>
      </w:r>
      <w:proofErr w:type="spellEnd"/>
      <w:r>
        <w:rPr>
          <w:rFonts w:hint="eastAsia"/>
          <w:sz w:val="28"/>
          <w:szCs w:val="44"/>
          <w:lang w:eastAsia="zh-CN"/>
        </w:rPr>
        <w:t>和</w:t>
      </w:r>
      <w:proofErr w:type="spellStart"/>
      <w:r>
        <w:rPr>
          <w:rFonts w:hint="eastAsia"/>
          <w:sz w:val="28"/>
          <w:szCs w:val="44"/>
          <w:lang w:eastAsia="zh-CN"/>
        </w:rPr>
        <w:t>exp</w:t>
      </w:r>
      <w:proofErr w:type="spellEnd"/>
      <w:r>
        <w:rPr>
          <w:rFonts w:hint="eastAsia"/>
          <w:sz w:val="28"/>
          <w:szCs w:val="44"/>
          <w:lang w:eastAsia="zh-CN"/>
        </w:rPr>
        <w:t>进行计算</w:t>
      </w:r>
    </w:p>
    <w:p w14:paraId="11C0D145" w14:textId="65703145" w:rsidR="00D25689" w:rsidRDefault="00D25689" w:rsidP="00D2568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proofErr w:type="spellStart"/>
      <w:r>
        <w:rPr>
          <w:rFonts w:hint="eastAsia"/>
          <w:sz w:val="28"/>
          <w:szCs w:val="44"/>
        </w:rPr>
        <w:t>Tree</w:t>
      </w:r>
      <w:r>
        <w:rPr>
          <w:sz w:val="28"/>
          <w:szCs w:val="44"/>
        </w:rPr>
        <w:t>.</w:t>
      </w:r>
      <w:r>
        <w:rPr>
          <w:rFonts w:hint="eastAsia"/>
          <w:sz w:val="28"/>
          <w:szCs w:val="44"/>
        </w:rPr>
        <w:t>Stm</w:t>
      </w:r>
      <w:proofErr w:type="spellEnd"/>
      <w:r>
        <w:rPr>
          <w:rFonts w:hint="eastAsia"/>
          <w:sz w:val="28"/>
          <w:szCs w:val="44"/>
          <w:lang w:eastAsia="zh-CN"/>
        </w:rPr>
        <w:t>派生的表达式（无返回值）：</w:t>
      </w:r>
    </w:p>
    <w:p w14:paraId="1873B83F" w14:textId="39CD5256" w:rsidR="00D25689" w:rsidRDefault="00D25689" w:rsidP="00D2568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MOVE.java</w:t>
      </w:r>
      <w:r>
        <w:rPr>
          <w:sz w:val="28"/>
          <w:szCs w:val="44"/>
          <w:lang w:eastAsia="zh-CN"/>
        </w:rPr>
        <w:tab/>
      </w:r>
      <w:r w:rsidR="00D577B7">
        <w:rPr>
          <w:rFonts w:hint="eastAsia"/>
          <w:sz w:val="28"/>
          <w:szCs w:val="44"/>
          <w:lang w:eastAsia="zh-CN"/>
        </w:rPr>
        <w:t>将某个内容存入</w:t>
      </w:r>
      <w:r w:rsidR="00D577B7">
        <w:rPr>
          <w:rFonts w:hint="eastAsia"/>
          <w:sz w:val="28"/>
          <w:szCs w:val="44"/>
          <w:lang w:eastAsia="zh-CN"/>
        </w:rPr>
        <w:t>TEMP</w:t>
      </w:r>
      <w:r w:rsidR="00D577B7">
        <w:rPr>
          <w:rFonts w:hint="eastAsia"/>
          <w:sz w:val="28"/>
          <w:szCs w:val="44"/>
          <w:lang w:eastAsia="zh-CN"/>
        </w:rPr>
        <w:t>或者</w:t>
      </w:r>
      <w:r w:rsidR="00D577B7">
        <w:rPr>
          <w:rFonts w:hint="eastAsia"/>
          <w:sz w:val="28"/>
          <w:szCs w:val="44"/>
          <w:lang w:eastAsia="zh-CN"/>
        </w:rPr>
        <w:t>MEM</w:t>
      </w:r>
    </w:p>
    <w:p w14:paraId="7220A56F" w14:textId="77777777" w:rsidR="00D577B7" w:rsidRDefault="00D25689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 w:rsidR="00D577B7">
        <w:rPr>
          <w:rFonts w:hint="eastAsia"/>
          <w:sz w:val="28"/>
          <w:szCs w:val="44"/>
          <w:lang w:eastAsia="zh-CN"/>
        </w:rPr>
        <w:t>EXP</w:t>
      </w:r>
      <w:r w:rsidR="00D577B7">
        <w:rPr>
          <w:sz w:val="28"/>
          <w:szCs w:val="44"/>
          <w:lang w:eastAsia="zh-CN"/>
        </w:rPr>
        <w:t>.java</w:t>
      </w:r>
      <w:r w:rsidR="00D577B7">
        <w:rPr>
          <w:sz w:val="28"/>
          <w:szCs w:val="44"/>
          <w:lang w:eastAsia="zh-CN"/>
        </w:rPr>
        <w:tab/>
      </w:r>
      <w:r w:rsidR="00D577B7">
        <w:rPr>
          <w:rFonts w:hint="eastAsia"/>
          <w:sz w:val="28"/>
          <w:szCs w:val="44"/>
          <w:lang w:eastAsia="zh-CN"/>
        </w:rPr>
        <w:t>计算</w:t>
      </w:r>
    </w:p>
    <w:p w14:paraId="6564CCBF" w14:textId="77777777" w:rsidR="00D577B7" w:rsidRDefault="00D577B7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JUMP</w:t>
      </w:r>
      <w:r>
        <w:rPr>
          <w:sz w:val="28"/>
          <w:szCs w:val="44"/>
          <w:lang w:eastAsia="zh-CN"/>
        </w:rPr>
        <w:t>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跳转指令</w:t>
      </w:r>
    </w:p>
    <w:p w14:paraId="6DD77087" w14:textId="77777777" w:rsidR="00D577B7" w:rsidRDefault="00D577B7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CJUMP.java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比较关系的判断指令（</w:t>
      </w:r>
      <w:r>
        <w:rPr>
          <w:rFonts w:hint="eastAsia"/>
          <w:sz w:val="28"/>
          <w:szCs w:val="44"/>
          <w:lang w:eastAsia="zh-CN"/>
        </w:rPr>
        <w:t>EQ</w:t>
      </w:r>
      <w:r>
        <w:rPr>
          <w:rFonts w:hint="eastAsia"/>
          <w:sz w:val="28"/>
          <w:szCs w:val="44"/>
          <w:lang w:eastAsia="zh-CN"/>
        </w:rPr>
        <w:t>，</w:t>
      </w:r>
      <w:r>
        <w:rPr>
          <w:rFonts w:hint="eastAsia"/>
          <w:sz w:val="28"/>
          <w:szCs w:val="44"/>
          <w:lang w:eastAsia="zh-CN"/>
        </w:rPr>
        <w:t>NE</w:t>
      </w:r>
      <w:r>
        <w:rPr>
          <w:rFonts w:hint="eastAsia"/>
          <w:sz w:val="28"/>
          <w:szCs w:val="44"/>
          <w:lang w:eastAsia="zh-CN"/>
        </w:rPr>
        <w:t>，</w:t>
      </w:r>
      <w:r>
        <w:rPr>
          <w:rFonts w:hint="eastAsia"/>
          <w:sz w:val="28"/>
          <w:szCs w:val="44"/>
          <w:lang w:eastAsia="zh-CN"/>
        </w:rPr>
        <w:t>LT</w:t>
      </w:r>
      <w:r>
        <w:rPr>
          <w:rFonts w:hint="eastAsia"/>
          <w:sz w:val="28"/>
          <w:szCs w:val="44"/>
          <w:lang w:eastAsia="zh-CN"/>
        </w:rPr>
        <w:t>）</w:t>
      </w:r>
    </w:p>
    <w:p w14:paraId="1F9CC441" w14:textId="77777777" w:rsidR="00D577B7" w:rsidRDefault="00D577B7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SEQ</w:t>
      </w:r>
      <w:r>
        <w:rPr>
          <w:sz w:val="28"/>
          <w:szCs w:val="44"/>
          <w:lang w:eastAsia="zh-CN"/>
        </w:rPr>
        <w:t>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连接</w:t>
      </w:r>
      <w:proofErr w:type="spellStart"/>
      <w:r>
        <w:rPr>
          <w:rFonts w:hint="eastAsia"/>
          <w:sz w:val="28"/>
          <w:szCs w:val="44"/>
          <w:lang w:eastAsia="zh-CN"/>
        </w:rPr>
        <w:t>stm</w:t>
      </w:r>
      <w:proofErr w:type="spellEnd"/>
    </w:p>
    <w:p w14:paraId="37CB6A7B" w14:textId="3C180784" w:rsidR="00D25689" w:rsidRDefault="00D577B7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LABEL.java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标记</w:t>
      </w:r>
      <w:r>
        <w:rPr>
          <w:rFonts w:hint="eastAsia"/>
          <w:sz w:val="28"/>
          <w:szCs w:val="44"/>
          <w:lang w:eastAsia="zh-CN"/>
        </w:rPr>
        <w:t>n</w:t>
      </w:r>
      <w:r>
        <w:rPr>
          <w:rFonts w:hint="eastAsia"/>
          <w:sz w:val="28"/>
          <w:szCs w:val="44"/>
          <w:lang w:eastAsia="zh-CN"/>
        </w:rPr>
        <w:t>作为当前地址</w:t>
      </w:r>
      <w:r>
        <w:rPr>
          <w:rFonts w:hint="eastAsia"/>
          <w:sz w:val="28"/>
          <w:szCs w:val="44"/>
          <w:lang w:eastAsia="zh-CN"/>
        </w:rPr>
        <w:t xml:space="preserve"> </w:t>
      </w:r>
    </w:p>
    <w:p w14:paraId="00E51485" w14:textId="77777777" w:rsidR="00C92F45" w:rsidRDefault="00C92F45" w:rsidP="00D577B7">
      <w:pPr>
        <w:pStyle w:val="a0"/>
        <w:ind w:firstLine="0"/>
        <w:rPr>
          <w:sz w:val="40"/>
          <w:szCs w:val="44"/>
        </w:rPr>
      </w:pPr>
    </w:p>
    <w:p w14:paraId="6F50E351" w14:textId="77777777" w:rsidR="00C92F45" w:rsidRDefault="00C92F45" w:rsidP="00D577B7">
      <w:pPr>
        <w:pStyle w:val="a0"/>
        <w:ind w:firstLine="0"/>
        <w:rPr>
          <w:sz w:val="40"/>
          <w:szCs w:val="44"/>
        </w:rPr>
      </w:pPr>
    </w:p>
    <w:p w14:paraId="43639B93" w14:textId="513FE521" w:rsidR="00D577B7" w:rsidRDefault="00D577B7" w:rsidP="00D577B7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2.Translate</w:t>
      </w:r>
      <w:r>
        <w:rPr>
          <w:rFonts w:hint="eastAsia"/>
          <w:sz w:val="40"/>
          <w:szCs w:val="44"/>
        </w:rPr>
        <w:t>包</w:t>
      </w:r>
    </w:p>
    <w:p w14:paraId="284BFBDA" w14:textId="440E7971" w:rsidR="00D577B7" w:rsidRDefault="00D577B7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</w:rPr>
        <w:t>Exp.java</w:t>
      </w: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宏观表达式，抽象类，总括各种表达式的实现</w:t>
      </w:r>
    </w:p>
    <w:p w14:paraId="7A55C8D3" w14:textId="76F0ADD3" w:rsidR="00D577B7" w:rsidRDefault="00D577B7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Ex.java</w:t>
      </w:r>
      <w:r>
        <w:rPr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有返回值的中间表达式</w:t>
      </w:r>
    </w:p>
    <w:p w14:paraId="1512E1C1" w14:textId="400C185B" w:rsidR="00C92F45" w:rsidRDefault="00C92F45" w:rsidP="00D577B7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lastRenderedPageBreak/>
        <w:tab/>
        <w:t>N</w:t>
      </w:r>
      <w:r>
        <w:rPr>
          <w:sz w:val="28"/>
          <w:szCs w:val="44"/>
          <w:lang w:eastAsia="zh-CN"/>
        </w:rPr>
        <w:t>x.java</w:t>
      </w:r>
      <w:r>
        <w:rPr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无返回值的中间表达式</w:t>
      </w:r>
    </w:p>
    <w:p w14:paraId="62B145E5" w14:textId="2110201F" w:rsidR="00EB7729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Cx</w:t>
      </w:r>
      <w:r>
        <w:rPr>
          <w:sz w:val="28"/>
          <w:szCs w:val="44"/>
          <w:lang w:eastAsia="zh-CN"/>
        </w:rPr>
        <w:t>.java</w:t>
      </w:r>
      <w:r>
        <w:rPr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一个判断条件，会调用</w:t>
      </w:r>
      <w:r>
        <w:rPr>
          <w:rFonts w:hint="eastAsia"/>
          <w:sz w:val="28"/>
          <w:szCs w:val="44"/>
          <w:lang w:eastAsia="zh-CN"/>
        </w:rPr>
        <w:t>RelCx</w:t>
      </w:r>
      <w:r>
        <w:rPr>
          <w:sz w:val="28"/>
          <w:szCs w:val="44"/>
          <w:lang w:eastAsia="zh-CN"/>
        </w:rPr>
        <w:t>.java</w:t>
      </w:r>
      <w:r>
        <w:rPr>
          <w:rFonts w:hint="eastAsia"/>
          <w:sz w:val="28"/>
          <w:szCs w:val="44"/>
          <w:lang w:eastAsia="zh-CN"/>
        </w:rPr>
        <w:t>，返回真</w:t>
      </w:r>
      <w:r>
        <w:rPr>
          <w:rFonts w:hint="eastAsia"/>
          <w:sz w:val="28"/>
          <w:szCs w:val="44"/>
          <w:lang w:eastAsia="zh-CN"/>
        </w:rPr>
        <w:t>or</w:t>
      </w:r>
      <w:r>
        <w:rPr>
          <w:rFonts w:hint="eastAsia"/>
          <w:sz w:val="28"/>
          <w:szCs w:val="44"/>
          <w:lang w:eastAsia="zh-CN"/>
        </w:rPr>
        <w:t>假</w:t>
      </w:r>
    </w:p>
    <w:p w14:paraId="02AD191C" w14:textId="56A0FA61" w:rsidR="00C92F45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IfExp.java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if else</w:t>
      </w:r>
      <w:r>
        <w:rPr>
          <w:rFonts w:hint="eastAsia"/>
          <w:sz w:val="28"/>
          <w:szCs w:val="44"/>
          <w:lang w:eastAsia="zh-CN"/>
        </w:rPr>
        <w:t>语句</w:t>
      </w:r>
    </w:p>
    <w:p w14:paraId="78B23AD8" w14:textId="6AF83884" w:rsidR="00C92F45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proofErr w:type="spellStart"/>
      <w:r>
        <w:rPr>
          <w:sz w:val="28"/>
          <w:szCs w:val="44"/>
          <w:lang w:eastAsia="zh-CN"/>
        </w:rPr>
        <w:t>WhileExp</w:t>
      </w:r>
      <w:proofErr w:type="spellEnd"/>
      <w:r>
        <w:rPr>
          <w:rFonts w:hint="eastAsia"/>
          <w:sz w:val="28"/>
          <w:szCs w:val="44"/>
          <w:lang w:eastAsia="zh-CN"/>
        </w:rPr>
        <w:tab/>
        <w:t>while</w:t>
      </w:r>
      <w:r>
        <w:rPr>
          <w:rFonts w:hint="eastAsia"/>
          <w:sz w:val="28"/>
          <w:szCs w:val="44"/>
          <w:lang w:eastAsia="zh-CN"/>
        </w:rPr>
        <w:t>语句</w:t>
      </w:r>
    </w:p>
    <w:p w14:paraId="4F9D1A76" w14:textId="79F4B6DC" w:rsidR="00C92F45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ForExp.java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for</w:t>
      </w:r>
      <w:r>
        <w:rPr>
          <w:rFonts w:hint="eastAsia"/>
          <w:sz w:val="28"/>
          <w:szCs w:val="44"/>
          <w:lang w:eastAsia="zh-CN"/>
        </w:rPr>
        <w:t>循环语句</w:t>
      </w:r>
    </w:p>
    <w:p w14:paraId="3901B575" w14:textId="6D53B5C2" w:rsidR="00C92F45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以上</w:t>
      </w:r>
      <w:r>
        <w:rPr>
          <w:rFonts w:hint="eastAsia"/>
          <w:sz w:val="28"/>
          <w:szCs w:val="44"/>
          <w:lang w:eastAsia="zh-CN"/>
        </w:rPr>
        <w:t>java</w:t>
      </w:r>
      <w:r>
        <w:rPr>
          <w:rFonts w:hint="eastAsia"/>
          <w:sz w:val="28"/>
          <w:szCs w:val="44"/>
          <w:lang w:eastAsia="zh-CN"/>
        </w:rPr>
        <w:t>文件代码分析详见注释</w:t>
      </w:r>
    </w:p>
    <w:p w14:paraId="03E1E419" w14:textId="5E1B8291" w:rsidR="00C92F45" w:rsidRDefault="00C92F45" w:rsidP="00C92F45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3.Frag</w:t>
      </w:r>
      <w:r>
        <w:rPr>
          <w:rFonts w:hint="eastAsia"/>
          <w:sz w:val="40"/>
          <w:szCs w:val="44"/>
        </w:rPr>
        <w:t>包</w:t>
      </w:r>
    </w:p>
    <w:p w14:paraId="4F306830" w14:textId="1FCBCF51" w:rsidR="00C92F45" w:rsidRDefault="00C92F45" w:rsidP="00C92F45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</w:rPr>
        <w:t>Frag.java</w:t>
      </w: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段数据结构，可以是字符串或函数块，可形成链表</w:t>
      </w:r>
      <w:r w:rsidR="009514FA">
        <w:rPr>
          <w:rFonts w:hint="eastAsia"/>
          <w:sz w:val="28"/>
          <w:szCs w:val="44"/>
          <w:lang w:eastAsia="zh-CN"/>
        </w:rPr>
        <w:t>，并且在翻译过程中不断杯拓展。可通过</w:t>
      </w:r>
      <w:proofErr w:type="spellStart"/>
      <w:r w:rsidR="009514FA">
        <w:rPr>
          <w:rFonts w:hint="eastAsia"/>
          <w:sz w:val="28"/>
          <w:szCs w:val="44"/>
          <w:lang w:eastAsia="zh-CN"/>
        </w:rPr>
        <w:t>AddFrag</w:t>
      </w:r>
      <w:proofErr w:type="spellEnd"/>
      <w:r w:rsidR="009514FA">
        <w:rPr>
          <w:rFonts w:hint="eastAsia"/>
          <w:sz w:val="28"/>
          <w:szCs w:val="44"/>
          <w:lang w:eastAsia="zh-CN"/>
        </w:rPr>
        <w:t>和</w:t>
      </w:r>
      <w:proofErr w:type="spellStart"/>
      <w:r w:rsidR="009514FA">
        <w:rPr>
          <w:rFonts w:hint="eastAsia"/>
          <w:sz w:val="28"/>
          <w:szCs w:val="44"/>
          <w:lang w:eastAsia="zh-CN"/>
        </w:rPr>
        <w:t>GetResult</w:t>
      </w:r>
      <w:proofErr w:type="spellEnd"/>
      <w:r w:rsidR="009514FA">
        <w:rPr>
          <w:rFonts w:hint="eastAsia"/>
          <w:sz w:val="28"/>
          <w:szCs w:val="44"/>
          <w:lang w:eastAsia="zh-CN"/>
        </w:rPr>
        <w:t>处理链表</w:t>
      </w:r>
    </w:p>
    <w:p w14:paraId="119B0A2C" w14:textId="1FF7C5B6" w:rsidR="00C92F45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ascii="Menlo Regular" w:eastAsia="PingFang SC Regular" w:hAnsi="Menlo Regular" w:cs="Menlo Regular" w:hint="eastAsia"/>
          <w:color w:val="000000"/>
          <w:sz w:val="22"/>
          <w:szCs w:val="22"/>
          <w:lang w:eastAsia="zh-CN"/>
        </w:rPr>
        <w:tab/>
      </w:r>
      <w:r>
        <w:rPr>
          <w:rFonts w:hint="eastAsia"/>
          <w:sz w:val="28"/>
          <w:szCs w:val="44"/>
        </w:rPr>
        <w:t>Data</w:t>
      </w:r>
      <w:r>
        <w:rPr>
          <w:sz w:val="28"/>
          <w:szCs w:val="44"/>
        </w:rPr>
        <w:t>Frag</w:t>
      </w:r>
      <w:r>
        <w:rPr>
          <w:rFonts w:hint="eastAsia"/>
          <w:sz w:val="28"/>
          <w:szCs w:val="44"/>
        </w:rPr>
        <w:t>.java</w:t>
      </w: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字符串段，有标号和字符数据</w:t>
      </w:r>
    </w:p>
    <w:p w14:paraId="68DD0F4B" w14:textId="00B1EAEF" w:rsidR="009514FA" w:rsidRDefault="00C92F45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ProcFrag.java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函数块段，</w:t>
      </w:r>
      <w:r w:rsidR="009514FA">
        <w:rPr>
          <w:rFonts w:hint="eastAsia"/>
          <w:sz w:val="28"/>
          <w:szCs w:val="44"/>
          <w:lang w:eastAsia="zh-CN"/>
        </w:rPr>
        <w:t>包含</w:t>
      </w:r>
      <w:proofErr w:type="spellStart"/>
      <w:r w:rsidR="009514FA">
        <w:rPr>
          <w:rFonts w:hint="eastAsia"/>
          <w:sz w:val="28"/>
          <w:szCs w:val="44"/>
          <w:lang w:eastAsia="zh-CN"/>
        </w:rPr>
        <w:t>Tree</w:t>
      </w:r>
      <w:r w:rsidR="009514FA">
        <w:rPr>
          <w:sz w:val="28"/>
          <w:szCs w:val="44"/>
          <w:lang w:eastAsia="zh-CN"/>
        </w:rPr>
        <w:t>.Stm</w:t>
      </w:r>
      <w:proofErr w:type="spellEnd"/>
      <w:r w:rsidR="009514FA">
        <w:rPr>
          <w:rFonts w:hint="eastAsia"/>
          <w:sz w:val="28"/>
          <w:szCs w:val="44"/>
          <w:lang w:eastAsia="zh-CN"/>
        </w:rPr>
        <w:t>和其</w:t>
      </w:r>
      <w:r w:rsidR="009514FA">
        <w:rPr>
          <w:rFonts w:hint="eastAsia"/>
          <w:sz w:val="28"/>
          <w:szCs w:val="44"/>
          <w:lang w:eastAsia="zh-CN"/>
        </w:rPr>
        <w:t>Frame</w:t>
      </w:r>
    </w:p>
    <w:p w14:paraId="102A9C31" w14:textId="1C9F24AF" w:rsidR="00156161" w:rsidRDefault="00156161" w:rsidP="00156161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4.Translate</w:t>
      </w:r>
      <w:r>
        <w:rPr>
          <w:rFonts w:hint="eastAsia"/>
          <w:sz w:val="40"/>
          <w:szCs w:val="44"/>
          <w:lang w:eastAsia="zh-CN"/>
        </w:rPr>
        <w:t>的实现</w:t>
      </w:r>
    </w:p>
    <w:p w14:paraId="4DB6CCC8" w14:textId="7574910E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</w:rPr>
        <w:t>整数常量</w:t>
      </w:r>
      <w:r>
        <w:rPr>
          <w:rFonts w:hint="eastAsia"/>
          <w:sz w:val="28"/>
          <w:szCs w:val="44"/>
        </w:rPr>
        <w:tab/>
      </w:r>
      <w:proofErr w:type="gramStart"/>
      <w:r>
        <w:rPr>
          <w:sz w:val="28"/>
          <w:szCs w:val="44"/>
        </w:rPr>
        <w:t>CONST(</w:t>
      </w:r>
      <w:proofErr w:type="gramEnd"/>
      <w:r>
        <w:rPr>
          <w:sz w:val="28"/>
          <w:szCs w:val="44"/>
        </w:rPr>
        <w:t>value)</w:t>
      </w:r>
    </w:p>
    <w:p w14:paraId="78DAEB58" w14:textId="46EF87F2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字符串常量</w:t>
      </w:r>
      <w:r>
        <w:rPr>
          <w:rFonts w:hint="eastAsia"/>
          <w:sz w:val="28"/>
          <w:szCs w:val="44"/>
          <w:lang w:eastAsia="zh-CN"/>
        </w:rPr>
        <w:tab/>
        <w:t>NAME</w:t>
      </w:r>
      <w:r>
        <w:rPr>
          <w:rFonts w:hint="eastAsia"/>
          <w:sz w:val="28"/>
          <w:szCs w:val="44"/>
          <w:lang w:eastAsia="zh-CN"/>
        </w:rPr>
        <w:t>（</w:t>
      </w:r>
      <w:r>
        <w:rPr>
          <w:rFonts w:hint="eastAsia"/>
          <w:sz w:val="28"/>
          <w:szCs w:val="44"/>
          <w:lang w:eastAsia="zh-CN"/>
        </w:rPr>
        <w:t>label</w:t>
      </w:r>
      <w:r>
        <w:rPr>
          <w:rFonts w:hint="eastAsia"/>
          <w:sz w:val="28"/>
          <w:szCs w:val="44"/>
          <w:lang w:eastAsia="zh-CN"/>
        </w:rPr>
        <w:t>）</w:t>
      </w:r>
    </w:p>
    <w:p w14:paraId="6E3F2CCC" w14:textId="2CCD76D6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nil</w:t>
      </w:r>
      <w:r>
        <w:rPr>
          <w:rFonts w:hint="eastAsia"/>
          <w:sz w:val="28"/>
          <w:szCs w:val="44"/>
          <w:lang w:eastAsia="zh-CN"/>
        </w:rPr>
        <w:t>空变量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EX(CONST(0))</w:t>
      </w:r>
    </w:p>
    <w:p w14:paraId="6154A9E3" w14:textId="76481BF8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变量表达式</w:t>
      </w:r>
      <w:r>
        <w:rPr>
          <w:rFonts w:hint="eastAsia"/>
          <w:sz w:val="28"/>
          <w:szCs w:val="44"/>
          <w:lang w:eastAsia="zh-CN"/>
        </w:rPr>
        <w:tab/>
      </w:r>
      <w:proofErr w:type="spellStart"/>
      <w:r>
        <w:rPr>
          <w:rFonts w:hint="eastAsia"/>
          <w:sz w:val="28"/>
          <w:szCs w:val="44"/>
          <w:lang w:eastAsia="zh-CN"/>
        </w:rPr>
        <w:t>translate</w:t>
      </w:r>
      <w:r>
        <w:rPr>
          <w:sz w:val="28"/>
          <w:szCs w:val="44"/>
          <w:lang w:eastAsia="zh-CN"/>
        </w:rPr>
        <w:t>.Exp</w:t>
      </w:r>
      <w:proofErr w:type="spellEnd"/>
    </w:p>
    <w:p w14:paraId="2FC366B6" w14:textId="3DA4F5D9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运算表达式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EX(BINOP(</w:t>
      </w:r>
      <w:proofErr w:type="spellStart"/>
      <w:r>
        <w:rPr>
          <w:sz w:val="28"/>
          <w:szCs w:val="44"/>
          <w:lang w:eastAsia="zh-CN"/>
        </w:rPr>
        <w:t>binop,left,right</w:t>
      </w:r>
      <w:proofErr w:type="spellEnd"/>
      <w:r>
        <w:rPr>
          <w:sz w:val="28"/>
          <w:szCs w:val="44"/>
          <w:lang w:eastAsia="zh-CN"/>
        </w:rPr>
        <w:t>))</w:t>
      </w:r>
    </w:p>
    <w:p w14:paraId="7C785434" w14:textId="3C0664EC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字符串运算</w:t>
      </w:r>
      <w:r>
        <w:rPr>
          <w:sz w:val="28"/>
          <w:szCs w:val="44"/>
          <w:lang w:eastAsia="zh-CN"/>
        </w:rPr>
        <w:tab/>
        <w:t>RELCX(OPER,EX(COMP),EX(0))</w:t>
      </w:r>
    </w:p>
    <w:p w14:paraId="5C5A7E89" w14:textId="2CB7630E" w:rsidR="00156161" w:rsidRDefault="00156161" w:rsidP="0015616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关系运算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RELEX(BINOP(</w:t>
      </w:r>
      <w:proofErr w:type="spellStart"/>
      <w:r>
        <w:rPr>
          <w:sz w:val="28"/>
          <w:szCs w:val="44"/>
          <w:lang w:eastAsia="zh-CN"/>
        </w:rPr>
        <w:t>binop,left,right</w:t>
      </w:r>
      <w:proofErr w:type="spellEnd"/>
      <w:r>
        <w:rPr>
          <w:sz w:val="28"/>
          <w:szCs w:val="44"/>
          <w:lang w:eastAsia="zh-CN"/>
        </w:rPr>
        <w:t>))</w:t>
      </w:r>
    </w:p>
    <w:p w14:paraId="125FC8BC" w14:textId="099FF2A7" w:rsidR="00156161" w:rsidRDefault="00156161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赋值运算</w:t>
      </w:r>
      <w:r>
        <w:rPr>
          <w:sz w:val="28"/>
          <w:szCs w:val="44"/>
          <w:lang w:eastAsia="zh-CN"/>
        </w:rPr>
        <w:tab/>
        <w:t>NX(MOVE(</w:t>
      </w:r>
      <w:proofErr w:type="spellStart"/>
      <w:r>
        <w:rPr>
          <w:sz w:val="28"/>
          <w:szCs w:val="44"/>
          <w:lang w:eastAsia="zh-CN"/>
        </w:rPr>
        <w:t>lvalue,ex</w:t>
      </w:r>
      <w:proofErr w:type="spellEnd"/>
      <w:r>
        <w:rPr>
          <w:sz w:val="28"/>
          <w:szCs w:val="44"/>
          <w:lang w:eastAsia="zh-CN"/>
        </w:rPr>
        <w:t>))</w:t>
      </w:r>
    </w:p>
    <w:p w14:paraId="712E75F3" w14:textId="5DDAC20C" w:rsidR="0002592E" w:rsidRDefault="0002592E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获取静态链接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EX(CALL(NAME(</w:t>
      </w:r>
      <w:proofErr w:type="spellStart"/>
      <w:r>
        <w:rPr>
          <w:sz w:val="28"/>
          <w:szCs w:val="44"/>
          <w:lang w:eastAsia="zh-CN"/>
        </w:rPr>
        <w:t>func_name</w:t>
      </w:r>
      <w:proofErr w:type="spellEnd"/>
      <w:r>
        <w:rPr>
          <w:sz w:val="28"/>
          <w:szCs w:val="44"/>
          <w:lang w:eastAsia="zh-CN"/>
        </w:rPr>
        <w:t>),</w:t>
      </w:r>
      <w:proofErr w:type="spellStart"/>
      <w:r>
        <w:rPr>
          <w:sz w:val="28"/>
          <w:szCs w:val="44"/>
          <w:lang w:eastAsia="zh-CN"/>
        </w:rPr>
        <w:t>args</w:t>
      </w:r>
      <w:proofErr w:type="spellEnd"/>
      <w:r>
        <w:rPr>
          <w:sz w:val="28"/>
          <w:szCs w:val="44"/>
          <w:lang w:eastAsia="zh-CN"/>
        </w:rPr>
        <w:t>))</w:t>
      </w:r>
    </w:p>
    <w:p w14:paraId="5EA79984" w14:textId="7E5F1792" w:rsidR="0002592E" w:rsidRDefault="0002592E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库函数调用前者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EX(EXTERNAL_CALL)</w:t>
      </w:r>
    </w:p>
    <w:p w14:paraId="21184875" w14:textId="450A4D33" w:rsidR="0002592E" w:rsidRDefault="0002592E" w:rsidP="004C1AEF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连接</w:t>
      </w:r>
      <w:proofErr w:type="spellStart"/>
      <w:r>
        <w:rPr>
          <w:rFonts w:hint="eastAsia"/>
          <w:sz w:val="28"/>
          <w:szCs w:val="44"/>
          <w:lang w:eastAsia="zh-CN"/>
        </w:rPr>
        <w:t>stm</w:t>
      </w:r>
      <w:proofErr w:type="spellEnd"/>
      <w:r>
        <w:rPr>
          <w:rFonts w:hint="eastAsia"/>
          <w:sz w:val="28"/>
          <w:szCs w:val="44"/>
          <w:lang w:eastAsia="zh-CN"/>
        </w:rPr>
        <w:tab/>
        <w:t>NX</w:t>
      </w:r>
      <w:r>
        <w:rPr>
          <w:rFonts w:hint="eastAsia"/>
          <w:sz w:val="28"/>
          <w:szCs w:val="44"/>
          <w:lang w:eastAsia="zh-CN"/>
        </w:rPr>
        <w:t>（</w:t>
      </w:r>
      <w:r>
        <w:rPr>
          <w:rFonts w:hint="eastAsia"/>
          <w:sz w:val="28"/>
          <w:szCs w:val="44"/>
          <w:lang w:eastAsia="zh-CN"/>
        </w:rPr>
        <w:t>SEQ</w:t>
      </w:r>
      <w:r>
        <w:rPr>
          <w:rFonts w:hint="eastAsia"/>
          <w:sz w:val="28"/>
          <w:szCs w:val="44"/>
          <w:lang w:eastAsia="zh-CN"/>
        </w:rPr>
        <w:t>（</w:t>
      </w:r>
      <w:r>
        <w:rPr>
          <w:rFonts w:hint="eastAsia"/>
          <w:sz w:val="28"/>
          <w:szCs w:val="44"/>
          <w:lang w:eastAsia="zh-CN"/>
        </w:rPr>
        <w:t>NX</w:t>
      </w:r>
      <w:r>
        <w:rPr>
          <w:sz w:val="28"/>
          <w:szCs w:val="44"/>
          <w:lang w:eastAsia="zh-CN"/>
        </w:rPr>
        <w:t>(E1)</w:t>
      </w:r>
      <w:r w:rsidR="00EF33D9">
        <w:rPr>
          <w:sz w:val="28"/>
          <w:szCs w:val="44"/>
          <w:lang w:eastAsia="zh-CN"/>
        </w:rPr>
        <w:t>,NX(E2)</w:t>
      </w:r>
      <w:r>
        <w:rPr>
          <w:rFonts w:hint="eastAsia"/>
          <w:sz w:val="28"/>
          <w:szCs w:val="44"/>
          <w:lang w:eastAsia="zh-CN"/>
        </w:rPr>
        <w:t>））</w:t>
      </w:r>
    </w:p>
    <w:p w14:paraId="051D7870" w14:textId="5AEA7C5F" w:rsidR="00EF33D9" w:rsidRDefault="0002592E" w:rsidP="00EF33D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 w:rsidR="00EF33D9">
        <w:rPr>
          <w:rFonts w:hint="eastAsia"/>
          <w:sz w:val="28"/>
          <w:szCs w:val="44"/>
          <w:lang w:eastAsia="zh-CN"/>
        </w:rPr>
        <w:t>连接</w:t>
      </w:r>
      <w:proofErr w:type="spellStart"/>
      <w:r w:rsidR="00EF33D9">
        <w:rPr>
          <w:rFonts w:hint="eastAsia"/>
          <w:sz w:val="28"/>
          <w:szCs w:val="44"/>
          <w:lang w:eastAsia="zh-CN"/>
        </w:rPr>
        <w:t>exp</w:t>
      </w:r>
      <w:proofErr w:type="spellEnd"/>
      <w:r w:rsidR="00EF33D9">
        <w:rPr>
          <w:rFonts w:hint="eastAsia"/>
          <w:sz w:val="28"/>
          <w:szCs w:val="44"/>
          <w:lang w:eastAsia="zh-CN"/>
        </w:rPr>
        <w:tab/>
        <w:t>EX</w:t>
      </w:r>
      <w:r w:rsidR="00EF33D9">
        <w:rPr>
          <w:rFonts w:hint="eastAsia"/>
          <w:sz w:val="28"/>
          <w:szCs w:val="44"/>
          <w:lang w:eastAsia="zh-CN"/>
        </w:rPr>
        <w:t>（</w:t>
      </w:r>
      <w:r w:rsidR="00EF33D9">
        <w:rPr>
          <w:sz w:val="28"/>
          <w:szCs w:val="44"/>
          <w:lang w:eastAsia="zh-CN"/>
        </w:rPr>
        <w:t>E</w:t>
      </w:r>
      <w:r w:rsidR="00EF33D9">
        <w:rPr>
          <w:rFonts w:hint="eastAsia"/>
          <w:sz w:val="28"/>
          <w:szCs w:val="44"/>
          <w:lang w:eastAsia="zh-CN"/>
        </w:rPr>
        <w:t>SEQ</w:t>
      </w:r>
      <w:r w:rsidR="00EF33D9">
        <w:rPr>
          <w:rFonts w:hint="eastAsia"/>
          <w:sz w:val="28"/>
          <w:szCs w:val="44"/>
          <w:lang w:eastAsia="zh-CN"/>
        </w:rPr>
        <w:t>（</w:t>
      </w:r>
      <w:r w:rsidR="00EF33D9">
        <w:rPr>
          <w:rFonts w:hint="eastAsia"/>
          <w:sz w:val="28"/>
          <w:szCs w:val="44"/>
          <w:lang w:eastAsia="zh-CN"/>
        </w:rPr>
        <w:t>NX</w:t>
      </w:r>
      <w:r w:rsidR="00EF33D9">
        <w:rPr>
          <w:sz w:val="28"/>
          <w:szCs w:val="44"/>
          <w:lang w:eastAsia="zh-CN"/>
        </w:rPr>
        <w:t>(E1),EX(E2)</w:t>
      </w:r>
      <w:r w:rsidR="00EF33D9">
        <w:rPr>
          <w:rFonts w:hint="eastAsia"/>
          <w:sz w:val="28"/>
          <w:szCs w:val="44"/>
          <w:lang w:eastAsia="zh-CN"/>
        </w:rPr>
        <w:t>））</w:t>
      </w:r>
    </w:p>
    <w:p w14:paraId="0B5B111E" w14:textId="073E3839" w:rsidR="00EF33D9" w:rsidRDefault="00EF33D9" w:rsidP="00EF33D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数组类型</w:t>
      </w: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EX(</w:t>
      </w:r>
      <w:proofErr w:type="spellStart"/>
      <w:r>
        <w:rPr>
          <w:sz w:val="28"/>
          <w:szCs w:val="44"/>
          <w:lang w:eastAsia="zh-CN"/>
        </w:rPr>
        <w:t>alloc</w:t>
      </w:r>
      <w:proofErr w:type="spellEnd"/>
      <w:r>
        <w:rPr>
          <w:sz w:val="28"/>
          <w:szCs w:val="44"/>
          <w:lang w:eastAsia="zh-CN"/>
        </w:rPr>
        <w:t>)</w:t>
      </w:r>
    </w:p>
    <w:p w14:paraId="6E4C3817" w14:textId="573B1708" w:rsidR="00EF33D9" w:rsidRDefault="00EF33D9" w:rsidP="00EF33D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判断</w:t>
      </w:r>
      <w:r>
        <w:rPr>
          <w:rFonts w:hint="eastAsia"/>
          <w:sz w:val="28"/>
          <w:szCs w:val="44"/>
          <w:lang w:eastAsia="zh-CN"/>
        </w:rPr>
        <w:t>&amp;</w:t>
      </w:r>
      <w:r>
        <w:rPr>
          <w:rFonts w:hint="eastAsia"/>
          <w:sz w:val="28"/>
          <w:szCs w:val="44"/>
          <w:lang w:eastAsia="zh-CN"/>
        </w:rPr>
        <w:t>循环语句</w:t>
      </w:r>
      <w:r>
        <w:rPr>
          <w:rFonts w:hint="eastAsia"/>
          <w:sz w:val="28"/>
          <w:szCs w:val="44"/>
          <w:lang w:eastAsia="zh-CN"/>
        </w:rPr>
        <w:tab/>
      </w:r>
      <w:proofErr w:type="spellStart"/>
      <w:r>
        <w:rPr>
          <w:sz w:val="28"/>
          <w:szCs w:val="44"/>
          <w:lang w:eastAsia="zh-CN"/>
        </w:rPr>
        <w:t>IfExp,WhileExp,ForExp</w:t>
      </w:r>
      <w:proofErr w:type="spellEnd"/>
    </w:p>
    <w:p w14:paraId="66E1C198" w14:textId="20D9C248" w:rsidR="003F4ABC" w:rsidRDefault="00EF33D9" w:rsidP="00EF33D9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break</w:t>
      </w:r>
      <w:r>
        <w:rPr>
          <w:rFonts w:hint="eastAsia"/>
          <w:sz w:val="28"/>
          <w:szCs w:val="44"/>
          <w:lang w:eastAsia="zh-CN"/>
        </w:rPr>
        <w:t>指令</w:t>
      </w:r>
      <w:r>
        <w:rPr>
          <w:sz w:val="28"/>
          <w:szCs w:val="44"/>
          <w:lang w:eastAsia="zh-CN"/>
        </w:rPr>
        <w:tab/>
        <w:t>NX(JUMP(LABEL))</w:t>
      </w:r>
    </w:p>
    <w:p w14:paraId="3F6E50FE" w14:textId="5E36E251" w:rsidR="003F4ABC" w:rsidRPr="003F4ABC" w:rsidRDefault="003F4ABC" w:rsidP="003F4ABC">
      <w:pPr>
        <w:tabs>
          <w:tab w:val="left" w:pos="543"/>
        </w:tabs>
        <w:autoSpaceDE w:val="0"/>
        <w:autoSpaceDN w:val="0"/>
        <w:adjustRightInd w:val="0"/>
        <w:ind w:left="1440" w:hanging="144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下标</w:t>
      </w:r>
      <w:r w:rsidRPr="003F4ABC">
        <w:rPr>
          <w:rFonts w:hint="eastAsia"/>
          <w:sz w:val="28"/>
          <w:szCs w:val="44"/>
          <w:lang w:eastAsia="zh-CN"/>
        </w:rPr>
        <w:tab/>
      </w:r>
      <w:r w:rsidRPr="003F4ABC">
        <w:rPr>
          <w:sz w:val="28"/>
          <w:szCs w:val="44"/>
          <w:lang w:eastAsia="zh-CN"/>
        </w:rPr>
        <w:t>EX</w:t>
      </w:r>
      <w:r>
        <w:rPr>
          <w:sz w:val="28"/>
          <w:szCs w:val="44"/>
          <w:lang w:eastAsia="zh-CN"/>
        </w:rPr>
        <w:t>(MEM(BINOP(BINOP.PLUS, EX(VAR),</w:t>
      </w:r>
      <w:r w:rsidRPr="003F4ABC">
        <w:rPr>
          <w:sz w:val="28"/>
          <w:szCs w:val="44"/>
          <w:lang w:eastAsia="zh-CN"/>
        </w:rPr>
        <w:t>BINOP(MUL,EX(IDX),CONST(WORDSIZE)))</w:t>
      </w:r>
    </w:p>
    <w:p w14:paraId="7901283C" w14:textId="5C421D10" w:rsidR="003F4ABC" w:rsidRPr="003F4ABC" w:rsidRDefault="003F4ABC" w:rsidP="003F4ABC">
      <w:pPr>
        <w:tabs>
          <w:tab w:val="left" w:pos="543"/>
        </w:tabs>
        <w:autoSpaceDE w:val="0"/>
        <w:autoSpaceDN w:val="0"/>
        <w:adjustRightInd w:val="0"/>
        <w:ind w:left="1440" w:hanging="144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 w:rsidR="00EF33D9">
        <w:rPr>
          <w:rFonts w:hint="eastAsia"/>
          <w:sz w:val="28"/>
          <w:szCs w:val="44"/>
          <w:lang w:eastAsia="zh-CN"/>
        </w:rPr>
        <w:t>域变量</w:t>
      </w:r>
      <w:r w:rsidRPr="003F4ABC">
        <w:rPr>
          <w:rFonts w:hint="eastAsia"/>
          <w:sz w:val="28"/>
          <w:szCs w:val="44"/>
          <w:lang w:eastAsia="zh-CN"/>
        </w:rPr>
        <w:tab/>
      </w:r>
      <w:r w:rsidRPr="003F4ABC">
        <w:rPr>
          <w:sz w:val="28"/>
          <w:szCs w:val="44"/>
          <w:lang w:eastAsia="zh-CN"/>
        </w:rPr>
        <w:t xml:space="preserve">EX(MEM(BINOP(BINOP.PLUS, EX(VAR) , CONST(NUM*WORDSIZE))) </w:t>
      </w:r>
    </w:p>
    <w:p w14:paraId="3C6D5A3C" w14:textId="4A2B8BCF" w:rsidR="00EF33D9" w:rsidRDefault="00EF33D9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 xml:space="preserve">        Record</w:t>
      </w:r>
      <w:r>
        <w:rPr>
          <w:rFonts w:hint="eastAsia"/>
          <w:sz w:val="28"/>
          <w:szCs w:val="44"/>
          <w:lang w:eastAsia="zh-CN"/>
        </w:rPr>
        <w:t>类型</w:t>
      </w:r>
      <w:r w:rsidRPr="00EF33D9">
        <w:rPr>
          <w:sz w:val="28"/>
          <w:szCs w:val="44"/>
          <w:lang w:eastAsia="zh-CN"/>
        </w:rPr>
        <w:tab/>
      </w:r>
      <w:r w:rsidRPr="003F4ABC">
        <w:rPr>
          <w:sz w:val="28"/>
          <w:szCs w:val="44"/>
          <w:lang w:eastAsia="zh-CN"/>
        </w:rPr>
        <w:t>EX(ESEQ(SEQ(MOVE(TEMP(</w:t>
      </w:r>
      <w:proofErr w:type="spellStart"/>
      <w:r w:rsidRPr="003F4ABC">
        <w:rPr>
          <w:sz w:val="28"/>
          <w:szCs w:val="44"/>
          <w:lang w:eastAsia="zh-CN"/>
        </w:rPr>
        <w:t>addr</w:t>
      </w:r>
      <w:proofErr w:type="spellEnd"/>
      <w:r w:rsidRPr="003F4ABC">
        <w:rPr>
          <w:sz w:val="28"/>
          <w:szCs w:val="44"/>
          <w:lang w:eastAsia="zh-CN"/>
        </w:rPr>
        <w:t>),</w:t>
      </w:r>
      <w:proofErr w:type="spellStart"/>
      <w:r w:rsidRPr="003F4ABC">
        <w:rPr>
          <w:sz w:val="28"/>
          <w:szCs w:val="44"/>
          <w:lang w:eastAsia="zh-CN"/>
        </w:rPr>
        <w:t>alloc</w:t>
      </w:r>
      <w:proofErr w:type="spellEnd"/>
      <w:r w:rsidRPr="003F4ABC">
        <w:rPr>
          <w:sz w:val="28"/>
          <w:szCs w:val="44"/>
          <w:lang w:eastAsia="zh-CN"/>
        </w:rPr>
        <w:t>),</w:t>
      </w:r>
      <w:proofErr w:type="spellStart"/>
      <w:r w:rsidRPr="003F4ABC">
        <w:rPr>
          <w:sz w:val="28"/>
          <w:szCs w:val="44"/>
          <w:lang w:eastAsia="zh-CN"/>
        </w:rPr>
        <w:t>init</w:t>
      </w:r>
      <w:proofErr w:type="spellEnd"/>
      <w:r w:rsidRPr="003F4ABC">
        <w:rPr>
          <w:sz w:val="28"/>
          <w:szCs w:val="44"/>
          <w:lang w:eastAsia="zh-CN"/>
        </w:rPr>
        <w:t>),TEMP(</w:t>
      </w:r>
      <w:proofErr w:type="spellStart"/>
      <w:r w:rsidRPr="003F4ABC">
        <w:rPr>
          <w:sz w:val="28"/>
          <w:szCs w:val="44"/>
          <w:lang w:eastAsia="zh-CN"/>
        </w:rPr>
        <w:t>addr</w:t>
      </w:r>
      <w:proofErr w:type="spellEnd"/>
      <w:r w:rsidRPr="003F4ABC">
        <w:rPr>
          <w:sz w:val="28"/>
          <w:szCs w:val="44"/>
          <w:lang w:eastAsia="zh-CN"/>
        </w:rPr>
        <w:t>))</w:t>
      </w:r>
      <w:r w:rsidRPr="003F4ABC">
        <w:rPr>
          <w:rFonts w:hint="eastAsia"/>
          <w:sz w:val="28"/>
          <w:szCs w:val="44"/>
          <w:lang w:eastAsia="zh-CN"/>
        </w:rPr>
        <w:t>)</w:t>
      </w:r>
    </w:p>
    <w:p w14:paraId="7675918C" w14:textId="2FE2FA6B" w:rsidR="003F4ABC" w:rsidRDefault="003F4ABC" w:rsidP="003F4ABC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规范化</w:t>
      </w:r>
    </w:p>
    <w:p w14:paraId="175D952F" w14:textId="309B9233" w:rsidR="003F4ABC" w:rsidRDefault="003F4ABC" w:rsidP="003F4ABC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1.Canon</w:t>
      </w:r>
      <w:r>
        <w:rPr>
          <w:rFonts w:hint="eastAsia"/>
          <w:sz w:val="40"/>
          <w:szCs w:val="44"/>
        </w:rPr>
        <w:t>包</w:t>
      </w:r>
    </w:p>
    <w:p w14:paraId="3F70D69A" w14:textId="7861AB6A" w:rsidR="003F4ABC" w:rsidRDefault="003F4ABC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可以直接使用。主要包含三个接口：</w:t>
      </w:r>
    </w:p>
    <w:p w14:paraId="00DBB3AB" w14:textId="1EA3FB5F" w:rsidR="003F4ABC" w:rsidRDefault="003F4ABC" w:rsidP="003F4ABC">
      <w:pPr>
        <w:autoSpaceDE w:val="0"/>
        <w:autoSpaceDN w:val="0"/>
        <w:adjustRightInd w:val="0"/>
        <w:spacing w:line="280" w:lineRule="atLeast"/>
        <w:rPr>
          <w:rFonts w:cs="Times"/>
          <w:szCs w:val="24"/>
          <w:lang w:eastAsia="zh-CN"/>
        </w:rPr>
      </w:pPr>
    </w:p>
    <w:p w14:paraId="07885C19" w14:textId="58E351CE" w:rsidR="003F4ABC" w:rsidRPr="003F4ABC" w:rsidRDefault="003F4ABC" w:rsidP="003F4ABC">
      <w:pPr>
        <w:autoSpaceDE w:val="0"/>
        <w:autoSpaceDN w:val="0"/>
        <w:adjustRightInd w:val="0"/>
        <w:spacing w:line="280" w:lineRule="atLeast"/>
        <w:rPr>
          <w:rFonts w:cs="Courier New"/>
          <w:sz w:val="28"/>
          <w:szCs w:val="24"/>
          <w:lang w:eastAsia="zh-CN"/>
        </w:rPr>
      </w:pPr>
      <w:proofErr w:type="spellStart"/>
      <w:r w:rsidRPr="003F4ABC">
        <w:rPr>
          <w:rFonts w:cs="Courier New"/>
          <w:sz w:val="28"/>
          <w:szCs w:val="24"/>
          <w:lang w:eastAsia="zh-CN"/>
        </w:rPr>
        <w:t>Canon.Canon.linearize</w:t>
      </w:r>
      <w:proofErr w:type="spellEnd"/>
      <w:r w:rsidRPr="003F4ABC">
        <w:rPr>
          <w:rFonts w:cs="Courier New"/>
          <w:sz w:val="28"/>
          <w:szCs w:val="24"/>
          <w:lang w:eastAsia="zh-CN"/>
        </w:rPr>
        <w:t xml:space="preserve"> (</w:t>
      </w:r>
      <w:proofErr w:type="spellStart"/>
      <w:r w:rsidRPr="003F4ABC">
        <w:rPr>
          <w:rFonts w:cs="Courier New"/>
          <w:sz w:val="28"/>
          <w:szCs w:val="24"/>
          <w:lang w:eastAsia="zh-CN"/>
        </w:rPr>
        <w:t>Tree.Stm</w:t>
      </w:r>
      <w:proofErr w:type="spellEnd"/>
      <w:r w:rsidRPr="003F4ABC">
        <w:rPr>
          <w:rFonts w:cs="Courier New"/>
          <w:sz w:val="28"/>
          <w:szCs w:val="24"/>
          <w:lang w:eastAsia="zh-CN"/>
        </w:rPr>
        <w:t xml:space="preserve"> s)</w:t>
      </w:r>
      <w:r>
        <w:rPr>
          <w:rFonts w:cs="Courier New" w:hint="eastAsia"/>
          <w:sz w:val="28"/>
          <w:szCs w:val="24"/>
          <w:lang w:eastAsia="zh-CN"/>
        </w:rPr>
        <w:t>：</w:t>
      </w:r>
    </w:p>
    <w:p w14:paraId="1541EEAC" w14:textId="539B97DA" w:rsidR="003F4ABC" w:rsidRPr="003F4ABC" w:rsidRDefault="003F4ABC" w:rsidP="003F4ABC">
      <w:pPr>
        <w:autoSpaceDE w:val="0"/>
        <w:autoSpaceDN w:val="0"/>
        <w:adjustRightInd w:val="0"/>
        <w:spacing w:line="280" w:lineRule="atLeast"/>
        <w:rPr>
          <w:rFonts w:cs="Times"/>
          <w:sz w:val="28"/>
          <w:szCs w:val="24"/>
          <w:lang w:eastAsia="zh-CN"/>
        </w:rPr>
      </w:pPr>
      <w:r>
        <w:rPr>
          <w:rFonts w:cs="Times" w:hint="eastAsia"/>
          <w:sz w:val="28"/>
          <w:szCs w:val="24"/>
          <w:lang w:eastAsia="zh-CN"/>
        </w:rPr>
        <w:tab/>
      </w:r>
      <w:r>
        <w:rPr>
          <w:rFonts w:cs="Times" w:hint="eastAsia"/>
          <w:sz w:val="28"/>
          <w:szCs w:val="24"/>
          <w:lang w:eastAsia="zh-CN"/>
        </w:rPr>
        <w:t>将</w:t>
      </w:r>
      <w:r>
        <w:rPr>
          <w:rFonts w:cs="Times"/>
          <w:sz w:val="28"/>
          <w:szCs w:val="24"/>
          <w:lang w:eastAsia="zh-CN"/>
        </w:rPr>
        <w:t>IR</w:t>
      </w:r>
      <w:r>
        <w:rPr>
          <w:rFonts w:cs="Times" w:hint="eastAsia"/>
          <w:sz w:val="28"/>
          <w:szCs w:val="24"/>
          <w:lang w:eastAsia="zh-CN"/>
        </w:rPr>
        <w:t>写成规范树表（无</w:t>
      </w:r>
      <w:r>
        <w:rPr>
          <w:rFonts w:cs="Times" w:hint="eastAsia"/>
          <w:sz w:val="28"/>
          <w:szCs w:val="24"/>
          <w:lang w:eastAsia="zh-CN"/>
        </w:rPr>
        <w:t>SEQ</w:t>
      </w:r>
      <w:r>
        <w:rPr>
          <w:rFonts w:cs="Times" w:hint="eastAsia"/>
          <w:sz w:val="28"/>
          <w:szCs w:val="24"/>
          <w:lang w:eastAsia="zh-CN"/>
        </w:rPr>
        <w:t>和</w:t>
      </w:r>
      <w:r>
        <w:rPr>
          <w:rFonts w:cs="Times" w:hint="eastAsia"/>
          <w:sz w:val="28"/>
          <w:szCs w:val="24"/>
          <w:lang w:eastAsia="zh-CN"/>
        </w:rPr>
        <w:t>ESEQ</w:t>
      </w:r>
      <w:r>
        <w:rPr>
          <w:rFonts w:cs="Times" w:hint="eastAsia"/>
          <w:sz w:val="28"/>
          <w:szCs w:val="24"/>
          <w:lang w:eastAsia="zh-CN"/>
        </w:rPr>
        <w:t>）</w:t>
      </w:r>
    </w:p>
    <w:p w14:paraId="1D6DF552" w14:textId="131D6C8D" w:rsidR="003F4ABC" w:rsidRPr="003F4ABC" w:rsidRDefault="003F4ABC" w:rsidP="003F4ABC">
      <w:pPr>
        <w:autoSpaceDE w:val="0"/>
        <w:autoSpaceDN w:val="0"/>
        <w:adjustRightInd w:val="0"/>
        <w:spacing w:line="280" w:lineRule="atLeast"/>
        <w:rPr>
          <w:rFonts w:cs="Courier New"/>
          <w:sz w:val="28"/>
          <w:szCs w:val="24"/>
          <w:lang w:eastAsia="zh-CN"/>
        </w:rPr>
      </w:pPr>
      <w:proofErr w:type="spellStart"/>
      <w:r w:rsidRPr="003F4ABC">
        <w:rPr>
          <w:rFonts w:cs="Courier New"/>
          <w:sz w:val="28"/>
          <w:szCs w:val="24"/>
          <w:lang w:eastAsia="zh-CN"/>
        </w:rPr>
        <w:t>Canon.BasicBlocks</w:t>
      </w:r>
      <w:proofErr w:type="spellEnd"/>
      <w:r w:rsidRPr="003F4ABC">
        <w:rPr>
          <w:rFonts w:cs="Courier New"/>
          <w:sz w:val="28"/>
          <w:szCs w:val="24"/>
          <w:lang w:eastAsia="zh-CN"/>
        </w:rPr>
        <w:t xml:space="preserve">. </w:t>
      </w:r>
      <w:proofErr w:type="spellStart"/>
      <w:proofErr w:type="gramStart"/>
      <w:r w:rsidRPr="003F4ABC">
        <w:rPr>
          <w:rFonts w:cs="Courier New"/>
          <w:sz w:val="28"/>
          <w:szCs w:val="24"/>
          <w:lang w:eastAsia="zh-CN"/>
        </w:rPr>
        <w:t>BasicBlocks</w:t>
      </w:r>
      <w:proofErr w:type="spellEnd"/>
      <w:r w:rsidRPr="003F4ABC">
        <w:rPr>
          <w:rFonts w:cs="Courier New"/>
          <w:sz w:val="28"/>
          <w:szCs w:val="24"/>
          <w:lang w:eastAsia="zh-CN"/>
        </w:rPr>
        <w:t>(</w:t>
      </w:r>
      <w:proofErr w:type="spellStart"/>
      <w:proofErr w:type="gramEnd"/>
      <w:r w:rsidRPr="003F4ABC">
        <w:rPr>
          <w:rFonts w:cs="Courier New"/>
          <w:sz w:val="28"/>
          <w:szCs w:val="24"/>
          <w:lang w:eastAsia="zh-CN"/>
        </w:rPr>
        <w:t>Tree.StmList</w:t>
      </w:r>
      <w:proofErr w:type="spellEnd"/>
      <w:r w:rsidRPr="003F4ABC">
        <w:rPr>
          <w:rFonts w:cs="Courier New"/>
          <w:sz w:val="28"/>
          <w:szCs w:val="24"/>
          <w:lang w:eastAsia="zh-CN"/>
        </w:rPr>
        <w:t xml:space="preserve"> </w:t>
      </w:r>
      <w:proofErr w:type="spellStart"/>
      <w:r w:rsidRPr="003F4ABC">
        <w:rPr>
          <w:rFonts w:cs="Courier New"/>
          <w:sz w:val="28"/>
          <w:szCs w:val="24"/>
          <w:lang w:eastAsia="zh-CN"/>
        </w:rPr>
        <w:t>stms</w:t>
      </w:r>
      <w:proofErr w:type="spellEnd"/>
      <w:r w:rsidRPr="003F4ABC">
        <w:rPr>
          <w:rFonts w:cs="Courier New"/>
          <w:sz w:val="28"/>
          <w:szCs w:val="24"/>
          <w:lang w:eastAsia="zh-CN"/>
        </w:rPr>
        <w:t>)</w:t>
      </w:r>
      <w:r>
        <w:rPr>
          <w:rFonts w:cs="Courier New" w:hint="eastAsia"/>
          <w:sz w:val="28"/>
          <w:szCs w:val="24"/>
          <w:lang w:eastAsia="zh-CN"/>
        </w:rPr>
        <w:t>：</w:t>
      </w:r>
    </w:p>
    <w:p w14:paraId="1E6908CB" w14:textId="04744A7C" w:rsidR="003F4ABC" w:rsidRPr="003F4ABC" w:rsidRDefault="00D94B71" w:rsidP="003F4ABC">
      <w:pPr>
        <w:autoSpaceDE w:val="0"/>
        <w:autoSpaceDN w:val="0"/>
        <w:adjustRightInd w:val="0"/>
        <w:spacing w:line="280" w:lineRule="atLeast"/>
        <w:rPr>
          <w:rFonts w:cs="Times"/>
          <w:sz w:val="28"/>
          <w:szCs w:val="24"/>
          <w:lang w:eastAsia="zh-CN"/>
        </w:rPr>
      </w:pPr>
      <w:r>
        <w:rPr>
          <w:rFonts w:cs="Times" w:hint="eastAsia"/>
          <w:sz w:val="28"/>
          <w:szCs w:val="24"/>
          <w:lang w:eastAsia="zh-CN"/>
        </w:rPr>
        <w:tab/>
      </w:r>
      <w:r>
        <w:rPr>
          <w:rFonts w:cs="Times" w:hint="eastAsia"/>
          <w:sz w:val="28"/>
          <w:szCs w:val="24"/>
          <w:lang w:eastAsia="zh-CN"/>
        </w:rPr>
        <w:t>根据规范树表划分基本块，不含内部跳转和标号</w:t>
      </w:r>
    </w:p>
    <w:p w14:paraId="3E832635" w14:textId="77777777" w:rsidR="003F4ABC" w:rsidRPr="003F4ABC" w:rsidRDefault="003F4ABC" w:rsidP="003F4ABC">
      <w:pPr>
        <w:autoSpaceDE w:val="0"/>
        <w:autoSpaceDN w:val="0"/>
        <w:adjustRightInd w:val="0"/>
        <w:spacing w:line="280" w:lineRule="atLeast"/>
        <w:rPr>
          <w:rFonts w:cs="Courier New"/>
          <w:sz w:val="28"/>
          <w:szCs w:val="24"/>
          <w:lang w:eastAsia="zh-CN"/>
        </w:rPr>
      </w:pPr>
      <w:proofErr w:type="spellStart"/>
      <w:proofErr w:type="gramStart"/>
      <w:r w:rsidRPr="003F4ABC">
        <w:rPr>
          <w:rFonts w:cs="Courier New"/>
          <w:sz w:val="28"/>
          <w:szCs w:val="24"/>
          <w:lang w:eastAsia="zh-CN"/>
        </w:rPr>
        <w:t>Canon.TraceSchedule</w:t>
      </w:r>
      <w:proofErr w:type="spellEnd"/>
      <w:r w:rsidRPr="003F4ABC">
        <w:rPr>
          <w:rFonts w:cs="Courier New"/>
          <w:sz w:val="28"/>
          <w:szCs w:val="24"/>
          <w:lang w:eastAsia="zh-CN"/>
        </w:rPr>
        <w:t>(</w:t>
      </w:r>
      <w:proofErr w:type="spellStart"/>
      <w:proofErr w:type="gramEnd"/>
      <w:r w:rsidRPr="003F4ABC">
        <w:rPr>
          <w:rFonts w:cs="Courier New"/>
          <w:sz w:val="28"/>
          <w:szCs w:val="24"/>
          <w:lang w:eastAsia="zh-CN"/>
        </w:rPr>
        <w:t>BasicBlocks</w:t>
      </w:r>
      <w:proofErr w:type="spellEnd"/>
      <w:r w:rsidRPr="003F4ABC">
        <w:rPr>
          <w:rFonts w:cs="Courier New"/>
          <w:sz w:val="28"/>
          <w:szCs w:val="24"/>
          <w:lang w:eastAsia="zh-CN"/>
        </w:rPr>
        <w:t xml:space="preserve"> b)</w:t>
      </w:r>
    </w:p>
    <w:p w14:paraId="55F9F978" w14:textId="15968A30" w:rsidR="003F4ABC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顺序放置基本块，所有</w:t>
      </w:r>
      <w:r>
        <w:rPr>
          <w:rFonts w:hint="eastAsia"/>
          <w:sz w:val="28"/>
          <w:szCs w:val="44"/>
          <w:lang w:eastAsia="zh-CN"/>
        </w:rPr>
        <w:t>CJUMP</w:t>
      </w:r>
      <w:r>
        <w:rPr>
          <w:rFonts w:hint="eastAsia"/>
          <w:sz w:val="28"/>
          <w:szCs w:val="44"/>
          <w:lang w:eastAsia="zh-CN"/>
        </w:rPr>
        <w:t>都有</w:t>
      </w:r>
      <w:r>
        <w:rPr>
          <w:rFonts w:hint="eastAsia"/>
          <w:sz w:val="28"/>
          <w:szCs w:val="44"/>
          <w:lang w:eastAsia="zh-CN"/>
        </w:rPr>
        <w:t>false</w:t>
      </w:r>
      <w:r>
        <w:rPr>
          <w:rFonts w:hint="eastAsia"/>
          <w:sz w:val="28"/>
          <w:szCs w:val="44"/>
          <w:lang w:eastAsia="zh-CN"/>
        </w:rPr>
        <w:t>标号</w:t>
      </w:r>
    </w:p>
    <w:p w14:paraId="4B400258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71A6B891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24038146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358311CD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04EC83B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69644258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46520BAD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5496CEAD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3883B317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2F7A56F1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3663060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25A77AB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63AD95B7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155568F9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8A8DA9F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50D7C826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126311A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31365703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CB4DA26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11218A6F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4EC87D02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7C708C27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4BDB533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7CDD10E8" w14:textId="77777777" w:rsidR="00D94B71" w:rsidRDefault="00D94B71" w:rsidP="003F4ABC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114E0C95" w14:textId="7048DD34" w:rsidR="00D94B71" w:rsidRDefault="00D94B71" w:rsidP="00D94B71">
      <w:pPr>
        <w:pStyle w:val="1"/>
        <w:ind w:firstLine="547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指令选择</w:t>
      </w:r>
    </w:p>
    <w:p w14:paraId="7A4572BD" w14:textId="7887D20B" w:rsidR="00D94B71" w:rsidRDefault="00D94B71" w:rsidP="00D94B71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1.Mips</w:t>
      </w:r>
      <w:r>
        <w:rPr>
          <w:rFonts w:hint="eastAsia"/>
          <w:sz w:val="40"/>
          <w:szCs w:val="44"/>
        </w:rPr>
        <w:t>包</w:t>
      </w:r>
    </w:p>
    <w:p w14:paraId="47DE9B01" w14:textId="0532F6C7" w:rsidR="00D94B71" w:rsidRDefault="00D94B71" w:rsidP="00D94B7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28"/>
          <w:szCs w:val="44"/>
          <w:lang w:eastAsia="zh-CN"/>
        </w:rPr>
        <w:t>Codegen</w:t>
      </w:r>
      <w:r>
        <w:rPr>
          <w:sz w:val="28"/>
          <w:szCs w:val="44"/>
          <w:lang w:eastAsia="zh-CN"/>
        </w:rPr>
        <w:t>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生成汇编指令（其他</w:t>
      </w:r>
      <w:r w:rsidR="002640D3">
        <w:rPr>
          <w:rFonts w:hint="eastAsia"/>
          <w:sz w:val="28"/>
          <w:szCs w:val="44"/>
          <w:lang w:eastAsia="zh-CN"/>
        </w:rPr>
        <w:t>文件在前文已经说明过</w:t>
      </w:r>
      <w:r>
        <w:rPr>
          <w:rFonts w:hint="eastAsia"/>
          <w:sz w:val="28"/>
          <w:szCs w:val="44"/>
          <w:lang w:eastAsia="zh-CN"/>
        </w:rPr>
        <w:t>）</w:t>
      </w:r>
      <w:r w:rsidR="00B94F00">
        <w:rPr>
          <w:rFonts w:hint="eastAsia"/>
          <w:sz w:val="28"/>
          <w:szCs w:val="44"/>
          <w:lang w:eastAsia="zh-CN"/>
        </w:rPr>
        <w:t>，主要情况</w:t>
      </w:r>
      <w:r w:rsidR="002640D3">
        <w:rPr>
          <w:rFonts w:hint="eastAsia"/>
          <w:sz w:val="28"/>
          <w:szCs w:val="44"/>
          <w:lang w:eastAsia="zh-CN"/>
        </w:rPr>
        <w:t>如下</w:t>
      </w:r>
      <w:r w:rsidR="002E1F8F">
        <w:rPr>
          <w:rFonts w:hint="eastAsia"/>
          <w:sz w:val="28"/>
          <w:szCs w:val="44"/>
          <w:lang w:eastAsia="zh-CN"/>
        </w:rPr>
        <w:t>（详情请看代码注释）</w:t>
      </w:r>
      <w:r w:rsidR="002640D3">
        <w:rPr>
          <w:rFonts w:hint="eastAsia"/>
          <w:sz w:val="28"/>
          <w:szCs w:val="44"/>
          <w:lang w:eastAsia="zh-CN"/>
        </w:rPr>
        <w:t>：</w:t>
      </w:r>
    </w:p>
    <w:p w14:paraId="1E8532D9" w14:textId="2848365E" w:rsidR="002640D3" w:rsidRDefault="002640D3" w:rsidP="00D94B7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1.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.MOVE</w:t>
      </w:r>
      <w:proofErr w:type="spellEnd"/>
      <w:r>
        <w:rPr>
          <w:rFonts w:hint="eastAsia"/>
          <w:sz w:val="28"/>
          <w:szCs w:val="44"/>
          <w:lang w:eastAsia="zh-CN"/>
        </w:rPr>
        <w:t>为根，根据不同</w:t>
      </w:r>
      <w:r w:rsidR="00B94F00">
        <w:rPr>
          <w:rFonts w:hint="eastAsia"/>
          <w:sz w:val="28"/>
          <w:szCs w:val="44"/>
          <w:lang w:eastAsia="zh-CN"/>
        </w:rPr>
        <w:t>6</w:t>
      </w:r>
      <w:r>
        <w:rPr>
          <w:rFonts w:hint="eastAsia"/>
          <w:sz w:val="28"/>
          <w:szCs w:val="44"/>
          <w:lang w:eastAsia="zh-CN"/>
        </w:rPr>
        <w:t>种不同形式的</w:t>
      </w:r>
      <w:r>
        <w:rPr>
          <w:rFonts w:hint="eastAsia"/>
          <w:sz w:val="28"/>
          <w:szCs w:val="44"/>
          <w:lang w:eastAsia="zh-CN"/>
        </w:rPr>
        <w:t>IR</w:t>
      </w:r>
      <w:r>
        <w:rPr>
          <w:rFonts w:hint="eastAsia"/>
          <w:sz w:val="28"/>
          <w:szCs w:val="44"/>
          <w:lang w:eastAsia="zh-CN"/>
        </w:rPr>
        <w:t>树调用</w:t>
      </w:r>
      <w:r>
        <w:rPr>
          <w:rFonts w:hint="eastAsia"/>
          <w:sz w:val="28"/>
          <w:szCs w:val="44"/>
          <w:lang w:eastAsia="zh-CN"/>
        </w:rPr>
        <w:t>emit</w:t>
      </w:r>
    </w:p>
    <w:p w14:paraId="2D743FD3" w14:textId="755A70B0" w:rsidR="00B94F00" w:rsidRDefault="002640D3" w:rsidP="00D94B7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2.</w:t>
      </w:r>
      <w:r w:rsidR="00B94F00">
        <w:rPr>
          <w:rFonts w:hint="eastAsia"/>
          <w:sz w:val="28"/>
          <w:szCs w:val="44"/>
          <w:lang w:eastAsia="zh-CN"/>
        </w:rPr>
        <w:t>以</w:t>
      </w:r>
      <w:proofErr w:type="spellStart"/>
      <w:r w:rsidR="00B94F00">
        <w:rPr>
          <w:rFonts w:hint="eastAsia"/>
          <w:sz w:val="28"/>
          <w:szCs w:val="44"/>
          <w:lang w:eastAsia="zh-CN"/>
        </w:rPr>
        <w:t>Tree</w:t>
      </w:r>
      <w:r w:rsidR="00B94F00">
        <w:rPr>
          <w:sz w:val="28"/>
          <w:szCs w:val="44"/>
          <w:lang w:eastAsia="zh-CN"/>
        </w:rPr>
        <w:t>.LABEL</w:t>
      </w:r>
      <w:proofErr w:type="spellEnd"/>
      <w:r w:rsidR="00B94F00">
        <w:rPr>
          <w:rFonts w:hint="eastAsia"/>
          <w:sz w:val="28"/>
          <w:szCs w:val="44"/>
          <w:lang w:eastAsia="zh-CN"/>
        </w:rPr>
        <w:t>为根，直接输出标号字符串</w:t>
      </w:r>
    </w:p>
    <w:p w14:paraId="39DB0A22" w14:textId="2694954B" w:rsidR="00B94F00" w:rsidRDefault="00B94F00" w:rsidP="00D94B7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3.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.JUMP</w:t>
      </w:r>
      <w:proofErr w:type="spellEnd"/>
      <w:r>
        <w:rPr>
          <w:rFonts w:hint="eastAsia"/>
          <w:sz w:val="28"/>
          <w:szCs w:val="44"/>
          <w:lang w:eastAsia="zh-CN"/>
        </w:rPr>
        <w:t>为根，强制跳转</w:t>
      </w:r>
    </w:p>
    <w:p w14:paraId="2D301F36" w14:textId="049B6EA1" w:rsidR="00B94F00" w:rsidRDefault="00B94F00" w:rsidP="00D94B71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4.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</w:t>
      </w:r>
      <w:r>
        <w:rPr>
          <w:rFonts w:hint="eastAsia"/>
          <w:sz w:val="28"/>
          <w:szCs w:val="44"/>
          <w:lang w:eastAsia="zh-CN"/>
        </w:rPr>
        <w:t>CJUMP</w:t>
      </w:r>
      <w:proofErr w:type="spellEnd"/>
      <w:r>
        <w:rPr>
          <w:rFonts w:hint="eastAsia"/>
          <w:sz w:val="28"/>
          <w:szCs w:val="44"/>
          <w:lang w:eastAsia="zh-CN"/>
        </w:rPr>
        <w:t>为根，如下图，翻译为</w:t>
      </w:r>
      <w:r>
        <w:rPr>
          <w:rFonts w:hint="eastAsia"/>
          <w:sz w:val="28"/>
          <w:szCs w:val="44"/>
          <w:lang w:eastAsia="zh-CN"/>
        </w:rPr>
        <w:t>BGT A</w:t>
      </w:r>
      <w:r>
        <w:rPr>
          <w:rFonts w:hint="eastAsia"/>
          <w:sz w:val="28"/>
          <w:szCs w:val="44"/>
          <w:lang w:eastAsia="zh-CN"/>
        </w:rPr>
        <w:t>，</w:t>
      </w:r>
      <w:r>
        <w:rPr>
          <w:rFonts w:hint="eastAsia"/>
          <w:sz w:val="28"/>
          <w:szCs w:val="44"/>
          <w:lang w:eastAsia="zh-CN"/>
        </w:rPr>
        <w:t xml:space="preserve"> B</w:t>
      </w:r>
      <w:r>
        <w:rPr>
          <w:rFonts w:hint="eastAsia"/>
          <w:sz w:val="28"/>
          <w:szCs w:val="44"/>
          <w:lang w:eastAsia="zh-CN"/>
        </w:rPr>
        <w:t>，</w:t>
      </w:r>
      <w:r>
        <w:rPr>
          <w:rFonts w:hint="eastAsia"/>
          <w:sz w:val="28"/>
          <w:szCs w:val="44"/>
          <w:lang w:eastAsia="zh-CN"/>
        </w:rPr>
        <w:t xml:space="preserve"> T</w:t>
      </w:r>
    </w:p>
    <w:p w14:paraId="29A20726" w14:textId="1E623F61" w:rsidR="002640D3" w:rsidRDefault="00B94F00" w:rsidP="00B94F00">
      <w:pPr>
        <w:tabs>
          <w:tab w:val="left" w:pos="7178"/>
        </w:tabs>
        <w:jc w:val="center"/>
        <w:rPr>
          <w:sz w:val="28"/>
          <w:szCs w:val="44"/>
          <w:lang w:eastAsia="zh-CN"/>
        </w:rPr>
      </w:pPr>
      <w:r>
        <w:rPr>
          <w:noProof/>
          <w:sz w:val="28"/>
          <w:szCs w:val="44"/>
          <w:lang w:eastAsia="zh-CN"/>
        </w:rPr>
        <w:drawing>
          <wp:inline distT="0" distB="0" distL="0" distR="0" wp14:anchorId="3906874B" wp14:editId="20B36CD1">
            <wp:extent cx="2660015" cy="802026"/>
            <wp:effectExtent l="0" t="0" r="6985" b="10795"/>
            <wp:docPr id="5" name="图片 5" descr="Macintosh HD:Users:apple:Desktop:Screen Shot 2016-12-07 at 2.2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apple:Desktop:Screen Shot 2016-12-07 at 2.28.4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8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4195" w14:textId="4D4905F0" w:rsidR="00B94F00" w:rsidRDefault="00B94F00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5.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.EXP</w:t>
      </w:r>
      <w:proofErr w:type="spellEnd"/>
      <w:r>
        <w:rPr>
          <w:rFonts w:hint="eastAsia"/>
          <w:sz w:val="28"/>
          <w:szCs w:val="44"/>
          <w:lang w:eastAsia="zh-CN"/>
        </w:rPr>
        <w:t>为根，继续翻译表达式</w:t>
      </w:r>
    </w:p>
    <w:p w14:paraId="42157C29" w14:textId="0CF20E39" w:rsidR="00B94F00" w:rsidRDefault="00B94F00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6.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.MEM</w:t>
      </w:r>
      <w:proofErr w:type="spellEnd"/>
      <w:r>
        <w:rPr>
          <w:rFonts w:hint="eastAsia"/>
          <w:sz w:val="28"/>
          <w:szCs w:val="44"/>
          <w:lang w:eastAsia="zh-CN"/>
        </w:rPr>
        <w:t>为根，</w:t>
      </w:r>
      <w:r w:rsidR="002E1F8F">
        <w:rPr>
          <w:rFonts w:hint="eastAsia"/>
          <w:sz w:val="28"/>
          <w:szCs w:val="44"/>
          <w:lang w:eastAsia="zh-CN"/>
        </w:rPr>
        <w:t>根据</w:t>
      </w:r>
      <w:r w:rsidR="002E1F8F">
        <w:rPr>
          <w:rFonts w:hint="eastAsia"/>
          <w:sz w:val="28"/>
          <w:szCs w:val="44"/>
          <w:lang w:eastAsia="zh-CN"/>
        </w:rPr>
        <w:t>4</w:t>
      </w:r>
      <w:r w:rsidR="002E1F8F">
        <w:rPr>
          <w:rFonts w:hint="eastAsia"/>
          <w:sz w:val="28"/>
          <w:szCs w:val="44"/>
          <w:lang w:eastAsia="zh-CN"/>
        </w:rPr>
        <w:t>种不同情况调用</w:t>
      </w:r>
      <w:r w:rsidR="002E1F8F">
        <w:rPr>
          <w:rFonts w:hint="eastAsia"/>
          <w:sz w:val="28"/>
          <w:szCs w:val="44"/>
          <w:lang w:eastAsia="zh-CN"/>
        </w:rPr>
        <w:t>emit</w:t>
      </w:r>
    </w:p>
    <w:p w14:paraId="3D184FFD" w14:textId="4617778C" w:rsidR="002E1F8F" w:rsidRDefault="002E1F8F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7.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.CONST</w:t>
      </w:r>
      <w:proofErr w:type="spellEnd"/>
      <w:r>
        <w:rPr>
          <w:rFonts w:hint="eastAsia"/>
          <w:sz w:val="28"/>
          <w:szCs w:val="44"/>
          <w:lang w:eastAsia="zh-CN"/>
        </w:rPr>
        <w:t>为根，则</w:t>
      </w:r>
      <w:r>
        <w:rPr>
          <w:rFonts w:hint="eastAsia"/>
          <w:sz w:val="28"/>
          <w:szCs w:val="44"/>
          <w:lang w:eastAsia="zh-CN"/>
        </w:rPr>
        <w:t>IR</w:t>
      </w:r>
      <w:r>
        <w:rPr>
          <w:rFonts w:hint="eastAsia"/>
          <w:sz w:val="28"/>
          <w:szCs w:val="44"/>
          <w:lang w:eastAsia="zh-CN"/>
        </w:rPr>
        <w:t>树为一个节点，直接翻译</w:t>
      </w:r>
    </w:p>
    <w:p w14:paraId="0D5209EF" w14:textId="3F91D1EB" w:rsidR="002E1F8F" w:rsidRDefault="002E1F8F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8.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sz w:val="28"/>
          <w:szCs w:val="44"/>
          <w:lang w:eastAsia="zh-CN"/>
        </w:rPr>
        <w:t>Tree.BINOP</w:t>
      </w:r>
      <w:proofErr w:type="spellEnd"/>
      <w:r>
        <w:rPr>
          <w:rFonts w:hint="eastAsia"/>
          <w:sz w:val="28"/>
          <w:szCs w:val="44"/>
          <w:lang w:eastAsia="zh-CN"/>
        </w:rPr>
        <w:t>为根，根据不同运算的不同情况翻译</w:t>
      </w:r>
    </w:p>
    <w:p w14:paraId="582EEB54" w14:textId="23FFC20C" w:rsidR="002E1F8F" w:rsidRDefault="002E1F8F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9.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.TEMP</w:t>
      </w:r>
      <w:proofErr w:type="spellEnd"/>
      <w:r>
        <w:rPr>
          <w:rFonts w:hint="eastAsia"/>
          <w:sz w:val="28"/>
          <w:szCs w:val="44"/>
          <w:lang w:eastAsia="zh-CN"/>
        </w:rPr>
        <w:t>为根，直接返回寄存器</w:t>
      </w:r>
    </w:p>
    <w:p w14:paraId="25C416E9" w14:textId="11C5E64F" w:rsidR="002E1F8F" w:rsidRDefault="002E1F8F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10.</w:t>
      </w:r>
      <w:r>
        <w:rPr>
          <w:rFonts w:hint="eastAsia"/>
          <w:sz w:val="28"/>
          <w:szCs w:val="44"/>
          <w:lang w:eastAsia="zh-CN"/>
        </w:rPr>
        <w:t>以</w:t>
      </w:r>
      <w:r>
        <w:rPr>
          <w:rFonts w:hint="eastAsia"/>
          <w:sz w:val="28"/>
          <w:szCs w:val="44"/>
          <w:lang w:eastAsia="zh-CN"/>
        </w:rPr>
        <w:t>Tree</w:t>
      </w:r>
      <w:r>
        <w:rPr>
          <w:sz w:val="28"/>
          <w:szCs w:val="44"/>
          <w:lang w:eastAsia="zh-CN"/>
        </w:rPr>
        <w:t>.NAME</w:t>
      </w:r>
      <w:r>
        <w:rPr>
          <w:rFonts w:hint="eastAsia"/>
          <w:sz w:val="28"/>
          <w:szCs w:val="44"/>
          <w:lang w:eastAsia="zh-CN"/>
        </w:rPr>
        <w:t>为根，读入字符串段地址</w:t>
      </w:r>
    </w:p>
    <w:p w14:paraId="70212AFB" w14:textId="15CDEC59" w:rsidR="002E1F8F" w:rsidRDefault="002E1F8F" w:rsidP="00B94F00">
      <w:pPr>
        <w:tabs>
          <w:tab w:val="left" w:pos="7178"/>
        </w:tabs>
        <w:ind w:firstLine="50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>11.</w:t>
      </w:r>
      <w:r>
        <w:rPr>
          <w:rFonts w:hint="eastAsia"/>
          <w:sz w:val="28"/>
          <w:szCs w:val="44"/>
          <w:lang w:eastAsia="zh-CN"/>
        </w:rPr>
        <w:t>以</w:t>
      </w:r>
      <w:proofErr w:type="spellStart"/>
      <w:r>
        <w:rPr>
          <w:sz w:val="28"/>
          <w:szCs w:val="44"/>
          <w:lang w:eastAsia="zh-CN"/>
        </w:rPr>
        <w:t>Tree.CALL</w:t>
      </w:r>
      <w:proofErr w:type="spellEnd"/>
      <w:r>
        <w:rPr>
          <w:rFonts w:hint="eastAsia"/>
          <w:sz w:val="28"/>
          <w:szCs w:val="44"/>
          <w:lang w:eastAsia="zh-CN"/>
        </w:rPr>
        <w:t>为根，填参数寄存器（</w:t>
      </w:r>
      <w:r>
        <w:rPr>
          <w:rFonts w:hint="eastAsia"/>
          <w:sz w:val="28"/>
          <w:szCs w:val="44"/>
          <w:lang w:eastAsia="zh-CN"/>
        </w:rPr>
        <w:t>li</w:t>
      </w:r>
      <w:r>
        <w:rPr>
          <w:rFonts w:hint="eastAsia"/>
          <w:sz w:val="28"/>
          <w:szCs w:val="44"/>
          <w:lang w:eastAsia="zh-CN"/>
        </w:rPr>
        <w:t>或</w:t>
      </w:r>
      <w:r>
        <w:rPr>
          <w:rFonts w:hint="eastAsia"/>
          <w:sz w:val="28"/>
          <w:szCs w:val="44"/>
          <w:lang w:eastAsia="zh-CN"/>
        </w:rPr>
        <w:t>move</w:t>
      </w:r>
      <w:r>
        <w:rPr>
          <w:rFonts w:hint="eastAsia"/>
          <w:sz w:val="28"/>
          <w:szCs w:val="44"/>
          <w:lang w:eastAsia="zh-CN"/>
        </w:rPr>
        <w:t>），之后执行跳转</w:t>
      </w:r>
    </w:p>
    <w:p w14:paraId="7F64AB71" w14:textId="06C4A22A" w:rsidR="00960EBE" w:rsidRDefault="00960EBE" w:rsidP="00960EBE">
      <w:pPr>
        <w:tabs>
          <w:tab w:val="left" w:pos="7178"/>
        </w:tabs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>其中</w:t>
      </w:r>
      <w:r>
        <w:rPr>
          <w:rFonts w:hint="eastAsia"/>
          <w:sz w:val="28"/>
          <w:szCs w:val="44"/>
          <w:lang w:eastAsia="zh-CN"/>
        </w:rPr>
        <w:t>emit</w:t>
      </w:r>
      <w:r>
        <w:rPr>
          <w:rFonts w:hint="eastAsia"/>
          <w:sz w:val="28"/>
          <w:szCs w:val="44"/>
          <w:lang w:eastAsia="zh-CN"/>
        </w:rPr>
        <w:t>指令会用到</w:t>
      </w:r>
      <w:r>
        <w:rPr>
          <w:rFonts w:hint="eastAsia"/>
          <w:sz w:val="28"/>
          <w:szCs w:val="44"/>
          <w:lang w:eastAsia="zh-CN"/>
        </w:rPr>
        <w:t>s</w:t>
      </w:r>
      <w:r>
        <w:rPr>
          <w:rFonts w:hint="eastAsia"/>
          <w:sz w:val="28"/>
          <w:szCs w:val="44"/>
          <w:lang w:eastAsia="zh-CN"/>
        </w:rPr>
        <w:t>、</w:t>
      </w:r>
      <w:r>
        <w:rPr>
          <w:rFonts w:hint="eastAsia"/>
          <w:sz w:val="28"/>
          <w:szCs w:val="44"/>
          <w:lang w:eastAsia="zh-CN"/>
        </w:rPr>
        <w:t>d</w:t>
      </w:r>
      <w:r>
        <w:rPr>
          <w:rFonts w:hint="eastAsia"/>
          <w:sz w:val="28"/>
          <w:szCs w:val="44"/>
          <w:lang w:eastAsia="zh-CN"/>
        </w:rPr>
        <w:t>、</w:t>
      </w:r>
      <w:r>
        <w:rPr>
          <w:rFonts w:hint="eastAsia"/>
          <w:sz w:val="28"/>
          <w:szCs w:val="44"/>
          <w:lang w:eastAsia="zh-CN"/>
        </w:rPr>
        <w:t>j</w:t>
      </w:r>
      <w:r>
        <w:rPr>
          <w:rFonts w:hint="eastAsia"/>
          <w:sz w:val="28"/>
          <w:szCs w:val="44"/>
          <w:lang w:eastAsia="zh-CN"/>
        </w:rPr>
        <w:t>代表</w:t>
      </w:r>
      <w:proofErr w:type="spellStart"/>
      <w:r>
        <w:rPr>
          <w:rFonts w:hint="eastAsia"/>
          <w:sz w:val="28"/>
          <w:szCs w:val="44"/>
          <w:lang w:eastAsia="zh-CN"/>
        </w:rPr>
        <w:t>src</w:t>
      </w:r>
      <w:proofErr w:type="spellEnd"/>
      <w:r>
        <w:rPr>
          <w:rFonts w:hint="eastAsia"/>
          <w:sz w:val="28"/>
          <w:szCs w:val="44"/>
          <w:lang w:eastAsia="zh-CN"/>
        </w:rPr>
        <w:t>，</w:t>
      </w:r>
      <w:proofErr w:type="spellStart"/>
      <w:r>
        <w:rPr>
          <w:rFonts w:hint="eastAsia"/>
          <w:sz w:val="28"/>
          <w:szCs w:val="44"/>
          <w:lang w:eastAsia="zh-CN"/>
        </w:rPr>
        <w:t>dst</w:t>
      </w:r>
      <w:proofErr w:type="spellEnd"/>
      <w:r>
        <w:rPr>
          <w:rFonts w:hint="eastAsia"/>
          <w:sz w:val="28"/>
          <w:szCs w:val="44"/>
          <w:lang w:eastAsia="zh-CN"/>
        </w:rPr>
        <w:t>，</w:t>
      </w:r>
      <w:r>
        <w:rPr>
          <w:rFonts w:hint="eastAsia"/>
          <w:sz w:val="28"/>
          <w:szCs w:val="44"/>
          <w:lang w:eastAsia="zh-CN"/>
        </w:rPr>
        <w:t>jump</w:t>
      </w:r>
    </w:p>
    <w:p w14:paraId="66BA3957" w14:textId="539E4119" w:rsidR="002E1F8F" w:rsidRDefault="00960EBE" w:rsidP="002E1F8F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2.Assem.</w:t>
      </w:r>
      <w:r>
        <w:rPr>
          <w:rFonts w:hint="eastAsia"/>
          <w:sz w:val="40"/>
          <w:szCs w:val="44"/>
          <w:lang w:eastAsia="zh-CN"/>
        </w:rPr>
        <w:t>包</w:t>
      </w:r>
    </w:p>
    <w:p w14:paraId="32706E21" w14:textId="4D1CD388" w:rsidR="002E1F8F" w:rsidRDefault="002E1F8F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40"/>
          <w:szCs w:val="44"/>
        </w:rPr>
        <w:tab/>
      </w:r>
      <w:r w:rsidR="00960EBE">
        <w:rPr>
          <w:sz w:val="28"/>
          <w:szCs w:val="44"/>
          <w:lang w:eastAsia="zh-CN"/>
        </w:rPr>
        <w:t>Instr.java</w:t>
      </w:r>
      <w:r w:rsidR="00960EBE">
        <w:rPr>
          <w:sz w:val="28"/>
          <w:szCs w:val="44"/>
          <w:lang w:eastAsia="zh-CN"/>
        </w:rPr>
        <w:tab/>
      </w:r>
      <w:r w:rsidR="00960EBE">
        <w:rPr>
          <w:rFonts w:hint="eastAsia"/>
          <w:sz w:val="28"/>
          <w:szCs w:val="44"/>
          <w:lang w:eastAsia="zh-CN"/>
        </w:rPr>
        <w:t>包含</w:t>
      </w:r>
      <w:proofErr w:type="spellStart"/>
      <w:r w:rsidR="00960EBE">
        <w:rPr>
          <w:rFonts w:hint="eastAsia"/>
          <w:sz w:val="28"/>
          <w:szCs w:val="44"/>
          <w:lang w:eastAsia="zh-CN"/>
        </w:rPr>
        <w:t>Instr</w:t>
      </w:r>
      <w:proofErr w:type="spellEnd"/>
      <w:r w:rsidR="00960EBE">
        <w:rPr>
          <w:rFonts w:hint="eastAsia"/>
          <w:sz w:val="28"/>
          <w:szCs w:val="44"/>
          <w:lang w:eastAsia="zh-CN"/>
        </w:rPr>
        <w:t>数据类型，即无需进行寄存器分配的指令</w:t>
      </w:r>
    </w:p>
    <w:p w14:paraId="65EBEA8F" w14:textId="05E0B5E3" w:rsidR="00960EBE" w:rsidRDefault="00960EBE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sz w:val="28"/>
          <w:szCs w:val="44"/>
          <w:lang w:eastAsia="zh-CN"/>
        </w:rPr>
        <w:tab/>
        <w:t>OPER.java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派生于</w:t>
      </w:r>
      <w:proofErr w:type="spellStart"/>
      <w:r>
        <w:rPr>
          <w:rFonts w:hint="eastAsia"/>
          <w:sz w:val="28"/>
          <w:szCs w:val="44"/>
          <w:lang w:eastAsia="zh-CN"/>
        </w:rPr>
        <w:t>Instr</w:t>
      </w:r>
      <w:proofErr w:type="spellEnd"/>
      <w:r>
        <w:rPr>
          <w:rFonts w:hint="eastAsia"/>
          <w:sz w:val="28"/>
          <w:szCs w:val="44"/>
          <w:lang w:eastAsia="zh-CN"/>
        </w:rPr>
        <w:t>，包含</w:t>
      </w:r>
      <w:proofErr w:type="spellStart"/>
      <w:r>
        <w:rPr>
          <w:rFonts w:hint="eastAsia"/>
          <w:sz w:val="28"/>
          <w:szCs w:val="44"/>
          <w:lang w:eastAsia="zh-CN"/>
        </w:rPr>
        <w:t>assem</w:t>
      </w:r>
      <w:proofErr w:type="spellEnd"/>
      <w:r>
        <w:rPr>
          <w:rFonts w:hint="eastAsia"/>
          <w:sz w:val="28"/>
          <w:szCs w:val="44"/>
          <w:lang w:eastAsia="zh-CN"/>
        </w:rPr>
        <w:t>指令，操作数寄存器列表</w:t>
      </w:r>
      <w:proofErr w:type="spellStart"/>
      <w:r>
        <w:rPr>
          <w:rFonts w:hint="eastAsia"/>
          <w:sz w:val="28"/>
          <w:szCs w:val="44"/>
          <w:lang w:eastAsia="zh-CN"/>
        </w:rPr>
        <w:t>src</w:t>
      </w:r>
      <w:proofErr w:type="spellEnd"/>
      <w:r>
        <w:rPr>
          <w:rFonts w:hint="eastAsia"/>
          <w:sz w:val="28"/>
          <w:szCs w:val="44"/>
          <w:lang w:eastAsia="zh-CN"/>
        </w:rPr>
        <w:t>和结果寄存器</w:t>
      </w:r>
      <w:proofErr w:type="spellStart"/>
      <w:r>
        <w:rPr>
          <w:rFonts w:hint="eastAsia"/>
          <w:sz w:val="28"/>
          <w:szCs w:val="44"/>
          <w:lang w:eastAsia="zh-CN"/>
        </w:rPr>
        <w:t>dst</w:t>
      </w:r>
      <w:proofErr w:type="spellEnd"/>
      <w:r>
        <w:rPr>
          <w:rFonts w:hint="eastAsia"/>
          <w:sz w:val="28"/>
          <w:szCs w:val="44"/>
          <w:lang w:eastAsia="zh-CN"/>
        </w:rPr>
        <w:t>，均可为空</w:t>
      </w:r>
    </w:p>
    <w:p w14:paraId="18AE8156" w14:textId="2172C97E" w:rsidR="00960EBE" w:rsidRDefault="00960EBE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  <w:t>LABEL</w:t>
      </w:r>
      <w:r>
        <w:rPr>
          <w:sz w:val="28"/>
          <w:szCs w:val="44"/>
          <w:lang w:eastAsia="zh-CN"/>
        </w:rPr>
        <w:t>.java</w:t>
      </w:r>
      <w:r>
        <w:rPr>
          <w:rFonts w:hint="eastAsia"/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表示程序将要跳转的地点，包括</w:t>
      </w:r>
      <w:proofErr w:type="spellStart"/>
      <w:r>
        <w:rPr>
          <w:rFonts w:hint="eastAsia"/>
          <w:sz w:val="28"/>
          <w:szCs w:val="44"/>
          <w:lang w:eastAsia="zh-CN"/>
        </w:rPr>
        <w:t>assem</w:t>
      </w:r>
      <w:proofErr w:type="spellEnd"/>
      <w:r>
        <w:rPr>
          <w:rFonts w:hint="eastAsia"/>
          <w:sz w:val="28"/>
          <w:szCs w:val="44"/>
          <w:lang w:eastAsia="zh-CN"/>
        </w:rPr>
        <w:t>（指向标号），</w:t>
      </w:r>
      <w:r>
        <w:rPr>
          <w:rFonts w:hint="eastAsia"/>
          <w:sz w:val="28"/>
          <w:szCs w:val="44"/>
          <w:lang w:eastAsia="zh-CN"/>
        </w:rPr>
        <w:t>label</w:t>
      </w:r>
      <w:r>
        <w:rPr>
          <w:rFonts w:hint="eastAsia"/>
          <w:sz w:val="28"/>
          <w:szCs w:val="44"/>
          <w:lang w:eastAsia="zh-CN"/>
        </w:rPr>
        <w:t>参数（确定标号符号）</w:t>
      </w:r>
    </w:p>
    <w:p w14:paraId="4BA8B3CD" w14:textId="38E9E0DF" w:rsidR="00960EBE" w:rsidRDefault="00960EBE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  <w:lang w:eastAsia="zh-CN"/>
        </w:rPr>
        <w:tab/>
      </w:r>
      <w:r>
        <w:rPr>
          <w:sz w:val="28"/>
          <w:szCs w:val="44"/>
          <w:lang w:eastAsia="zh-CN"/>
        </w:rPr>
        <w:t>MOVE.java</w:t>
      </w:r>
      <w:r>
        <w:rPr>
          <w:sz w:val="28"/>
          <w:szCs w:val="44"/>
          <w:lang w:eastAsia="zh-CN"/>
        </w:rPr>
        <w:tab/>
      </w:r>
      <w:r>
        <w:rPr>
          <w:rFonts w:hint="eastAsia"/>
          <w:sz w:val="28"/>
          <w:szCs w:val="44"/>
          <w:lang w:eastAsia="zh-CN"/>
        </w:rPr>
        <w:t>必须进行数据转换，</w:t>
      </w:r>
      <w:proofErr w:type="spellStart"/>
      <w:r>
        <w:rPr>
          <w:rFonts w:hint="eastAsia"/>
          <w:sz w:val="28"/>
          <w:szCs w:val="44"/>
          <w:lang w:eastAsia="zh-CN"/>
        </w:rPr>
        <w:t>src&amp;dst</w:t>
      </w:r>
      <w:proofErr w:type="spellEnd"/>
      <w:r>
        <w:rPr>
          <w:rFonts w:hint="eastAsia"/>
          <w:sz w:val="28"/>
          <w:szCs w:val="44"/>
          <w:lang w:eastAsia="zh-CN"/>
        </w:rPr>
        <w:t>不能在同一个寄存器，否则会被删除</w:t>
      </w:r>
    </w:p>
    <w:p w14:paraId="131AD07D" w14:textId="77777777" w:rsidR="00EF6652" w:rsidRDefault="00EF6652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06BCF646" w14:textId="77777777" w:rsidR="00EF6652" w:rsidRDefault="00EF6652" w:rsidP="00960EBE">
      <w:pPr>
        <w:tabs>
          <w:tab w:val="left" w:pos="543"/>
        </w:tabs>
        <w:autoSpaceDE w:val="0"/>
        <w:autoSpaceDN w:val="0"/>
        <w:adjustRightInd w:val="0"/>
        <w:rPr>
          <w:sz w:val="28"/>
          <w:szCs w:val="44"/>
          <w:lang w:eastAsia="zh-CN"/>
        </w:rPr>
      </w:pPr>
    </w:p>
    <w:p w14:paraId="5EF208D9" w14:textId="77777777" w:rsidR="00EF6652" w:rsidRDefault="00EF6652" w:rsidP="00EF6652">
      <w:pPr>
        <w:pStyle w:val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指令选择</w:t>
      </w:r>
    </w:p>
    <w:p w14:paraId="5F3C394E" w14:textId="2026BDA4" w:rsidR="003611B9" w:rsidRDefault="00AA346A" w:rsidP="003611B9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</w:t>
      </w:r>
      <w:r w:rsidR="003611B9">
        <w:rPr>
          <w:rFonts w:hint="eastAsia"/>
          <w:sz w:val="40"/>
          <w:szCs w:val="44"/>
        </w:rPr>
        <w:t>.FlowGraph</w:t>
      </w:r>
      <w:r w:rsidR="003611B9">
        <w:rPr>
          <w:rFonts w:hint="eastAsia"/>
          <w:sz w:val="40"/>
          <w:szCs w:val="44"/>
        </w:rPr>
        <w:t>包</w:t>
      </w:r>
    </w:p>
    <w:p w14:paraId="246F4DF0" w14:textId="1FC96CB2" w:rsidR="003611B9" w:rsidRDefault="003611B9" w:rsidP="003611B9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r>
        <w:rPr>
          <w:rFonts w:hint="eastAsia"/>
          <w:sz w:val="40"/>
          <w:szCs w:val="44"/>
        </w:rPr>
        <w:t>目的：</w:t>
      </w:r>
      <w:r>
        <w:rPr>
          <w:rFonts w:hint="eastAsia"/>
          <w:sz w:val="28"/>
          <w:szCs w:val="44"/>
        </w:rPr>
        <w:t>根据汇编指令生成流图</w:t>
      </w:r>
    </w:p>
    <w:p w14:paraId="658F2D22" w14:textId="73AC9BAE" w:rsidR="003611B9" w:rsidRDefault="003611B9" w:rsidP="003611B9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ab/>
        <w:t>Flow</w:t>
      </w:r>
      <w:r>
        <w:rPr>
          <w:sz w:val="28"/>
          <w:szCs w:val="44"/>
        </w:rPr>
        <w:t>Graph.java</w:t>
      </w:r>
      <w:r>
        <w:rPr>
          <w:sz w:val="28"/>
          <w:szCs w:val="44"/>
        </w:rPr>
        <w:tab/>
      </w:r>
      <w:r>
        <w:rPr>
          <w:rFonts w:hint="eastAsia"/>
          <w:sz w:val="28"/>
          <w:szCs w:val="44"/>
          <w:lang w:eastAsia="zh-CN"/>
        </w:rPr>
        <w:t>封装了抽象的流图结构，并定义了三个接口：</w:t>
      </w:r>
    </w:p>
    <w:p w14:paraId="26C1EE5B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/**</w:t>
      </w:r>
    </w:p>
    <w:p w14:paraId="78E1E22F" w14:textId="32542090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 </w:t>
      </w:r>
      <w:r>
        <w:rPr>
          <w:rFonts w:ascii="Menlo Regular" w:hAnsi="Menlo Regular" w:cs="Menlo Regular" w:hint="eastAsia"/>
          <w:color w:val="007400"/>
          <w:sz w:val="22"/>
          <w:szCs w:val="22"/>
          <w:lang w:eastAsia="zh-CN"/>
        </w:rPr>
        <w:t>定义的变量</w:t>
      </w:r>
    </w:p>
    <w:p w14:paraId="0CAF3012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*/</w:t>
      </w:r>
    </w:p>
    <w:p w14:paraId="37D3D3EB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(Node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5475ACBF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4170F513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/**</w:t>
      </w:r>
    </w:p>
    <w:p w14:paraId="2576C401" w14:textId="21F75A85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 </w:t>
      </w:r>
      <w:r>
        <w:rPr>
          <w:rFonts w:ascii="Menlo Regular" w:hAnsi="Menlo Regular" w:cs="Menlo Regular" w:hint="eastAsia"/>
          <w:color w:val="007400"/>
          <w:sz w:val="22"/>
          <w:szCs w:val="22"/>
          <w:lang w:eastAsia="zh-CN"/>
        </w:rPr>
        <w:t>使用的变量</w:t>
      </w:r>
    </w:p>
    <w:p w14:paraId="584A15A1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*/</w:t>
      </w:r>
    </w:p>
    <w:p w14:paraId="2D2CB554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TempList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use(Node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27352A50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3DA50DE3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/**</w:t>
      </w:r>
    </w:p>
    <w:p w14:paraId="64C1D751" w14:textId="23B56CD0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 </w:t>
      </w:r>
      <w:r>
        <w:rPr>
          <w:rFonts w:ascii="Menlo Regular" w:hAnsi="Menlo Regular" w:cs="Menlo Regular" w:hint="eastAsia"/>
          <w:color w:val="007400"/>
          <w:sz w:val="22"/>
          <w:szCs w:val="22"/>
          <w:lang w:eastAsia="zh-CN"/>
        </w:rPr>
        <w:t>是否是</w:t>
      </w:r>
      <w:r>
        <w:rPr>
          <w:rFonts w:ascii="Menlo Regular" w:hAnsi="Menlo Regular" w:cs="Menlo Regular" w:hint="eastAsia"/>
          <w:color w:val="007400"/>
          <w:sz w:val="22"/>
          <w:szCs w:val="22"/>
          <w:lang w:eastAsia="zh-CN"/>
        </w:rPr>
        <w:t>move</w:t>
      </w:r>
    </w:p>
    <w:p w14:paraId="7B6E224E" w14:textId="77777777" w:rsidR="003611B9" w:rsidRDefault="003611B9" w:rsidP="003611B9">
      <w:pPr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 xml:space="preserve">  */</w:t>
      </w:r>
    </w:p>
    <w:p w14:paraId="3FDD554D" w14:textId="4B26F6AF" w:rsidR="003611B9" w:rsidRDefault="003611B9" w:rsidP="003611B9">
      <w:pPr>
        <w:pStyle w:val="a0"/>
        <w:ind w:firstLine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abstract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isMove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(Node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);</w:t>
      </w:r>
    </w:p>
    <w:p w14:paraId="021C2D40" w14:textId="77777777" w:rsidR="003611B9" w:rsidRDefault="003611B9" w:rsidP="003611B9">
      <w:pPr>
        <w:pStyle w:val="a0"/>
        <w:ind w:firstLine="0"/>
        <w:rPr>
          <w:rFonts w:ascii="Menlo Regular" w:hAnsi="Menlo Regular" w:cs="Menlo Regular"/>
          <w:color w:val="000000"/>
          <w:sz w:val="22"/>
          <w:szCs w:val="22"/>
          <w:lang w:eastAsia="zh-CN"/>
        </w:rPr>
      </w:pPr>
    </w:p>
    <w:p w14:paraId="0E00A0E2" w14:textId="30612A94" w:rsidR="003611B9" w:rsidRPr="003611B9" w:rsidRDefault="003611B9" w:rsidP="003611B9">
      <w:pPr>
        <w:pStyle w:val="a0"/>
        <w:ind w:firstLine="0"/>
        <w:rPr>
          <w:sz w:val="28"/>
          <w:szCs w:val="44"/>
          <w:lang w:eastAsia="zh-CN"/>
        </w:rPr>
      </w:pP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ab/>
        <w:t>AssemFlowGraph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.java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ab/>
      </w:r>
      <w:r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  <w:t>封装了面向汇编指令的流图结构，每个结点代表一条指令，每条边代表一个可能的转移，并可以据此生成具体的流图。</w:t>
      </w:r>
    </w:p>
    <w:p w14:paraId="2F317042" w14:textId="0945F65A" w:rsidR="00EF6652" w:rsidRDefault="00EF6652" w:rsidP="00EF6652">
      <w:pPr>
        <w:pStyle w:val="a0"/>
        <w:ind w:firstLine="0"/>
        <w:rPr>
          <w:sz w:val="28"/>
          <w:szCs w:val="44"/>
        </w:rPr>
      </w:pPr>
    </w:p>
    <w:p w14:paraId="4F851CAE" w14:textId="48776E1B" w:rsidR="00AA346A" w:rsidRDefault="00AA346A" w:rsidP="00AA346A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2.Graph</w:t>
      </w:r>
      <w:r>
        <w:rPr>
          <w:rFonts w:hint="eastAsia"/>
          <w:sz w:val="40"/>
          <w:szCs w:val="44"/>
        </w:rPr>
        <w:t>包</w:t>
      </w:r>
    </w:p>
    <w:p w14:paraId="40AA2CE8" w14:textId="517AA47A" w:rsidR="00AA346A" w:rsidRDefault="00AA346A" w:rsidP="00AA346A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lastRenderedPageBreak/>
        <w:tab/>
      </w:r>
      <w:r>
        <w:rPr>
          <w:rFonts w:hint="eastAsia"/>
          <w:sz w:val="28"/>
          <w:szCs w:val="44"/>
        </w:rPr>
        <w:t>该包中封装了一个抽象图的数据结构，包含结点信息有向边的信息，以及大多数对图的操作函数。活性分析（即求出每个结点</w:t>
      </w:r>
      <w:proofErr w:type="spellStart"/>
      <w:r>
        <w:rPr>
          <w:rFonts w:hint="eastAsia"/>
          <w:sz w:val="28"/>
          <w:szCs w:val="44"/>
        </w:rPr>
        <w:t>的</w:t>
      </w:r>
      <w:r>
        <w:rPr>
          <w:rFonts w:hint="eastAsia"/>
          <w:sz w:val="28"/>
          <w:szCs w:val="44"/>
        </w:rPr>
        <w:t>out</w:t>
      </w:r>
      <w:r>
        <w:rPr>
          <w:rFonts w:hint="eastAsia"/>
          <w:sz w:val="28"/>
          <w:szCs w:val="44"/>
        </w:rPr>
        <w:t>变量</w:t>
      </w:r>
      <w:proofErr w:type="spellEnd"/>
      <w:r>
        <w:rPr>
          <w:rFonts w:hint="eastAsia"/>
          <w:sz w:val="28"/>
          <w:szCs w:val="44"/>
        </w:rPr>
        <w:t>）依赖于此包。</w:t>
      </w:r>
    </w:p>
    <w:p w14:paraId="17E5EE19" w14:textId="2C380543" w:rsidR="00AA346A" w:rsidRDefault="00AA346A" w:rsidP="00AA346A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ab/>
        <w:t>GraphNodeInfo</w:t>
      </w:r>
      <w:r>
        <w:rPr>
          <w:sz w:val="28"/>
          <w:szCs w:val="44"/>
        </w:rPr>
        <w:t>.java</w:t>
      </w:r>
      <w:r>
        <w:rPr>
          <w:sz w:val="28"/>
          <w:szCs w:val="44"/>
        </w:rPr>
        <w:tab/>
        <w:t xml:space="preserve"> </w:t>
      </w:r>
      <w:r>
        <w:rPr>
          <w:rFonts w:hint="eastAsia"/>
          <w:sz w:val="28"/>
          <w:szCs w:val="44"/>
          <w:lang w:eastAsia="zh-CN"/>
        </w:rPr>
        <w:t>描述流图中的结点信息，其数据结构如下：</w:t>
      </w:r>
    </w:p>
    <w:p w14:paraId="6F39DB7B" w14:textId="477831C4" w:rsidR="00AA346A" w:rsidRDefault="00AA346A" w:rsidP="00AA346A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Set&lt;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&gt; in = </w:t>
      </w:r>
      <w:r>
        <w:rPr>
          <w:rFonts w:ascii="Menlo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HashSet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zh-CN"/>
        </w:rPr>
        <w:t>&gt;();</w:t>
      </w:r>
      <w:r>
        <w:rPr>
          <w:rFonts w:ascii="Menlo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来指令前的活性变量</w:t>
      </w:r>
    </w:p>
    <w:p w14:paraId="19A5F439" w14:textId="18F343AE" w:rsidR="00AA346A" w:rsidRDefault="00AA346A" w:rsidP="00AA346A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Set&lt;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&gt; out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HashSet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&gt;();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出指令后的活跃变量</w:t>
      </w:r>
    </w:p>
    <w:p w14:paraId="0E96EFF9" w14:textId="2915A6C3" w:rsidR="00AA346A" w:rsidRDefault="00AA346A" w:rsidP="00AA346A">
      <w:pPr>
        <w:tabs>
          <w:tab w:val="left" w:pos="543"/>
        </w:tabs>
        <w:autoSpaceDE w:val="0"/>
        <w:autoSpaceDN w:val="0"/>
        <w:adjustRightInd w:val="0"/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Set&lt;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&gt; use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HashSet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&gt;();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某指令引用的变量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,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赋值号右边</w:t>
      </w:r>
    </w:p>
    <w:p w14:paraId="6904C777" w14:textId="3EAB4661" w:rsidR="00AA346A" w:rsidRDefault="00AA346A" w:rsidP="00AA346A">
      <w:pPr>
        <w:pStyle w:val="a0"/>
        <w:ind w:firstLine="0"/>
        <w:rPr>
          <w:rFonts w:ascii="PingFang SC Regular" w:eastAsia="PingFang SC Regular" w:hAnsi="Menlo Regular" w:cs="PingFang SC Regular"/>
          <w:color w:val="007400"/>
          <w:sz w:val="22"/>
          <w:szCs w:val="22"/>
          <w:lang w:eastAsia="zh-CN"/>
        </w:rPr>
      </w:pP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public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Set&lt;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&gt;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def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= </w:t>
      </w:r>
      <w:r>
        <w:rPr>
          <w:rFonts w:ascii="Menlo Regular" w:eastAsia="PingFang SC Regular" w:hAnsi="Menlo Regular" w:cs="Menlo Regular"/>
          <w:color w:val="AA0D91"/>
          <w:sz w:val="22"/>
          <w:szCs w:val="22"/>
          <w:lang w:eastAsia="zh-CN"/>
        </w:rPr>
        <w:t>new</w:t>
      </w:r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HashSet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&lt;</w:t>
      </w:r>
      <w:proofErr w:type="spellStart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Temp.Temp</w:t>
      </w:r>
      <w:proofErr w:type="spellEnd"/>
      <w:r>
        <w:rPr>
          <w:rFonts w:ascii="Menlo Regular" w:eastAsia="PingFang SC Regular" w:hAnsi="Menlo Regular" w:cs="Menlo Regular"/>
          <w:color w:val="000000"/>
          <w:sz w:val="22"/>
          <w:szCs w:val="22"/>
          <w:lang w:eastAsia="zh-CN"/>
        </w:rPr>
        <w:t>&gt;();</w:t>
      </w:r>
      <w:r>
        <w:rPr>
          <w:rFonts w:ascii="Menlo Regular" w:eastAsia="PingFang SC Regular" w:hAnsi="Menlo Regular" w:cs="Menlo Regular"/>
          <w:color w:val="007400"/>
          <w:sz w:val="22"/>
          <w:szCs w:val="22"/>
          <w:lang w:eastAsia="zh-CN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sz w:val="22"/>
          <w:szCs w:val="22"/>
          <w:lang w:eastAsia="zh-CN"/>
        </w:rPr>
        <w:t>赋值号左边</w:t>
      </w:r>
    </w:p>
    <w:p w14:paraId="5F34EE35" w14:textId="3DCB77E8" w:rsidR="00D5645C" w:rsidRDefault="00D5645C" w:rsidP="00D5645C">
      <w:pPr>
        <w:pStyle w:val="a0"/>
        <w:ind w:firstLine="0"/>
        <w:rPr>
          <w:sz w:val="40"/>
          <w:szCs w:val="44"/>
          <w:lang w:eastAsia="zh-CN"/>
        </w:rPr>
      </w:pPr>
      <w:r>
        <w:rPr>
          <w:rFonts w:hint="eastAsia"/>
          <w:sz w:val="40"/>
          <w:szCs w:val="44"/>
        </w:rPr>
        <w:t>3.RegAlloc</w:t>
      </w:r>
      <w:r>
        <w:rPr>
          <w:rFonts w:hint="eastAsia"/>
          <w:sz w:val="40"/>
          <w:szCs w:val="44"/>
          <w:lang w:eastAsia="zh-CN"/>
        </w:rPr>
        <w:t>包</w:t>
      </w:r>
    </w:p>
    <w:p w14:paraId="41C3DC58" w14:textId="16FF29ED" w:rsidR="00D5645C" w:rsidRPr="00D5645C" w:rsidRDefault="00D5645C" w:rsidP="00D5645C">
      <w:pPr>
        <w:pStyle w:val="a0"/>
        <w:ind w:firstLine="0"/>
        <w:rPr>
          <w:sz w:val="28"/>
          <w:szCs w:val="44"/>
          <w:lang w:eastAsia="zh-CN"/>
        </w:rPr>
      </w:pPr>
      <w:r w:rsidRPr="00D5645C">
        <w:rPr>
          <w:rFonts w:hint="eastAsia"/>
          <w:sz w:val="36"/>
          <w:szCs w:val="44"/>
        </w:rPr>
        <w:tab/>
      </w:r>
      <w:r w:rsidRPr="00D5645C">
        <w:rPr>
          <w:sz w:val="36"/>
          <w:szCs w:val="44"/>
          <w:lang w:eastAsia="zh-CN"/>
        </w:rPr>
        <w:t>Liveness.java</w:t>
      </w:r>
      <w:r>
        <w:rPr>
          <w:sz w:val="36"/>
          <w:szCs w:val="44"/>
          <w:lang w:eastAsia="zh-CN"/>
        </w:rPr>
        <w:t>:</w:t>
      </w:r>
    </w:p>
    <w:p w14:paraId="5D1281EE" w14:textId="11E8E660" w:rsidR="00D5645C" w:rsidRDefault="00D5645C" w:rsidP="00D5645C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>是活性分析的实现部分，包含</w:t>
      </w:r>
      <w:r>
        <w:rPr>
          <w:rFonts w:hint="eastAsia"/>
          <w:sz w:val="28"/>
          <w:szCs w:val="44"/>
        </w:rPr>
        <w:t>initNodeInfo</w:t>
      </w:r>
      <w:r>
        <w:rPr>
          <w:rFonts w:hint="eastAsia"/>
          <w:sz w:val="28"/>
          <w:szCs w:val="44"/>
        </w:rPr>
        <w:t>函数，用于对每个结点进行初始化；</w:t>
      </w:r>
      <w:r>
        <w:rPr>
          <w:rFonts w:hint="eastAsia"/>
          <w:sz w:val="28"/>
          <w:szCs w:val="44"/>
        </w:rPr>
        <w:t>calcLiveness</w:t>
      </w:r>
      <w:r>
        <w:rPr>
          <w:rFonts w:hint="eastAsia"/>
          <w:sz w:val="28"/>
          <w:szCs w:val="44"/>
        </w:rPr>
        <w:t>函数，按照下图公式不断迭代，直到</w:t>
      </w:r>
      <w:r>
        <w:rPr>
          <w:rFonts w:hint="eastAsia"/>
          <w:sz w:val="28"/>
          <w:szCs w:val="44"/>
        </w:rPr>
        <w:t>in</w:t>
      </w:r>
      <w:r>
        <w:rPr>
          <w:rFonts w:hint="eastAsia"/>
          <w:sz w:val="28"/>
          <w:szCs w:val="44"/>
        </w:rPr>
        <w:t>，</w:t>
      </w:r>
      <w:r>
        <w:rPr>
          <w:rFonts w:hint="eastAsia"/>
          <w:sz w:val="28"/>
          <w:szCs w:val="44"/>
        </w:rPr>
        <w:t>out</w:t>
      </w:r>
      <w:r>
        <w:rPr>
          <w:rFonts w:hint="eastAsia"/>
          <w:sz w:val="28"/>
          <w:szCs w:val="44"/>
        </w:rPr>
        <w:t>不变，然后获得活跃变量。</w:t>
      </w:r>
    </w:p>
    <w:p w14:paraId="5C088FE5" w14:textId="0C981FF1" w:rsidR="00AA346A" w:rsidRDefault="00D5645C" w:rsidP="00D5645C">
      <w:pPr>
        <w:pStyle w:val="a0"/>
        <w:ind w:firstLine="0"/>
        <w:jc w:val="center"/>
        <w:rPr>
          <w:sz w:val="28"/>
          <w:szCs w:val="44"/>
        </w:rPr>
      </w:pPr>
      <w:r>
        <w:rPr>
          <w:rFonts w:hint="eastAsia"/>
          <w:noProof/>
          <w:sz w:val="28"/>
          <w:szCs w:val="44"/>
          <w:lang w:eastAsia="zh-CN"/>
        </w:rPr>
        <w:drawing>
          <wp:inline distT="0" distB="0" distL="0" distR="0" wp14:anchorId="3A258C5C" wp14:editId="198FAEC1">
            <wp:extent cx="2458769" cy="744300"/>
            <wp:effectExtent l="0" t="0" r="5080" b="0"/>
            <wp:docPr id="6" name="图片 6" descr="Macintosh HD:Users:apple:Desktop:Screen Shot 2016-12-07 at 3.08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apple:Desktop:Screen Shot 2016-12-07 at 3.08.5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69" cy="7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B8D0" w14:textId="0729EB53" w:rsidR="00F72E5D" w:rsidRPr="00D5645C" w:rsidRDefault="00F72E5D" w:rsidP="00F72E5D">
      <w:pPr>
        <w:pStyle w:val="a0"/>
        <w:ind w:firstLine="720"/>
        <w:rPr>
          <w:sz w:val="28"/>
          <w:szCs w:val="44"/>
          <w:lang w:eastAsia="zh-CN"/>
        </w:rPr>
      </w:pPr>
      <w:r>
        <w:rPr>
          <w:sz w:val="36"/>
          <w:szCs w:val="44"/>
          <w:lang w:eastAsia="zh-CN"/>
        </w:rPr>
        <w:t>InterferenceGraph</w:t>
      </w:r>
      <w:r w:rsidRPr="00D5645C">
        <w:rPr>
          <w:sz w:val="36"/>
          <w:szCs w:val="44"/>
          <w:lang w:eastAsia="zh-CN"/>
        </w:rPr>
        <w:t>.java</w:t>
      </w:r>
      <w:r>
        <w:rPr>
          <w:sz w:val="36"/>
          <w:szCs w:val="44"/>
          <w:lang w:eastAsia="zh-CN"/>
        </w:rPr>
        <w:t>:</w:t>
      </w:r>
    </w:p>
    <w:p w14:paraId="4FA011CD" w14:textId="13A68C92" w:rsidR="00F72E5D" w:rsidRPr="00F72E5D" w:rsidRDefault="00F72E5D" w:rsidP="00EF1E75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/>
          <w:sz w:val="28"/>
          <w:szCs w:val="44"/>
        </w:rPr>
      </w:pPr>
      <w:r w:rsidRPr="00F72E5D">
        <w:rPr>
          <w:rFonts w:ascii="Times New Roman" w:hAnsi="Times New Roman" w:hint="eastAsia"/>
          <w:sz w:val="28"/>
          <w:szCs w:val="44"/>
        </w:rPr>
        <w:t>提供了生成干扰图的抽象接口。生成干扰图算法简述（详见代码注释）：</w:t>
      </w:r>
      <w:r w:rsidRPr="00F72E5D">
        <w:rPr>
          <w:rFonts w:ascii="Times New Roman" w:hAnsi="Times New Roman" w:hint="eastAsia"/>
          <w:sz w:val="28"/>
          <w:szCs w:val="44"/>
        </w:rPr>
        <w:t xml:space="preserve">1. </w:t>
      </w:r>
      <w:r w:rsidRPr="00F72E5D">
        <w:rPr>
          <w:rFonts w:ascii="Times New Roman" w:hAnsi="Times New Roman" w:hint="eastAsia"/>
          <w:sz w:val="28"/>
          <w:szCs w:val="44"/>
        </w:rPr>
        <w:t>在任何定义变量</w:t>
      </w:r>
      <w:r w:rsidRPr="00F72E5D">
        <w:rPr>
          <w:rFonts w:ascii="Times New Roman" w:hAnsi="Times New Roman"/>
          <w:sz w:val="28"/>
          <w:szCs w:val="44"/>
        </w:rPr>
        <w:t xml:space="preserve"> a </w:t>
      </w:r>
      <w:r w:rsidRPr="00F72E5D">
        <w:rPr>
          <w:rFonts w:ascii="Times New Roman" w:hAnsi="Times New Roman" w:hint="eastAsia"/>
          <w:sz w:val="28"/>
          <w:szCs w:val="44"/>
        </w:rPr>
        <w:t>且没有转移的指令中</w:t>
      </w:r>
      <w:proofErr w:type="gramStart"/>
      <w:r w:rsidRPr="00F72E5D">
        <w:rPr>
          <w:rFonts w:ascii="Times New Roman" w:hAnsi="Times New Roman"/>
          <w:sz w:val="28"/>
          <w:szCs w:val="44"/>
        </w:rPr>
        <w:t>,</w:t>
      </w:r>
      <w:r w:rsidRPr="00F72E5D">
        <w:rPr>
          <w:rFonts w:ascii="Times New Roman" w:hAnsi="Times New Roman" w:hint="eastAsia"/>
          <w:sz w:val="28"/>
          <w:szCs w:val="44"/>
        </w:rPr>
        <w:t>其中非活跃变量包括</w:t>
      </w:r>
      <w:proofErr w:type="gramEnd"/>
      <w:r w:rsidRPr="00F72E5D">
        <w:rPr>
          <w:rFonts w:ascii="Times New Roman" w:hAnsi="Times New Roman"/>
          <w:sz w:val="28"/>
          <w:szCs w:val="44"/>
        </w:rPr>
        <w:t xml:space="preserve"> b1,b2...</w:t>
      </w:r>
      <w:proofErr w:type="spellStart"/>
      <w:r w:rsidRPr="00F72E5D">
        <w:rPr>
          <w:rFonts w:ascii="Times New Roman" w:hAnsi="Times New Roman"/>
          <w:sz w:val="28"/>
          <w:szCs w:val="44"/>
        </w:rPr>
        <w:t>bj</w:t>
      </w:r>
      <w:proofErr w:type="spellEnd"/>
      <w:r w:rsidRPr="00F72E5D">
        <w:rPr>
          <w:rFonts w:ascii="Times New Roman" w:hAnsi="Times New Roman"/>
          <w:sz w:val="28"/>
          <w:szCs w:val="44"/>
        </w:rPr>
        <w:t xml:space="preserve">, </w:t>
      </w:r>
      <w:r w:rsidRPr="00F72E5D">
        <w:rPr>
          <w:rFonts w:ascii="Times New Roman" w:hAnsi="Times New Roman" w:hint="eastAsia"/>
          <w:sz w:val="28"/>
          <w:szCs w:val="44"/>
        </w:rPr>
        <w:t>添加干扰边</w:t>
      </w:r>
      <w:r w:rsidRPr="00F72E5D">
        <w:rPr>
          <w:rFonts w:ascii="Times New Roman" w:hAnsi="Times New Roman"/>
          <w:sz w:val="28"/>
          <w:szCs w:val="44"/>
        </w:rPr>
        <w:t xml:space="preserve"> (a,b1),...(</w:t>
      </w:r>
      <w:proofErr w:type="spellStart"/>
      <w:r w:rsidRPr="00F72E5D">
        <w:rPr>
          <w:rFonts w:ascii="Times New Roman" w:hAnsi="Times New Roman"/>
          <w:sz w:val="28"/>
          <w:szCs w:val="44"/>
        </w:rPr>
        <w:t>a,bj</w:t>
      </w:r>
      <w:proofErr w:type="spellEnd"/>
      <w:r w:rsidRPr="00F72E5D">
        <w:rPr>
          <w:rFonts w:ascii="Times New Roman" w:hAnsi="Times New Roman"/>
          <w:sz w:val="28"/>
          <w:szCs w:val="44"/>
        </w:rPr>
        <w:t xml:space="preserve">) </w:t>
      </w:r>
      <w:r>
        <w:rPr>
          <w:rFonts w:ascii="Times New Roman" w:hAnsi="Times New Roman" w:hint="eastAsia"/>
          <w:sz w:val="28"/>
          <w:szCs w:val="44"/>
        </w:rPr>
        <w:t>；</w:t>
      </w:r>
      <w:r>
        <w:rPr>
          <w:rFonts w:ascii="Times New Roman" w:hAnsi="Times New Roman" w:hint="eastAsia"/>
          <w:sz w:val="28"/>
          <w:szCs w:val="44"/>
        </w:rPr>
        <w:tab/>
        <w:t>2.</w:t>
      </w:r>
      <w:r w:rsidRPr="00F72E5D">
        <w:rPr>
          <w:rFonts w:ascii="Times New Roman" w:hAnsi="Times New Roman" w:hint="eastAsia"/>
          <w:sz w:val="28"/>
          <w:szCs w:val="44"/>
        </w:rPr>
        <w:t>在转移指令</w:t>
      </w:r>
      <w:r w:rsidRPr="00F72E5D">
        <w:rPr>
          <w:rFonts w:ascii="Times New Roman" w:hAnsi="Times New Roman"/>
          <w:sz w:val="28"/>
          <w:szCs w:val="44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44"/>
        </w:rPr>
        <w:t>c</w:t>
      </w:r>
      <w:r>
        <w:rPr>
          <w:rFonts w:ascii="Times New Roman" w:hAnsi="Times New Roman" w:hint="eastAsia"/>
          <w:sz w:val="28"/>
          <w:szCs w:val="44"/>
        </w:rPr>
        <w:t>到</w:t>
      </w:r>
      <w:r>
        <w:rPr>
          <w:rFonts w:ascii="Times New Roman" w:hAnsi="Times New Roman" w:hint="eastAsia"/>
          <w:sz w:val="28"/>
          <w:szCs w:val="44"/>
        </w:rPr>
        <w:t>a</w:t>
      </w:r>
      <w:r w:rsidRPr="00F72E5D">
        <w:rPr>
          <w:rFonts w:ascii="Times New Roman" w:hAnsi="Times New Roman" w:hint="eastAsia"/>
          <w:sz w:val="28"/>
          <w:szCs w:val="44"/>
        </w:rPr>
        <w:t>中</w:t>
      </w:r>
      <w:r w:rsidRPr="00F72E5D">
        <w:rPr>
          <w:rFonts w:ascii="Times New Roman" w:hAnsi="Times New Roman"/>
          <w:sz w:val="28"/>
          <w:szCs w:val="44"/>
        </w:rPr>
        <w:t>,</w:t>
      </w:r>
      <w:r w:rsidRPr="00F72E5D">
        <w:rPr>
          <w:rFonts w:ascii="Times New Roman" w:hAnsi="Times New Roman" w:hint="eastAsia"/>
          <w:sz w:val="28"/>
          <w:szCs w:val="44"/>
        </w:rPr>
        <w:t>其中非活跃变</w:t>
      </w:r>
      <w:r w:rsidRPr="00F72E5D">
        <w:rPr>
          <w:rFonts w:ascii="Times New Roman" w:hAnsi="Times New Roman" w:hint="eastAsia"/>
          <w:sz w:val="28"/>
          <w:szCs w:val="44"/>
        </w:rPr>
        <w:lastRenderedPageBreak/>
        <w:t>量为</w:t>
      </w:r>
      <w:proofErr w:type="spellEnd"/>
      <w:r w:rsidRPr="00F72E5D">
        <w:rPr>
          <w:rFonts w:ascii="Times New Roman" w:hAnsi="Times New Roman"/>
          <w:sz w:val="28"/>
          <w:szCs w:val="44"/>
        </w:rPr>
        <w:t xml:space="preserve"> b1,...,</w:t>
      </w:r>
      <w:proofErr w:type="spellStart"/>
      <w:r w:rsidRPr="00F72E5D">
        <w:rPr>
          <w:rFonts w:ascii="Times New Roman" w:hAnsi="Times New Roman"/>
          <w:sz w:val="28"/>
          <w:szCs w:val="44"/>
        </w:rPr>
        <w:t>bj,</w:t>
      </w:r>
      <w:r w:rsidRPr="00F72E5D">
        <w:rPr>
          <w:rFonts w:ascii="Times New Roman" w:hAnsi="Times New Roman" w:hint="eastAsia"/>
          <w:sz w:val="28"/>
          <w:szCs w:val="44"/>
        </w:rPr>
        <w:t>为每一个与</w:t>
      </w:r>
      <w:proofErr w:type="spellEnd"/>
      <w:r w:rsidRPr="00F72E5D">
        <w:rPr>
          <w:rFonts w:ascii="Times New Roman" w:hAnsi="Times New Roman"/>
          <w:sz w:val="28"/>
          <w:szCs w:val="44"/>
        </w:rPr>
        <w:t xml:space="preserve"> c </w:t>
      </w:r>
      <w:r w:rsidRPr="00F72E5D">
        <w:rPr>
          <w:rFonts w:ascii="Times New Roman" w:hAnsi="Times New Roman" w:hint="eastAsia"/>
          <w:sz w:val="28"/>
          <w:szCs w:val="44"/>
        </w:rPr>
        <w:t>不同的</w:t>
      </w:r>
      <w:r w:rsidRPr="00F72E5D">
        <w:rPr>
          <w:rFonts w:ascii="Times New Roman" w:hAnsi="Times New Roman"/>
          <w:sz w:val="28"/>
          <w:szCs w:val="44"/>
        </w:rPr>
        <w:t xml:space="preserve"> bi </w:t>
      </w:r>
      <w:r w:rsidRPr="00F72E5D">
        <w:rPr>
          <w:rFonts w:ascii="Times New Roman" w:hAnsi="Times New Roman" w:hint="eastAsia"/>
          <w:sz w:val="28"/>
          <w:szCs w:val="44"/>
        </w:rPr>
        <w:t>添加干扰边</w:t>
      </w:r>
      <w:r w:rsidRPr="00F72E5D">
        <w:rPr>
          <w:rFonts w:ascii="Times New Roman" w:hAnsi="Times New Roman"/>
          <w:sz w:val="28"/>
          <w:szCs w:val="44"/>
        </w:rPr>
        <w:t xml:space="preserve"> (a,b1),...(</w:t>
      </w:r>
      <w:proofErr w:type="spellStart"/>
      <w:r w:rsidRPr="00F72E5D">
        <w:rPr>
          <w:rFonts w:ascii="Times New Roman" w:hAnsi="Times New Roman"/>
          <w:sz w:val="28"/>
          <w:szCs w:val="44"/>
        </w:rPr>
        <w:t>a,bj</w:t>
      </w:r>
      <w:proofErr w:type="spellEnd"/>
      <w:r w:rsidRPr="00F72E5D">
        <w:rPr>
          <w:rFonts w:ascii="Times New Roman" w:hAnsi="Times New Roman"/>
          <w:sz w:val="28"/>
          <w:szCs w:val="44"/>
        </w:rPr>
        <w:t>) (</w:t>
      </w:r>
      <w:r w:rsidRPr="00F72E5D">
        <w:rPr>
          <w:rFonts w:ascii="Times New Roman" w:hAnsi="Times New Roman" w:hint="eastAsia"/>
          <w:sz w:val="28"/>
          <w:szCs w:val="44"/>
        </w:rPr>
        <w:t>即</w:t>
      </w:r>
      <w:r w:rsidRPr="00F72E5D">
        <w:rPr>
          <w:rFonts w:ascii="Times New Roman" w:hAnsi="Times New Roman"/>
          <w:sz w:val="28"/>
          <w:szCs w:val="44"/>
        </w:rPr>
        <w:t xml:space="preserve"> move </w:t>
      </w:r>
      <w:r w:rsidRPr="00F72E5D">
        <w:rPr>
          <w:rFonts w:ascii="Times New Roman" w:hAnsi="Times New Roman" w:hint="eastAsia"/>
          <w:sz w:val="28"/>
          <w:szCs w:val="44"/>
        </w:rPr>
        <w:t>指令要特殊考虑</w:t>
      </w:r>
      <w:r w:rsidRPr="00F72E5D">
        <w:rPr>
          <w:rFonts w:ascii="Times New Roman" w:hAnsi="Times New Roman"/>
          <w:sz w:val="28"/>
          <w:szCs w:val="44"/>
        </w:rPr>
        <w:t xml:space="preserve">) </w:t>
      </w:r>
    </w:p>
    <w:p w14:paraId="73463F22" w14:textId="7ACC0FC9" w:rsidR="00EF1E75" w:rsidRPr="00D5645C" w:rsidRDefault="00EF1E75" w:rsidP="00EF1E75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Color</w:t>
      </w:r>
      <w:r w:rsidRPr="00D5645C">
        <w:rPr>
          <w:sz w:val="36"/>
          <w:szCs w:val="44"/>
          <w:lang w:eastAsia="zh-CN"/>
        </w:rPr>
        <w:t>.java</w:t>
      </w:r>
      <w:r>
        <w:rPr>
          <w:sz w:val="36"/>
          <w:szCs w:val="44"/>
          <w:lang w:eastAsia="zh-CN"/>
        </w:rPr>
        <w:t>:</w:t>
      </w:r>
    </w:p>
    <w:p w14:paraId="2C2A1942" w14:textId="4802A896" w:rsidR="00F72E5D" w:rsidRDefault="00EF1E75" w:rsidP="00EF1E75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根据干扰图，分配寄存器，主要根据着色算法（使干扰图中相邻两个结点染不同颜色），近似的贪心算法简述如下</w:t>
      </w:r>
      <w:r w:rsidR="006B2D50">
        <w:rPr>
          <w:rFonts w:hint="eastAsia"/>
          <w:sz w:val="28"/>
          <w:szCs w:val="44"/>
        </w:rPr>
        <w:t>（具体可见代码）</w:t>
      </w:r>
      <w:r>
        <w:rPr>
          <w:rFonts w:hint="eastAsia"/>
          <w:sz w:val="28"/>
          <w:szCs w:val="44"/>
        </w:rPr>
        <w:t>：</w:t>
      </w:r>
    </w:p>
    <w:p w14:paraId="09C25517" w14:textId="1704018E" w:rsidR="006B2D50" w:rsidRDefault="006B2D50" w:rsidP="006B2D50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/>
          <w:sz w:val="28"/>
          <w:szCs w:val="44"/>
        </w:rPr>
      </w:pPr>
      <w:proofErr w:type="gramStart"/>
      <w:r w:rsidRPr="006B2D50">
        <w:rPr>
          <w:rFonts w:ascii="Times New Roman" w:hAnsi="Times New Roman" w:hint="eastAsia"/>
          <w:sz w:val="28"/>
          <w:szCs w:val="44"/>
        </w:rPr>
        <w:t>扫描干扰图中的每个结点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把已经分配好寄存器的变量推入堆栈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并删除从这些结点出发的边</w:t>
      </w:r>
      <w:r w:rsidRPr="006B2D50">
        <w:rPr>
          <w:rFonts w:ascii="Times New Roman" w:hAnsi="Times New Roman"/>
          <w:sz w:val="28"/>
          <w:szCs w:val="44"/>
        </w:rPr>
        <w:t>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(</w:t>
      </w:r>
      <w:r w:rsidRPr="006B2D50">
        <w:rPr>
          <w:rFonts w:ascii="Times New Roman" w:hAnsi="Times New Roman" w:hint="eastAsia"/>
          <w:sz w:val="28"/>
          <w:szCs w:val="44"/>
        </w:rPr>
        <w:t>注意这时应把原来无向的干扰图看成有向的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即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proofErr w:type="spellStart"/>
      <w:r w:rsidRPr="006B2D50">
        <w:rPr>
          <w:rFonts w:ascii="Times New Roman" w:hAnsi="Times New Roman"/>
          <w:sz w:val="28"/>
          <w:szCs w:val="44"/>
        </w:rPr>
        <w:t>a</w:t>
      </w:r>
      <w:r>
        <w:rPr>
          <w:rFonts w:ascii="Times New Roman" w:hAnsi="Times New Roman" w:hint="eastAsia"/>
          <w:sz w:val="28"/>
          <w:szCs w:val="44"/>
        </w:rPr>
        <w:t>到</w:t>
      </w:r>
      <w:r w:rsidRPr="006B2D50">
        <w:rPr>
          <w:rFonts w:ascii="Times New Roman" w:hAnsi="Times New Roman"/>
          <w:sz w:val="28"/>
          <w:szCs w:val="44"/>
        </w:rPr>
        <w:t>b</w:t>
      </w:r>
      <w:proofErr w:type="spellEnd"/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和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proofErr w:type="spellStart"/>
      <w:r w:rsidRPr="006B2D50">
        <w:rPr>
          <w:rFonts w:ascii="Times New Roman" w:hAnsi="Times New Roman"/>
          <w:sz w:val="28"/>
          <w:szCs w:val="44"/>
        </w:rPr>
        <w:t>b</w:t>
      </w:r>
      <w:r>
        <w:rPr>
          <w:rFonts w:ascii="Times New Roman" w:hAnsi="Times New Roman" w:hint="eastAsia"/>
          <w:sz w:val="28"/>
          <w:szCs w:val="44"/>
        </w:rPr>
        <w:t>到</w:t>
      </w:r>
      <w:r w:rsidRPr="006B2D50">
        <w:rPr>
          <w:rFonts w:ascii="Times New Roman" w:hAnsi="Times New Roman"/>
          <w:sz w:val="28"/>
          <w:szCs w:val="44"/>
        </w:rPr>
        <w:t>a</w:t>
      </w:r>
      <w:proofErr w:type="spellEnd"/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不是同一条边</w:t>
      </w:r>
      <w:r w:rsidRPr="006B2D50">
        <w:rPr>
          <w:rFonts w:ascii="Times New Roman" w:hAnsi="Times New Roman"/>
          <w:sz w:val="28"/>
          <w:szCs w:val="44"/>
        </w:rPr>
        <w:t>.) </w:t>
      </w:r>
    </w:p>
    <w:p w14:paraId="475D318E" w14:textId="77777777" w:rsidR="006B2D50" w:rsidRDefault="006B2D50" w:rsidP="006B2D50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/>
          <w:sz w:val="28"/>
          <w:szCs w:val="44"/>
        </w:rPr>
      </w:pPr>
      <w:r w:rsidRPr="006B2D50">
        <w:rPr>
          <w:rFonts w:ascii="Times New Roman" w:hAnsi="Times New Roman"/>
          <w:sz w:val="28"/>
          <w:szCs w:val="44"/>
        </w:rPr>
        <w:t xml:space="preserve"> </w:t>
      </w:r>
      <w:proofErr w:type="gramStart"/>
      <w:r w:rsidRPr="006B2D50">
        <w:rPr>
          <w:rFonts w:ascii="Times New Roman" w:hAnsi="Times New Roman" w:hint="eastAsia"/>
          <w:sz w:val="28"/>
          <w:szCs w:val="44"/>
        </w:rPr>
        <w:t>再扫描剩下结点</w:t>
      </w:r>
      <w:r w:rsidRPr="006B2D50">
        <w:rPr>
          <w:rFonts w:ascii="Times New Roman" w:hAnsi="Times New Roman"/>
          <w:sz w:val="28"/>
          <w:szCs w:val="44"/>
        </w:rPr>
        <w:t xml:space="preserve"> (</w:t>
      </w:r>
      <w:r w:rsidRPr="006B2D50">
        <w:rPr>
          <w:rFonts w:ascii="Times New Roman" w:hAnsi="Times New Roman" w:hint="eastAsia"/>
          <w:sz w:val="28"/>
          <w:szCs w:val="44"/>
        </w:rPr>
        <w:t>设为</w:t>
      </w:r>
      <w:r w:rsidRPr="006B2D50">
        <w:rPr>
          <w:rFonts w:ascii="Times New Roman" w:hAnsi="Times New Roman"/>
          <w:sz w:val="28"/>
          <w:szCs w:val="44"/>
        </w:rPr>
        <w:t xml:space="preserve"> n </w:t>
      </w:r>
      <w:r w:rsidRPr="006B2D50">
        <w:rPr>
          <w:rFonts w:ascii="Times New Roman" w:hAnsi="Times New Roman" w:hint="eastAsia"/>
          <w:sz w:val="28"/>
          <w:szCs w:val="44"/>
        </w:rPr>
        <w:t>个</w:t>
      </w:r>
      <w:r w:rsidRPr="006B2D50">
        <w:rPr>
          <w:rFonts w:ascii="Times New Roman" w:hAnsi="Times New Roman"/>
          <w:sz w:val="28"/>
          <w:szCs w:val="44"/>
        </w:rPr>
        <w:t xml:space="preserve">), </w:t>
      </w:r>
      <w:r w:rsidRPr="006B2D50">
        <w:rPr>
          <w:rFonts w:ascii="Times New Roman" w:hAnsi="Times New Roman" w:hint="eastAsia"/>
          <w:sz w:val="28"/>
          <w:szCs w:val="44"/>
        </w:rPr>
        <w:t>它们都是还没有被分配寄存器的</w:t>
      </w:r>
      <w:r w:rsidRPr="006B2D50">
        <w:rPr>
          <w:rFonts w:ascii="Times New Roman" w:hAnsi="Times New Roman"/>
          <w:sz w:val="28"/>
          <w:szCs w:val="44"/>
        </w:rPr>
        <w:t xml:space="preserve"> (</w:t>
      </w:r>
      <w:r w:rsidRPr="006B2D50">
        <w:rPr>
          <w:rFonts w:ascii="Times New Roman" w:hAnsi="Times New Roman" w:hint="eastAsia"/>
          <w:sz w:val="28"/>
          <w:szCs w:val="44"/>
        </w:rPr>
        <w:t>不在堆栈中</w:t>
      </w:r>
      <w:r w:rsidRPr="006B2D50">
        <w:rPr>
          <w:rFonts w:ascii="Times New Roman" w:hAnsi="Times New Roman"/>
          <w:sz w:val="28"/>
          <w:szCs w:val="44"/>
        </w:rPr>
        <w:t>).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每次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扫描找出一个出度最大且小于寄存器数目的结点</w:t>
      </w:r>
      <w:r w:rsidRPr="006B2D50">
        <w:rPr>
          <w:rFonts w:ascii="Times New Roman" w:hAnsi="Times New Roman"/>
          <w:sz w:val="28"/>
          <w:szCs w:val="44"/>
        </w:rPr>
        <w:t xml:space="preserve">. </w:t>
      </w:r>
      <w:r w:rsidRPr="006B2D50">
        <w:rPr>
          <w:rFonts w:ascii="Times New Roman" w:hAnsi="Times New Roman" w:hint="eastAsia"/>
          <w:sz w:val="28"/>
          <w:szCs w:val="44"/>
        </w:rPr>
        <w:t>并删除那些不在堆栈中的结点指向这个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结点的边</w:t>
      </w:r>
      <w:r w:rsidRPr="006B2D50">
        <w:rPr>
          <w:rFonts w:ascii="Times New Roman" w:hAnsi="Times New Roman"/>
          <w:sz w:val="28"/>
          <w:szCs w:val="44"/>
        </w:rPr>
        <w:t xml:space="preserve">. </w:t>
      </w:r>
      <w:r w:rsidRPr="006B2D50">
        <w:rPr>
          <w:rFonts w:ascii="Times New Roman" w:hAnsi="Times New Roman" w:hint="eastAsia"/>
          <w:sz w:val="28"/>
          <w:szCs w:val="44"/>
        </w:rPr>
        <w:t>然后把这个结点推入堆栈</w:t>
      </w:r>
      <w:r w:rsidRPr="006B2D50">
        <w:rPr>
          <w:rFonts w:ascii="Times New Roman" w:hAnsi="Times New Roman"/>
          <w:sz w:val="28"/>
          <w:szCs w:val="44"/>
        </w:rPr>
        <w:t xml:space="preserve">. </w:t>
      </w:r>
      <w:r w:rsidRPr="006B2D50">
        <w:rPr>
          <w:rFonts w:ascii="Times New Roman" w:hAnsi="Times New Roman" w:hint="eastAsia"/>
          <w:sz w:val="28"/>
          <w:szCs w:val="44"/>
        </w:rPr>
        <w:t>重复上述过程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直到堆栈中装满了结点</w:t>
      </w:r>
      <w:r w:rsidRPr="006B2D50">
        <w:rPr>
          <w:rFonts w:ascii="Times New Roman" w:hAnsi="Times New Roman"/>
          <w:sz w:val="28"/>
          <w:szCs w:val="44"/>
        </w:rPr>
        <w:t xml:space="preserve">. </w:t>
      </w:r>
      <w:proofErr w:type="gramStart"/>
      <w:r w:rsidRPr="006B2D50">
        <w:rPr>
          <w:rFonts w:ascii="Times New Roman" w:hAnsi="Times New Roman" w:hint="eastAsia"/>
          <w:sz w:val="28"/>
          <w:szCs w:val="44"/>
        </w:rPr>
        <w:t>如果某次扫描找不到这样的结点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说明寄存器溢出</w:t>
      </w:r>
      <w:r w:rsidRPr="006B2D50">
        <w:rPr>
          <w:rFonts w:ascii="Times New Roman" w:hAnsi="Times New Roman"/>
          <w:sz w:val="28"/>
          <w:szCs w:val="44"/>
        </w:rPr>
        <w:t xml:space="preserve"> (spill), </w:t>
      </w:r>
      <w:r w:rsidRPr="006B2D50">
        <w:rPr>
          <w:rFonts w:ascii="Times New Roman" w:hAnsi="Times New Roman" w:hint="eastAsia"/>
          <w:sz w:val="28"/>
          <w:szCs w:val="44"/>
        </w:rPr>
        <w:t>报错</w:t>
      </w:r>
      <w:r w:rsidRPr="006B2D50">
        <w:rPr>
          <w:rFonts w:ascii="Times New Roman" w:hAnsi="Times New Roman"/>
          <w:sz w:val="28"/>
          <w:szCs w:val="44"/>
        </w:rPr>
        <w:t>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(</w:t>
      </w:r>
      <w:r w:rsidRPr="006B2D50">
        <w:rPr>
          <w:rFonts w:ascii="Times New Roman" w:hAnsi="Times New Roman" w:hint="eastAsia"/>
          <w:sz w:val="28"/>
          <w:szCs w:val="44"/>
        </w:rPr>
        <w:t>这里不进行额外处理了</w:t>
      </w:r>
      <w:r w:rsidRPr="006B2D50">
        <w:rPr>
          <w:rFonts w:ascii="Times New Roman" w:hAnsi="Times New Roman"/>
          <w:sz w:val="28"/>
          <w:szCs w:val="44"/>
        </w:rPr>
        <w:t>) </w:t>
      </w:r>
    </w:p>
    <w:p w14:paraId="183740E7" w14:textId="0BC89F57" w:rsidR="006B2D50" w:rsidRPr="006B2D50" w:rsidRDefault="006B2D50" w:rsidP="006B2D50">
      <w:pPr>
        <w:autoSpaceDE w:val="0"/>
        <w:autoSpaceDN w:val="0"/>
        <w:adjustRightInd w:val="0"/>
        <w:spacing w:after="240" w:line="340" w:lineRule="atLeast"/>
        <w:ind w:firstLine="720"/>
        <w:rPr>
          <w:rFonts w:ascii="Times New Roman" w:hAnsi="Times New Roman"/>
          <w:sz w:val="28"/>
          <w:szCs w:val="44"/>
        </w:rPr>
      </w:pPr>
      <w:proofErr w:type="gramStart"/>
      <w:r w:rsidRPr="006B2D50">
        <w:rPr>
          <w:rFonts w:ascii="Times New Roman" w:hAnsi="Times New Roman" w:hint="eastAsia"/>
          <w:sz w:val="28"/>
          <w:szCs w:val="44"/>
        </w:rPr>
        <w:t>接下来为那</w:t>
      </w:r>
      <w:r w:rsidRPr="006B2D50">
        <w:rPr>
          <w:rFonts w:ascii="Times New Roman" w:hAnsi="Times New Roman"/>
          <w:sz w:val="28"/>
          <w:szCs w:val="44"/>
        </w:rPr>
        <w:t xml:space="preserve"> n </w:t>
      </w:r>
      <w:r w:rsidRPr="006B2D50">
        <w:rPr>
          <w:rFonts w:ascii="Times New Roman" w:hAnsi="Times New Roman" w:hint="eastAsia"/>
          <w:sz w:val="28"/>
          <w:szCs w:val="44"/>
        </w:rPr>
        <w:t>个还没有分配寄存器的结点分配寄存器</w:t>
      </w:r>
      <w:r w:rsidRPr="006B2D50">
        <w:rPr>
          <w:rFonts w:ascii="Times New Roman" w:hAnsi="Times New Roman"/>
          <w:sz w:val="28"/>
          <w:szCs w:val="44"/>
        </w:rPr>
        <w:t xml:space="preserve"> (</w:t>
      </w:r>
      <w:r w:rsidRPr="006B2D50">
        <w:rPr>
          <w:rFonts w:ascii="Times New Roman" w:hAnsi="Times New Roman" w:hint="eastAsia"/>
          <w:sz w:val="28"/>
          <w:szCs w:val="44"/>
        </w:rPr>
        <w:t>它们处在栈顶</w:t>
      </w:r>
      <w:r w:rsidRPr="006B2D50">
        <w:rPr>
          <w:rFonts w:ascii="Times New Roman" w:hAnsi="Times New Roman"/>
          <w:sz w:val="28"/>
          <w:szCs w:val="44"/>
        </w:rPr>
        <w:t>).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</w:t>
      </w:r>
      <w:proofErr w:type="gramStart"/>
      <w:r w:rsidRPr="006B2D50">
        <w:rPr>
          <w:rFonts w:ascii="Times New Roman" w:hAnsi="Times New Roman" w:hint="eastAsia"/>
          <w:sz w:val="28"/>
          <w:szCs w:val="44"/>
        </w:rPr>
        <w:t>对弹出堆栈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的某个结点</w:t>
      </w:r>
      <w:r w:rsidRPr="006B2D50">
        <w:rPr>
          <w:rFonts w:ascii="Times New Roman" w:hAnsi="Times New Roman"/>
          <w:sz w:val="28"/>
          <w:szCs w:val="44"/>
        </w:rPr>
        <w:t xml:space="preserve">node, </w:t>
      </w:r>
      <w:r w:rsidRPr="006B2D50">
        <w:rPr>
          <w:rFonts w:ascii="Times New Roman" w:hAnsi="Times New Roman" w:hint="eastAsia"/>
          <w:sz w:val="28"/>
          <w:szCs w:val="44"/>
        </w:rPr>
        <w:t>先设集合</w:t>
      </w:r>
      <w:r w:rsidRPr="006B2D50">
        <w:rPr>
          <w:rFonts w:ascii="Times New Roman" w:hAnsi="Times New Roman"/>
          <w:sz w:val="28"/>
          <w:szCs w:val="44"/>
        </w:rPr>
        <w:t>available</w:t>
      </w:r>
      <w:r w:rsidRPr="006B2D50">
        <w:rPr>
          <w:rFonts w:ascii="Times New Roman" w:hAnsi="Times New Roman" w:hint="eastAsia"/>
          <w:sz w:val="28"/>
          <w:szCs w:val="44"/>
        </w:rPr>
        <w:t>为所有可供分配的寄存器</w:t>
      </w:r>
      <w:r w:rsidRPr="006B2D50">
        <w:rPr>
          <w:rFonts w:ascii="Times New Roman" w:hAnsi="Times New Roman"/>
          <w:sz w:val="28"/>
          <w:szCs w:val="44"/>
        </w:rPr>
        <w:t xml:space="preserve">, </w:t>
      </w:r>
      <w:r w:rsidRPr="006B2D50">
        <w:rPr>
          <w:rFonts w:ascii="Times New Roman" w:hAnsi="Times New Roman" w:hint="eastAsia"/>
          <w:sz w:val="28"/>
          <w:szCs w:val="44"/>
        </w:rPr>
        <w:t>然后对于在当前干扰图中每</w:t>
      </w:r>
      <w:r w:rsidRPr="006B2D50">
        <w:rPr>
          <w:rFonts w:ascii="Times New Roman" w:hAnsi="Times New Roman"/>
          <w:sz w:val="28"/>
          <w:szCs w:val="44"/>
        </w:rPr>
        <w:t xml:space="preserve"> </w:t>
      </w:r>
      <w:r w:rsidRPr="006B2D50">
        <w:rPr>
          <w:rFonts w:ascii="Times New Roman" w:hAnsi="Times New Roman" w:hint="eastAsia"/>
          <w:sz w:val="28"/>
          <w:szCs w:val="44"/>
        </w:rPr>
        <w:t>个条从</w:t>
      </w:r>
      <w:r w:rsidRPr="006B2D50">
        <w:rPr>
          <w:rFonts w:ascii="Times New Roman" w:hAnsi="Times New Roman"/>
          <w:sz w:val="28"/>
          <w:szCs w:val="44"/>
        </w:rPr>
        <w:t xml:space="preserve"> node </w:t>
      </w:r>
      <w:r w:rsidRPr="006B2D50">
        <w:rPr>
          <w:rFonts w:ascii="Times New Roman" w:hAnsi="Times New Roman" w:hint="eastAsia"/>
          <w:sz w:val="28"/>
          <w:szCs w:val="44"/>
        </w:rPr>
        <w:t>出发到某个结点</w:t>
      </w:r>
      <w:r w:rsidRPr="006B2D50">
        <w:rPr>
          <w:rFonts w:ascii="Times New Roman" w:hAnsi="Times New Roman"/>
          <w:sz w:val="28"/>
          <w:szCs w:val="44"/>
        </w:rPr>
        <w:t xml:space="preserve"> node1 </w:t>
      </w:r>
      <w:r w:rsidRPr="006B2D50">
        <w:rPr>
          <w:rFonts w:ascii="Times New Roman" w:hAnsi="Times New Roman" w:hint="eastAsia"/>
          <w:sz w:val="28"/>
          <w:szCs w:val="44"/>
        </w:rPr>
        <w:t>的边</w:t>
      </w:r>
      <w:r w:rsidRPr="006B2D50">
        <w:rPr>
          <w:rFonts w:ascii="Times New Roman" w:hAnsi="Times New Roman"/>
          <w:sz w:val="28"/>
          <w:szCs w:val="44"/>
        </w:rPr>
        <w:t xml:space="preserve">, available </w:t>
      </w:r>
      <w:r w:rsidRPr="006B2D50">
        <w:rPr>
          <w:rFonts w:ascii="Times New Roman" w:hAnsi="Times New Roman" w:hint="eastAsia"/>
          <w:sz w:val="28"/>
          <w:szCs w:val="44"/>
        </w:rPr>
        <w:t>中删除</w:t>
      </w:r>
      <w:r w:rsidRPr="006B2D50">
        <w:rPr>
          <w:rFonts w:ascii="Times New Roman" w:hAnsi="Times New Roman"/>
          <w:sz w:val="28"/>
          <w:szCs w:val="44"/>
        </w:rPr>
        <w:t xml:space="preserve"> node1 </w:t>
      </w:r>
      <w:r w:rsidRPr="006B2D50">
        <w:rPr>
          <w:rFonts w:ascii="Times New Roman" w:hAnsi="Times New Roman" w:hint="eastAsia"/>
          <w:sz w:val="28"/>
          <w:szCs w:val="44"/>
        </w:rPr>
        <w:t>所代表的寄存器</w:t>
      </w:r>
      <w:r w:rsidRPr="006B2D50">
        <w:rPr>
          <w:rFonts w:ascii="Times New Roman" w:hAnsi="Times New Roman"/>
          <w:sz w:val="28"/>
          <w:szCs w:val="44"/>
        </w:rPr>
        <w:t>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</w:t>
      </w:r>
      <w:proofErr w:type="gramStart"/>
      <w:r w:rsidRPr="006B2D50">
        <w:rPr>
          <w:rFonts w:ascii="Times New Roman" w:hAnsi="Times New Roman" w:hint="eastAsia"/>
          <w:sz w:val="28"/>
          <w:szCs w:val="44"/>
        </w:rPr>
        <w:t>最后再取剩下寄存器中的一个为</w:t>
      </w:r>
      <w:r w:rsidRPr="006B2D50">
        <w:rPr>
          <w:rFonts w:ascii="Times New Roman" w:hAnsi="Times New Roman"/>
          <w:sz w:val="28"/>
          <w:szCs w:val="44"/>
        </w:rPr>
        <w:t xml:space="preserve"> node </w:t>
      </w:r>
      <w:r w:rsidRPr="006B2D50">
        <w:rPr>
          <w:rFonts w:ascii="Times New Roman" w:hAnsi="Times New Roman" w:hint="eastAsia"/>
          <w:sz w:val="28"/>
          <w:szCs w:val="44"/>
        </w:rPr>
        <w:t>分配</w:t>
      </w:r>
      <w:r w:rsidRPr="006B2D50">
        <w:rPr>
          <w:rFonts w:ascii="Times New Roman" w:hAnsi="Times New Roman"/>
          <w:sz w:val="28"/>
          <w:szCs w:val="44"/>
        </w:rPr>
        <w:t>.</w:t>
      </w:r>
      <w:proofErr w:type="gramEnd"/>
      <w:r w:rsidRPr="006B2D50">
        <w:rPr>
          <w:rFonts w:ascii="Times New Roman" w:hAnsi="Times New Roman"/>
          <w:sz w:val="28"/>
          <w:szCs w:val="44"/>
        </w:rPr>
        <w:t xml:space="preserve"> </w:t>
      </w:r>
    </w:p>
    <w:p w14:paraId="6B112FB2" w14:textId="61DDED21" w:rsidR="00A76A88" w:rsidRPr="00D5645C" w:rsidRDefault="00A76A88" w:rsidP="00A76A88">
      <w:pPr>
        <w:pStyle w:val="a0"/>
        <w:ind w:firstLine="720"/>
        <w:rPr>
          <w:sz w:val="28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RegAlloc</w:t>
      </w:r>
      <w:r w:rsidRPr="00D5645C">
        <w:rPr>
          <w:sz w:val="36"/>
          <w:szCs w:val="44"/>
          <w:lang w:eastAsia="zh-CN"/>
        </w:rPr>
        <w:t>.java</w:t>
      </w:r>
      <w:r>
        <w:rPr>
          <w:sz w:val="36"/>
          <w:szCs w:val="44"/>
          <w:lang w:eastAsia="zh-CN"/>
        </w:rPr>
        <w:t>:</w:t>
      </w:r>
    </w:p>
    <w:p w14:paraId="1855DBC9" w14:textId="3C585144" w:rsidR="006B2D50" w:rsidRDefault="00A76A88" w:rsidP="00A76A88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整体调用包中其他文件，提供统一接口。调用上述文件，先根据汇编指令生成流图（</w:t>
      </w:r>
      <w:proofErr w:type="spellStart"/>
      <w:r>
        <w:rPr>
          <w:rFonts w:hint="eastAsia"/>
          <w:sz w:val="28"/>
          <w:szCs w:val="44"/>
        </w:rPr>
        <w:t>AssemFlowGraph</w:t>
      </w:r>
      <w:proofErr w:type="spellEnd"/>
      <w:r>
        <w:rPr>
          <w:rFonts w:hint="eastAsia"/>
          <w:sz w:val="28"/>
          <w:szCs w:val="44"/>
        </w:rPr>
        <w:t>），再生成干扰图（</w:t>
      </w:r>
      <w:proofErr w:type="spellStart"/>
      <w:r>
        <w:rPr>
          <w:rFonts w:hint="eastAsia"/>
          <w:sz w:val="28"/>
          <w:szCs w:val="44"/>
        </w:rPr>
        <w:t>Liveness</w:t>
      </w:r>
      <w:proofErr w:type="spellEnd"/>
      <w:r>
        <w:rPr>
          <w:rFonts w:hint="eastAsia"/>
          <w:sz w:val="28"/>
          <w:szCs w:val="44"/>
        </w:rPr>
        <w:t>），进行活性分析（</w:t>
      </w:r>
      <w:proofErr w:type="spellStart"/>
      <w:r>
        <w:rPr>
          <w:rFonts w:hint="eastAsia"/>
          <w:sz w:val="28"/>
          <w:szCs w:val="44"/>
        </w:rPr>
        <w:t>Liveness</w:t>
      </w:r>
      <w:proofErr w:type="spellEnd"/>
      <w:r>
        <w:rPr>
          <w:rFonts w:hint="eastAsia"/>
          <w:sz w:val="28"/>
          <w:szCs w:val="44"/>
        </w:rPr>
        <w:t>），最后应用着色算法分配寄存器（</w:t>
      </w:r>
      <w:r>
        <w:rPr>
          <w:rFonts w:hint="eastAsia"/>
          <w:sz w:val="28"/>
          <w:szCs w:val="44"/>
        </w:rPr>
        <w:t>Color</w:t>
      </w:r>
      <w:r>
        <w:rPr>
          <w:rFonts w:hint="eastAsia"/>
          <w:sz w:val="28"/>
          <w:szCs w:val="44"/>
        </w:rPr>
        <w:t>）</w:t>
      </w:r>
    </w:p>
    <w:p w14:paraId="2CAAD4AC" w14:textId="77777777" w:rsidR="00121EAE" w:rsidRDefault="00121EAE" w:rsidP="00A76A88">
      <w:pPr>
        <w:pStyle w:val="a0"/>
        <w:ind w:firstLine="0"/>
        <w:rPr>
          <w:sz w:val="28"/>
          <w:szCs w:val="44"/>
        </w:rPr>
      </w:pPr>
    </w:p>
    <w:p w14:paraId="30ADA2E7" w14:textId="77777777" w:rsidR="00121EAE" w:rsidRDefault="00121EAE" w:rsidP="00A76A88">
      <w:pPr>
        <w:pStyle w:val="a0"/>
        <w:ind w:firstLine="0"/>
        <w:rPr>
          <w:sz w:val="28"/>
          <w:szCs w:val="44"/>
        </w:rPr>
      </w:pPr>
    </w:p>
    <w:p w14:paraId="104F3849" w14:textId="77777777" w:rsidR="00121EAE" w:rsidRDefault="00121EAE" w:rsidP="00A76A88">
      <w:pPr>
        <w:pStyle w:val="a0"/>
        <w:ind w:firstLine="0"/>
        <w:rPr>
          <w:sz w:val="28"/>
          <w:szCs w:val="44"/>
        </w:rPr>
      </w:pPr>
    </w:p>
    <w:p w14:paraId="00C7A332" w14:textId="5BED4BCC" w:rsidR="00121EAE" w:rsidRDefault="00121EAE" w:rsidP="00121EAE">
      <w:pPr>
        <w:pStyle w:val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lastRenderedPageBreak/>
        <w:t>最终整合</w:t>
      </w:r>
    </w:p>
    <w:p w14:paraId="05CC546A" w14:textId="764B0043" w:rsidR="00121EAE" w:rsidRDefault="00121EAE" w:rsidP="00121EAE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1.ErrorMsg</w:t>
      </w:r>
      <w:r>
        <w:rPr>
          <w:rFonts w:hint="eastAsia"/>
          <w:sz w:val="40"/>
          <w:szCs w:val="44"/>
        </w:rPr>
        <w:t>包</w:t>
      </w:r>
    </w:p>
    <w:p w14:paraId="4A2EFD1E" w14:textId="02BA31FD" w:rsidR="00121EAE" w:rsidRDefault="00121EAE" w:rsidP="00121EAE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r w:rsidRPr="00121EAE">
        <w:rPr>
          <w:rFonts w:hint="eastAsia"/>
          <w:sz w:val="28"/>
          <w:szCs w:val="44"/>
        </w:rPr>
        <w:t>封装了</w:t>
      </w:r>
      <w:r>
        <w:rPr>
          <w:rFonts w:hint="eastAsia"/>
          <w:sz w:val="28"/>
          <w:szCs w:val="44"/>
        </w:rPr>
        <w:t>错误信息，可以调</w:t>
      </w:r>
      <w:proofErr w:type="spellStart"/>
      <w:r>
        <w:rPr>
          <w:rFonts w:hint="eastAsia"/>
          <w:sz w:val="28"/>
          <w:szCs w:val="44"/>
        </w:rPr>
        <w:t>用</w:t>
      </w:r>
      <w:r>
        <w:rPr>
          <w:rFonts w:hint="eastAsia"/>
          <w:sz w:val="28"/>
          <w:szCs w:val="44"/>
        </w:rPr>
        <w:t>error</w:t>
      </w:r>
      <w:r>
        <w:rPr>
          <w:rFonts w:hint="eastAsia"/>
          <w:sz w:val="28"/>
          <w:szCs w:val="44"/>
        </w:rPr>
        <w:t>输出报错位置和报错信息，也可以在遇到严重错误时抛出异常，终止程序</w:t>
      </w:r>
      <w:proofErr w:type="spellEnd"/>
    </w:p>
    <w:p w14:paraId="5EB963E2" w14:textId="5C4AD788" w:rsidR="00121EAE" w:rsidRDefault="00121EAE" w:rsidP="00121EAE">
      <w:pPr>
        <w:pStyle w:val="a0"/>
        <w:ind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2.Main</w:t>
      </w:r>
      <w:r>
        <w:rPr>
          <w:rFonts w:hint="eastAsia"/>
          <w:sz w:val="40"/>
          <w:szCs w:val="44"/>
        </w:rPr>
        <w:t>包</w:t>
      </w:r>
    </w:p>
    <w:p w14:paraId="6C200A1E" w14:textId="2DA468FB" w:rsidR="00121EAE" w:rsidRDefault="00121EAE" w:rsidP="00121EAE">
      <w:pPr>
        <w:pStyle w:val="a0"/>
        <w:ind w:firstLine="0"/>
        <w:rPr>
          <w:sz w:val="28"/>
          <w:szCs w:val="44"/>
        </w:rPr>
      </w:pPr>
      <w:r>
        <w:rPr>
          <w:rFonts w:hint="eastAsia"/>
          <w:sz w:val="40"/>
          <w:szCs w:val="44"/>
        </w:rPr>
        <w:tab/>
      </w:r>
      <w:r w:rsidRPr="00121EAE">
        <w:rPr>
          <w:rFonts w:hint="eastAsia"/>
          <w:sz w:val="28"/>
          <w:szCs w:val="44"/>
        </w:rPr>
        <w:t>传入输入文件名，输出</w:t>
      </w:r>
      <w:r w:rsidR="00B646D0">
        <w:rPr>
          <w:rFonts w:hint="eastAsia"/>
          <w:sz w:val="28"/>
          <w:szCs w:val="44"/>
          <w:lang w:eastAsia="zh-CN"/>
        </w:rPr>
        <w:t>词法分析结果（</w:t>
      </w:r>
      <w:proofErr w:type="spellStart"/>
      <w:r w:rsidR="00B646D0">
        <w:rPr>
          <w:rFonts w:hint="eastAsia"/>
          <w:sz w:val="28"/>
          <w:szCs w:val="44"/>
          <w:lang w:eastAsia="zh-CN"/>
        </w:rPr>
        <w:t>yylex_result</w:t>
      </w:r>
      <w:proofErr w:type="spellEnd"/>
      <w:r w:rsidR="00B646D0">
        <w:rPr>
          <w:rFonts w:hint="eastAsia"/>
          <w:sz w:val="28"/>
          <w:szCs w:val="44"/>
          <w:lang w:eastAsia="zh-CN"/>
        </w:rPr>
        <w:t>）</w:t>
      </w:r>
      <w:proofErr w:type="spellStart"/>
      <w:r w:rsidRPr="00121EAE">
        <w:rPr>
          <w:rFonts w:hint="eastAsia"/>
          <w:sz w:val="28"/>
          <w:szCs w:val="44"/>
        </w:rPr>
        <w:t>astOut</w:t>
      </w:r>
      <w:proofErr w:type="spellEnd"/>
      <w:r w:rsidRPr="00121EAE">
        <w:rPr>
          <w:rFonts w:hint="eastAsia"/>
          <w:sz w:val="28"/>
          <w:szCs w:val="44"/>
        </w:rPr>
        <w:t>（抽象语法树），</w:t>
      </w:r>
      <w:proofErr w:type="spellStart"/>
      <w:r w:rsidRPr="00121EAE">
        <w:rPr>
          <w:rFonts w:hint="eastAsia"/>
          <w:sz w:val="28"/>
          <w:szCs w:val="44"/>
        </w:rPr>
        <w:t>irOut</w:t>
      </w:r>
      <w:proofErr w:type="spellEnd"/>
      <w:r w:rsidRPr="00121EAE">
        <w:rPr>
          <w:rFonts w:hint="eastAsia"/>
          <w:sz w:val="28"/>
          <w:szCs w:val="44"/>
        </w:rPr>
        <w:t>（</w:t>
      </w:r>
      <w:proofErr w:type="spellStart"/>
      <w:r w:rsidRPr="00121EAE">
        <w:rPr>
          <w:rFonts w:hint="eastAsia"/>
          <w:sz w:val="28"/>
          <w:szCs w:val="44"/>
        </w:rPr>
        <w:t>IR</w:t>
      </w:r>
      <w:proofErr w:type="spellEnd"/>
      <w:r w:rsidRPr="00121EAE">
        <w:rPr>
          <w:rFonts w:hint="eastAsia"/>
          <w:sz w:val="28"/>
          <w:szCs w:val="44"/>
        </w:rPr>
        <w:t>树</w:t>
      </w:r>
      <w:r w:rsidR="00B646D0">
        <w:rPr>
          <w:rFonts w:hint="eastAsia"/>
          <w:sz w:val="28"/>
          <w:szCs w:val="44"/>
        </w:rPr>
        <w:t>，</w:t>
      </w:r>
      <w:r w:rsidR="00B646D0">
        <w:rPr>
          <w:sz w:val="28"/>
          <w:szCs w:val="44"/>
        </w:rPr>
        <w:t>.</w:t>
      </w:r>
      <w:proofErr w:type="spellStart"/>
      <w:r w:rsidR="00B646D0">
        <w:rPr>
          <w:sz w:val="28"/>
          <w:szCs w:val="44"/>
        </w:rPr>
        <w:t>ir</w:t>
      </w:r>
      <w:proofErr w:type="spellEnd"/>
      <w:r w:rsidR="00B646D0">
        <w:rPr>
          <w:rFonts w:hint="eastAsia"/>
          <w:sz w:val="28"/>
          <w:szCs w:val="44"/>
          <w:lang w:eastAsia="zh-CN"/>
        </w:rPr>
        <w:t>文件</w:t>
      </w:r>
      <w:r w:rsidRPr="00121EAE">
        <w:rPr>
          <w:rFonts w:hint="eastAsia"/>
          <w:sz w:val="28"/>
          <w:szCs w:val="44"/>
        </w:rPr>
        <w:t>），</w:t>
      </w:r>
      <w:r w:rsidRPr="00121EAE">
        <w:rPr>
          <w:rFonts w:hint="eastAsia"/>
          <w:sz w:val="28"/>
          <w:szCs w:val="44"/>
        </w:rPr>
        <w:t>out</w:t>
      </w:r>
      <w:r w:rsidRPr="00121EAE">
        <w:rPr>
          <w:rFonts w:hint="eastAsia"/>
          <w:sz w:val="28"/>
          <w:szCs w:val="44"/>
        </w:rPr>
        <w:t>（</w:t>
      </w:r>
      <w:proofErr w:type="spellStart"/>
      <w:r w:rsidRPr="00121EAE">
        <w:rPr>
          <w:rFonts w:hint="eastAsia"/>
          <w:sz w:val="28"/>
          <w:szCs w:val="44"/>
        </w:rPr>
        <w:t>MIPS</w:t>
      </w:r>
      <w:proofErr w:type="spellEnd"/>
      <w:r w:rsidRPr="00121EAE">
        <w:rPr>
          <w:rFonts w:hint="eastAsia"/>
          <w:sz w:val="28"/>
          <w:szCs w:val="44"/>
        </w:rPr>
        <w:t>指令</w:t>
      </w:r>
      <w:proofErr w:type="spellStart"/>
      <w:r w:rsidRPr="00121EAE">
        <w:rPr>
          <w:rFonts w:hint="eastAsia"/>
          <w:sz w:val="28"/>
          <w:szCs w:val="44"/>
        </w:rPr>
        <w:t>集</w:t>
      </w:r>
      <w:r w:rsidR="00B646D0">
        <w:rPr>
          <w:sz w:val="28"/>
          <w:szCs w:val="44"/>
        </w:rPr>
        <w:t>.s</w:t>
      </w:r>
      <w:proofErr w:type="spellEnd"/>
      <w:r w:rsidR="00B646D0">
        <w:rPr>
          <w:rFonts w:hint="eastAsia"/>
          <w:sz w:val="28"/>
          <w:szCs w:val="44"/>
          <w:lang w:eastAsia="zh-CN"/>
        </w:rPr>
        <w:t>文件</w:t>
      </w:r>
      <w:r w:rsidRPr="00121EAE">
        <w:rPr>
          <w:rFonts w:hint="eastAsia"/>
          <w:sz w:val="28"/>
          <w:szCs w:val="44"/>
        </w:rPr>
        <w:t>）</w:t>
      </w:r>
      <w:r w:rsidR="005D095B">
        <w:rPr>
          <w:rFonts w:hint="eastAsia"/>
          <w:sz w:val="28"/>
          <w:szCs w:val="44"/>
        </w:rPr>
        <w:t>。具体步骤如下：</w:t>
      </w:r>
    </w:p>
    <w:p w14:paraId="3189E112" w14:textId="1E6E6BDF" w:rsidR="005D095B" w:rsidRPr="00121EAE" w:rsidRDefault="005D095B" w:rsidP="00121EAE">
      <w:pPr>
        <w:pStyle w:val="a0"/>
        <w:ind w:firstLine="0"/>
        <w:rPr>
          <w:sz w:val="28"/>
          <w:szCs w:val="44"/>
          <w:lang w:eastAsia="zh-CN"/>
        </w:rPr>
      </w:pPr>
      <w:r>
        <w:rPr>
          <w:rFonts w:hint="eastAsia"/>
          <w:sz w:val="28"/>
          <w:szCs w:val="44"/>
        </w:rPr>
        <w:tab/>
      </w:r>
      <w:r>
        <w:rPr>
          <w:rFonts w:hint="eastAsia"/>
          <w:sz w:val="28"/>
          <w:szCs w:val="44"/>
        </w:rPr>
        <w:t>传入输入文件，调</w:t>
      </w:r>
      <w:proofErr w:type="spellStart"/>
      <w:r>
        <w:rPr>
          <w:rFonts w:hint="eastAsia"/>
          <w:sz w:val="28"/>
          <w:szCs w:val="44"/>
        </w:rPr>
        <w:t>用</w:t>
      </w:r>
      <w:r>
        <w:rPr>
          <w:rFonts w:hint="eastAsia"/>
          <w:sz w:val="28"/>
          <w:szCs w:val="44"/>
        </w:rPr>
        <w:t>Parse</w:t>
      </w:r>
      <w:r>
        <w:rPr>
          <w:rFonts w:hint="eastAsia"/>
          <w:sz w:val="28"/>
          <w:szCs w:val="44"/>
        </w:rPr>
        <w:t>包</w:t>
      </w:r>
      <w:proofErr w:type="spellEnd"/>
      <w:r>
        <w:rPr>
          <w:rFonts w:hint="eastAsia"/>
          <w:sz w:val="28"/>
          <w:szCs w:val="44"/>
        </w:rPr>
        <w:t>（</w:t>
      </w:r>
      <w:proofErr w:type="spellStart"/>
      <w:r>
        <w:rPr>
          <w:rFonts w:hint="eastAsia"/>
          <w:sz w:val="28"/>
          <w:szCs w:val="44"/>
        </w:rPr>
        <w:t>yylex</w:t>
      </w:r>
      <w:r>
        <w:rPr>
          <w:rFonts w:hint="eastAsia"/>
          <w:sz w:val="28"/>
          <w:szCs w:val="44"/>
        </w:rPr>
        <w:t>进行词法分析，</w:t>
      </w:r>
      <w:r>
        <w:rPr>
          <w:rFonts w:hint="eastAsia"/>
          <w:sz w:val="28"/>
          <w:szCs w:val="44"/>
        </w:rPr>
        <w:t>Grm</w:t>
      </w:r>
      <w:r>
        <w:rPr>
          <w:rFonts w:hint="eastAsia"/>
          <w:sz w:val="28"/>
          <w:szCs w:val="44"/>
        </w:rPr>
        <w:t>进行语法分析，返回抽象语法树的根，输出</w:t>
      </w:r>
      <w:r>
        <w:rPr>
          <w:rFonts w:hint="eastAsia"/>
          <w:sz w:val="28"/>
          <w:szCs w:val="44"/>
        </w:rPr>
        <w:t>astOut</w:t>
      </w:r>
      <w:proofErr w:type="spellEnd"/>
      <w:r>
        <w:rPr>
          <w:rFonts w:hint="eastAsia"/>
          <w:sz w:val="28"/>
          <w:szCs w:val="44"/>
        </w:rPr>
        <w:t>）。新</w:t>
      </w:r>
      <w:proofErr w:type="spellStart"/>
      <w:r>
        <w:rPr>
          <w:rFonts w:hint="eastAsia"/>
          <w:sz w:val="28"/>
          <w:szCs w:val="44"/>
        </w:rPr>
        <w:t>建</w:t>
      </w:r>
      <w:r>
        <w:rPr>
          <w:rFonts w:hint="eastAsia"/>
          <w:sz w:val="28"/>
          <w:szCs w:val="44"/>
        </w:rPr>
        <w:t>Frame</w:t>
      </w:r>
      <w:r>
        <w:rPr>
          <w:rFonts w:hint="eastAsia"/>
          <w:sz w:val="28"/>
          <w:szCs w:val="44"/>
        </w:rPr>
        <w:t>并创建</w:t>
      </w:r>
      <w:r>
        <w:rPr>
          <w:rFonts w:hint="eastAsia"/>
          <w:sz w:val="28"/>
          <w:szCs w:val="44"/>
        </w:rPr>
        <w:t>translate</w:t>
      </w:r>
      <w:r>
        <w:rPr>
          <w:rFonts w:hint="eastAsia"/>
          <w:sz w:val="28"/>
          <w:szCs w:val="44"/>
        </w:rPr>
        <w:t>和</w:t>
      </w:r>
      <w:r>
        <w:rPr>
          <w:rFonts w:hint="eastAsia"/>
          <w:sz w:val="28"/>
          <w:szCs w:val="44"/>
        </w:rPr>
        <w:t>semant</w:t>
      </w:r>
      <w:r>
        <w:rPr>
          <w:rFonts w:hint="eastAsia"/>
          <w:sz w:val="28"/>
          <w:szCs w:val="44"/>
        </w:rPr>
        <w:t>对象，在进行语义检查和</w:t>
      </w:r>
      <w:r>
        <w:rPr>
          <w:rFonts w:hint="eastAsia"/>
          <w:sz w:val="28"/>
          <w:szCs w:val="44"/>
        </w:rPr>
        <w:t>IR</w:t>
      </w:r>
      <w:r>
        <w:rPr>
          <w:rFonts w:hint="eastAsia"/>
          <w:sz w:val="28"/>
          <w:szCs w:val="44"/>
        </w:rPr>
        <w:t>树翻译</w:t>
      </w:r>
      <w:proofErr w:type="spellEnd"/>
      <w:r>
        <w:rPr>
          <w:rFonts w:hint="eastAsia"/>
          <w:sz w:val="28"/>
          <w:szCs w:val="44"/>
        </w:rPr>
        <w:t>（</w:t>
      </w:r>
      <w:proofErr w:type="spellStart"/>
      <w:r>
        <w:rPr>
          <w:rFonts w:hint="eastAsia"/>
          <w:sz w:val="28"/>
          <w:szCs w:val="44"/>
        </w:rPr>
        <w:t>transProg</w:t>
      </w:r>
      <w:proofErr w:type="spellEnd"/>
      <w:r>
        <w:rPr>
          <w:rFonts w:hint="eastAsia"/>
          <w:sz w:val="28"/>
          <w:szCs w:val="44"/>
        </w:rPr>
        <w:t>），返回翻译完成的段链表。之后进行规范化，分别处理数据段（输出信息）和函数段（执</w:t>
      </w:r>
      <w:proofErr w:type="spellStart"/>
      <w:r>
        <w:rPr>
          <w:rFonts w:hint="eastAsia"/>
          <w:sz w:val="28"/>
          <w:szCs w:val="44"/>
        </w:rPr>
        <w:t>行</w:t>
      </w:r>
      <w:r>
        <w:rPr>
          <w:rFonts w:hint="eastAsia"/>
          <w:sz w:val="28"/>
          <w:szCs w:val="44"/>
        </w:rPr>
        <w:t>emitProc</w:t>
      </w:r>
      <w:r>
        <w:rPr>
          <w:rFonts w:hint="eastAsia"/>
          <w:sz w:val="28"/>
          <w:szCs w:val="44"/>
        </w:rPr>
        <w:t>，输出该函数段的</w:t>
      </w:r>
      <w:r>
        <w:rPr>
          <w:rFonts w:hint="eastAsia"/>
          <w:sz w:val="28"/>
          <w:szCs w:val="44"/>
        </w:rPr>
        <w:t>ir</w:t>
      </w:r>
      <w:r>
        <w:rPr>
          <w:rFonts w:hint="eastAsia"/>
          <w:sz w:val="28"/>
          <w:szCs w:val="44"/>
        </w:rPr>
        <w:t>树和汇编指令</w:t>
      </w:r>
      <w:proofErr w:type="spellEnd"/>
      <w:r>
        <w:rPr>
          <w:rFonts w:hint="eastAsia"/>
          <w:sz w:val="28"/>
          <w:szCs w:val="44"/>
        </w:rPr>
        <w:t>），其中</w:t>
      </w:r>
      <w:r>
        <w:rPr>
          <w:rFonts w:hint="eastAsia"/>
          <w:sz w:val="28"/>
          <w:szCs w:val="44"/>
        </w:rPr>
        <w:t>emitProc</w:t>
      </w:r>
      <w:r>
        <w:rPr>
          <w:rFonts w:hint="eastAsia"/>
          <w:sz w:val="28"/>
          <w:szCs w:val="44"/>
        </w:rPr>
        <w:t>包含输出</w:t>
      </w:r>
      <w:r>
        <w:rPr>
          <w:rFonts w:hint="eastAsia"/>
          <w:sz w:val="28"/>
          <w:szCs w:val="44"/>
        </w:rPr>
        <w:t>ir</w:t>
      </w:r>
      <w:r>
        <w:rPr>
          <w:rFonts w:hint="eastAsia"/>
          <w:sz w:val="28"/>
          <w:szCs w:val="44"/>
        </w:rPr>
        <w:t>树，规范化，划分基本块，放置基本块，生成汇编代码，寄存器分配，添加调用和返回，输出</w:t>
      </w:r>
      <w:r>
        <w:rPr>
          <w:rFonts w:hint="eastAsia"/>
          <w:sz w:val="28"/>
          <w:szCs w:val="44"/>
        </w:rPr>
        <w:t>Mips</w:t>
      </w:r>
      <w:r>
        <w:rPr>
          <w:rFonts w:hint="eastAsia"/>
          <w:sz w:val="28"/>
          <w:szCs w:val="44"/>
        </w:rPr>
        <w:t>，追加标准函数库。</w:t>
      </w:r>
    </w:p>
    <w:p w14:paraId="0939C6C5" w14:textId="43949EE6" w:rsidR="00121EAE" w:rsidRPr="00121EAE" w:rsidRDefault="00121EAE" w:rsidP="00121EAE">
      <w:pPr>
        <w:pStyle w:val="a0"/>
        <w:ind w:firstLine="0"/>
        <w:rPr>
          <w:sz w:val="20"/>
          <w:szCs w:val="44"/>
        </w:rPr>
      </w:pPr>
      <w:r>
        <w:rPr>
          <w:rFonts w:hint="eastAsia"/>
          <w:sz w:val="40"/>
          <w:szCs w:val="44"/>
        </w:rPr>
        <w:tab/>
      </w:r>
    </w:p>
    <w:p w14:paraId="42EB7A23" w14:textId="77777777" w:rsidR="00121EAE" w:rsidRPr="00121EAE" w:rsidRDefault="00121EAE" w:rsidP="00121EAE">
      <w:pPr>
        <w:pStyle w:val="a0"/>
        <w:ind w:firstLine="0"/>
        <w:rPr>
          <w:sz w:val="20"/>
          <w:szCs w:val="44"/>
        </w:rPr>
      </w:pPr>
    </w:p>
    <w:sectPr w:rsidR="00121EAE" w:rsidRPr="00121EAE" w:rsidSect="001D5854">
      <w:headerReference w:type="default" r:id="rId15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D3741" w14:textId="77777777" w:rsidR="00121EAE" w:rsidRDefault="00121EAE">
      <w:r>
        <w:separator/>
      </w:r>
    </w:p>
  </w:endnote>
  <w:endnote w:type="continuationSeparator" w:id="0">
    <w:p w14:paraId="4DFE7BD5" w14:textId="77777777" w:rsidR="00121EAE" w:rsidRDefault="00121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0EE3C" w14:textId="77777777" w:rsidR="00121EAE" w:rsidRDefault="00121EAE">
      <w:r>
        <w:separator/>
      </w:r>
    </w:p>
  </w:footnote>
  <w:footnote w:type="continuationSeparator" w:id="0">
    <w:p w14:paraId="61B3DFA9" w14:textId="77777777" w:rsidR="00121EAE" w:rsidRDefault="00121E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6099F" w14:textId="77777777" w:rsidR="00121EAE" w:rsidRPr="001D5854" w:rsidRDefault="00121EAE" w:rsidP="001D5854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24FB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769D3779"/>
    <w:multiLevelType w:val="hybridMultilevel"/>
    <w:tmpl w:val="CD5E253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A5"/>
    <w:rsid w:val="0002592E"/>
    <w:rsid w:val="00043C20"/>
    <w:rsid w:val="0005557E"/>
    <w:rsid w:val="00083425"/>
    <w:rsid w:val="000C3576"/>
    <w:rsid w:val="000C6CF4"/>
    <w:rsid w:val="000D1A2C"/>
    <w:rsid w:val="000E42E2"/>
    <w:rsid w:val="000E4BBA"/>
    <w:rsid w:val="00121EAE"/>
    <w:rsid w:val="00156161"/>
    <w:rsid w:val="0016053C"/>
    <w:rsid w:val="00191F56"/>
    <w:rsid w:val="001A6A5E"/>
    <w:rsid w:val="001D5854"/>
    <w:rsid w:val="00200FC9"/>
    <w:rsid w:val="0020478D"/>
    <w:rsid w:val="00206385"/>
    <w:rsid w:val="0023281A"/>
    <w:rsid w:val="00232DD2"/>
    <w:rsid w:val="002640D3"/>
    <w:rsid w:val="00290215"/>
    <w:rsid w:val="00290C9D"/>
    <w:rsid w:val="00291892"/>
    <w:rsid w:val="002E1F8F"/>
    <w:rsid w:val="002F1500"/>
    <w:rsid w:val="00330B67"/>
    <w:rsid w:val="00331961"/>
    <w:rsid w:val="003328B5"/>
    <w:rsid w:val="00356DED"/>
    <w:rsid w:val="003611B9"/>
    <w:rsid w:val="0038423D"/>
    <w:rsid w:val="003C3A34"/>
    <w:rsid w:val="003D2459"/>
    <w:rsid w:val="003F4ABC"/>
    <w:rsid w:val="00400A5A"/>
    <w:rsid w:val="00404B5A"/>
    <w:rsid w:val="0041721E"/>
    <w:rsid w:val="0048281C"/>
    <w:rsid w:val="004A4DD0"/>
    <w:rsid w:val="004C1AEF"/>
    <w:rsid w:val="005161A4"/>
    <w:rsid w:val="005252D7"/>
    <w:rsid w:val="00566FFE"/>
    <w:rsid w:val="00572052"/>
    <w:rsid w:val="005935CF"/>
    <w:rsid w:val="005B41E7"/>
    <w:rsid w:val="005D095B"/>
    <w:rsid w:val="005E675F"/>
    <w:rsid w:val="005F27C0"/>
    <w:rsid w:val="0061517B"/>
    <w:rsid w:val="00622B41"/>
    <w:rsid w:val="00675B18"/>
    <w:rsid w:val="006A6B03"/>
    <w:rsid w:val="006B2D50"/>
    <w:rsid w:val="006B332D"/>
    <w:rsid w:val="006B3AE5"/>
    <w:rsid w:val="006D78A5"/>
    <w:rsid w:val="006E3B1B"/>
    <w:rsid w:val="006F5309"/>
    <w:rsid w:val="00733F35"/>
    <w:rsid w:val="00780C58"/>
    <w:rsid w:val="007B79BD"/>
    <w:rsid w:val="007C2F3C"/>
    <w:rsid w:val="007D43B2"/>
    <w:rsid w:val="007D5548"/>
    <w:rsid w:val="007F2E67"/>
    <w:rsid w:val="008B472C"/>
    <w:rsid w:val="008D0491"/>
    <w:rsid w:val="008E47D9"/>
    <w:rsid w:val="009514FA"/>
    <w:rsid w:val="00960EBE"/>
    <w:rsid w:val="00A61FFA"/>
    <w:rsid w:val="00A76A88"/>
    <w:rsid w:val="00AA346A"/>
    <w:rsid w:val="00B13707"/>
    <w:rsid w:val="00B22327"/>
    <w:rsid w:val="00B454B7"/>
    <w:rsid w:val="00B5588E"/>
    <w:rsid w:val="00B646D0"/>
    <w:rsid w:val="00B80059"/>
    <w:rsid w:val="00B94611"/>
    <w:rsid w:val="00B94F00"/>
    <w:rsid w:val="00BD573C"/>
    <w:rsid w:val="00C0455D"/>
    <w:rsid w:val="00C219F5"/>
    <w:rsid w:val="00C768B3"/>
    <w:rsid w:val="00C92F45"/>
    <w:rsid w:val="00CB26B0"/>
    <w:rsid w:val="00CF1140"/>
    <w:rsid w:val="00CF4E00"/>
    <w:rsid w:val="00D20D74"/>
    <w:rsid w:val="00D25689"/>
    <w:rsid w:val="00D30C55"/>
    <w:rsid w:val="00D30CBE"/>
    <w:rsid w:val="00D35BEF"/>
    <w:rsid w:val="00D41778"/>
    <w:rsid w:val="00D5645C"/>
    <w:rsid w:val="00D577B7"/>
    <w:rsid w:val="00D81079"/>
    <w:rsid w:val="00D94B71"/>
    <w:rsid w:val="00DB3D7C"/>
    <w:rsid w:val="00DF1FF1"/>
    <w:rsid w:val="00E27687"/>
    <w:rsid w:val="00E50A00"/>
    <w:rsid w:val="00E51B94"/>
    <w:rsid w:val="00EB7729"/>
    <w:rsid w:val="00EE13B1"/>
    <w:rsid w:val="00EF1E75"/>
    <w:rsid w:val="00EF33D9"/>
    <w:rsid w:val="00EF6652"/>
    <w:rsid w:val="00F00B2E"/>
    <w:rsid w:val="00F07E14"/>
    <w:rsid w:val="00F3605A"/>
    <w:rsid w:val="00F369CA"/>
    <w:rsid w:val="00F571CA"/>
    <w:rsid w:val="00F64533"/>
    <w:rsid w:val="00F72E5D"/>
    <w:rsid w:val="00F9650C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81E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eastAsia="en-US"/>
    </w:rPr>
  </w:style>
  <w:style w:type="paragraph" w:styleId="1">
    <w:name w:val="heading 1"/>
    <w:basedOn w:val="a"/>
    <w:next w:val="a0"/>
    <w:link w:val="10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basedOn w:val="a"/>
    <w:next w:val="a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a6">
    <w:name w:val="page number"/>
    <w:basedOn w:val="a1"/>
  </w:style>
  <w:style w:type="character" w:styleId="a7">
    <w:name w:val="Hyperlink"/>
    <w:basedOn w:val="a1"/>
    <w:rPr>
      <w:color w:val="0000FF"/>
      <w:u w:val="single"/>
    </w:rPr>
  </w:style>
  <w:style w:type="character" w:customStyle="1" w:styleId="10">
    <w:name w:val="标题 1字符"/>
    <w:basedOn w:val="a1"/>
    <w:link w:val="1"/>
    <w:rsid w:val="001D5854"/>
    <w:rPr>
      <w:sz w:val="24"/>
      <w:lang w:val="en-US" w:eastAsia="en-US" w:bidi="ar-SA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a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a4">
    <w:name w:val="正文文本字符"/>
    <w:basedOn w:val="a1"/>
    <w:link w:val="a0"/>
    <w:rsid w:val="001D5854"/>
    <w:rPr>
      <w:sz w:val="24"/>
      <w:lang w:val="en-US" w:eastAsia="en-US" w:bidi="ar-SA"/>
    </w:rPr>
  </w:style>
  <w:style w:type="paragraph" w:styleId="a9">
    <w:name w:val="Block Text"/>
    <w:basedOn w:val="a0"/>
    <w:link w:val="aa"/>
    <w:rsid w:val="00DB3D7C"/>
    <w:pPr>
      <w:ind w:firstLine="0"/>
    </w:pPr>
  </w:style>
  <w:style w:type="paragraph" w:customStyle="1" w:styleId="Quotation">
    <w:name w:val="Quotation"/>
    <w:basedOn w:val="a0"/>
    <w:rsid w:val="00FA7F58"/>
    <w:pPr>
      <w:ind w:left="547" w:firstLine="0"/>
    </w:pPr>
  </w:style>
  <w:style w:type="character" w:customStyle="1" w:styleId="aa">
    <w:name w:val="文本块字符"/>
    <w:basedOn w:val="a4"/>
    <w:link w:val="a9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a0"/>
    <w:rsid w:val="00F00B2E"/>
    <w:pPr>
      <w:ind w:left="547" w:hanging="547"/>
    </w:pPr>
  </w:style>
  <w:style w:type="paragraph" w:styleId="TOC">
    <w:name w:val="TOC Heading"/>
    <w:basedOn w:val="1"/>
    <w:next w:val="a"/>
    <w:uiPriority w:val="39"/>
    <w:unhideWhenUsed/>
    <w:qFormat/>
    <w:rsid w:val="00F3605A"/>
    <w:pPr>
      <w:keepNext/>
      <w:keepLines/>
      <w:spacing w:before="480" w:line="276" w:lineRule="auto"/>
      <w:jc w:val="left"/>
      <w:outlineLvl w:val="9"/>
    </w:pPr>
    <w:rPr>
      <w:rFonts w:ascii="Calibri" w:hAnsi="Calibri"/>
      <w:b/>
      <w:bCs/>
      <w:color w:val="365F9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rsid w:val="00F3605A"/>
    <w:pPr>
      <w:spacing w:before="120"/>
    </w:pPr>
    <w:rPr>
      <w:rFonts w:asciiTheme="minorHAnsi" w:hAnsiTheme="minorHAnsi"/>
      <w:b/>
      <w:szCs w:val="24"/>
    </w:rPr>
  </w:style>
  <w:style w:type="paragraph" w:styleId="20">
    <w:name w:val="toc 2"/>
    <w:basedOn w:val="a"/>
    <w:next w:val="a"/>
    <w:autoRedefine/>
    <w:uiPriority w:val="39"/>
    <w:rsid w:val="00F3605A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rsid w:val="00F3605A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rsid w:val="00F3605A"/>
    <w:pPr>
      <w:ind w:left="720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rsid w:val="00F3605A"/>
    <w:pPr>
      <w:ind w:left="960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rsid w:val="00F3605A"/>
    <w:pPr>
      <w:ind w:left="1200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rsid w:val="00F3605A"/>
    <w:pPr>
      <w:ind w:left="1440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rsid w:val="00F3605A"/>
    <w:pPr>
      <w:ind w:left="1680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rsid w:val="00F3605A"/>
    <w:pPr>
      <w:ind w:left="1920"/>
    </w:pPr>
    <w:rPr>
      <w:rFonts w:asciiTheme="minorHAnsi" w:hAnsiTheme="minorHAnsi"/>
      <w:sz w:val="20"/>
    </w:rPr>
  </w:style>
  <w:style w:type="paragraph" w:styleId="ab">
    <w:name w:val="Balloon Text"/>
    <w:basedOn w:val="a"/>
    <w:link w:val="ac"/>
    <w:rsid w:val="00C0455D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1"/>
    <w:link w:val="ab"/>
    <w:rsid w:val="00C0455D"/>
    <w:rPr>
      <w:rFonts w:ascii="Lucida Grande" w:hAnsi="Lucida Grande" w:cs="Lucida Grande"/>
      <w:sz w:val="18"/>
      <w:szCs w:val="18"/>
      <w:lang w:eastAsia="en-US"/>
    </w:rPr>
  </w:style>
  <w:style w:type="table" w:styleId="ad">
    <w:name w:val="Table Grid"/>
    <w:basedOn w:val="a2"/>
    <w:rsid w:val="00D2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eastAsia="en-US"/>
    </w:rPr>
  </w:style>
  <w:style w:type="paragraph" w:styleId="1">
    <w:name w:val="heading 1"/>
    <w:basedOn w:val="a"/>
    <w:next w:val="a0"/>
    <w:link w:val="10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basedOn w:val="a"/>
    <w:next w:val="a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a6">
    <w:name w:val="page number"/>
    <w:basedOn w:val="a1"/>
  </w:style>
  <w:style w:type="character" w:styleId="a7">
    <w:name w:val="Hyperlink"/>
    <w:basedOn w:val="a1"/>
    <w:rPr>
      <w:color w:val="0000FF"/>
      <w:u w:val="single"/>
    </w:rPr>
  </w:style>
  <w:style w:type="character" w:customStyle="1" w:styleId="10">
    <w:name w:val="标题 1字符"/>
    <w:basedOn w:val="a1"/>
    <w:link w:val="1"/>
    <w:rsid w:val="001D5854"/>
    <w:rPr>
      <w:sz w:val="24"/>
      <w:lang w:val="en-US" w:eastAsia="en-US" w:bidi="ar-SA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a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a4">
    <w:name w:val="正文文本字符"/>
    <w:basedOn w:val="a1"/>
    <w:link w:val="a0"/>
    <w:rsid w:val="001D5854"/>
    <w:rPr>
      <w:sz w:val="24"/>
      <w:lang w:val="en-US" w:eastAsia="en-US" w:bidi="ar-SA"/>
    </w:rPr>
  </w:style>
  <w:style w:type="paragraph" w:styleId="a9">
    <w:name w:val="Block Text"/>
    <w:basedOn w:val="a0"/>
    <w:link w:val="aa"/>
    <w:rsid w:val="00DB3D7C"/>
    <w:pPr>
      <w:ind w:firstLine="0"/>
    </w:pPr>
  </w:style>
  <w:style w:type="paragraph" w:customStyle="1" w:styleId="Quotation">
    <w:name w:val="Quotation"/>
    <w:basedOn w:val="a0"/>
    <w:rsid w:val="00FA7F58"/>
    <w:pPr>
      <w:ind w:left="547" w:firstLine="0"/>
    </w:pPr>
  </w:style>
  <w:style w:type="character" w:customStyle="1" w:styleId="aa">
    <w:name w:val="文本块字符"/>
    <w:basedOn w:val="a4"/>
    <w:link w:val="a9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a0"/>
    <w:rsid w:val="00F00B2E"/>
    <w:pPr>
      <w:ind w:left="547" w:hanging="547"/>
    </w:pPr>
  </w:style>
  <w:style w:type="paragraph" w:styleId="TOC">
    <w:name w:val="TOC Heading"/>
    <w:basedOn w:val="1"/>
    <w:next w:val="a"/>
    <w:uiPriority w:val="39"/>
    <w:unhideWhenUsed/>
    <w:qFormat/>
    <w:rsid w:val="00F3605A"/>
    <w:pPr>
      <w:keepNext/>
      <w:keepLines/>
      <w:spacing w:before="480" w:line="276" w:lineRule="auto"/>
      <w:jc w:val="left"/>
      <w:outlineLvl w:val="9"/>
    </w:pPr>
    <w:rPr>
      <w:rFonts w:ascii="Calibri" w:hAnsi="Calibri"/>
      <w:b/>
      <w:bCs/>
      <w:color w:val="365F9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rsid w:val="00F3605A"/>
    <w:pPr>
      <w:spacing w:before="120"/>
    </w:pPr>
    <w:rPr>
      <w:rFonts w:asciiTheme="minorHAnsi" w:hAnsiTheme="minorHAnsi"/>
      <w:b/>
      <w:szCs w:val="24"/>
    </w:rPr>
  </w:style>
  <w:style w:type="paragraph" w:styleId="20">
    <w:name w:val="toc 2"/>
    <w:basedOn w:val="a"/>
    <w:next w:val="a"/>
    <w:autoRedefine/>
    <w:uiPriority w:val="39"/>
    <w:rsid w:val="00F3605A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rsid w:val="00F3605A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rsid w:val="00F3605A"/>
    <w:pPr>
      <w:ind w:left="720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rsid w:val="00F3605A"/>
    <w:pPr>
      <w:ind w:left="960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rsid w:val="00F3605A"/>
    <w:pPr>
      <w:ind w:left="1200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rsid w:val="00F3605A"/>
    <w:pPr>
      <w:ind w:left="1440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rsid w:val="00F3605A"/>
    <w:pPr>
      <w:ind w:left="1680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rsid w:val="00F3605A"/>
    <w:pPr>
      <w:ind w:left="1920"/>
    </w:pPr>
    <w:rPr>
      <w:rFonts w:asciiTheme="minorHAnsi" w:hAnsiTheme="minorHAnsi"/>
      <w:sz w:val="20"/>
    </w:rPr>
  </w:style>
  <w:style w:type="paragraph" w:styleId="ab">
    <w:name w:val="Balloon Text"/>
    <w:basedOn w:val="a"/>
    <w:link w:val="ac"/>
    <w:rsid w:val="00C0455D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1"/>
    <w:link w:val="ab"/>
    <w:rsid w:val="00C0455D"/>
    <w:rPr>
      <w:rFonts w:ascii="Lucida Grande" w:hAnsi="Lucida Grande" w:cs="Lucida Grande"/>
      <w:sz w:val="18"/>
      <w:szCs w:val="18"/>
      <w:lang w:eastAsia="en-US"/>
    </w:rPr>
  </w:style>
  <w:style w:type="table" w:styleId="ad">
    <w:name w:val="Table Grid"/>
    <w:basedOn w:val="a2"/>
    <w:rsid w:val="00D2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dg:1hy2cdmd5pnb6j3005gvqbxh0000gn:T:TM1007632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6CE9A-1FC0-E649-A683-4518E872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TM10076323</Template>
  <TotalTime>714</TotalTime>
  <Pages>31</Pages>
  <Words>3385</Words>
  <Characters>19300</Characters>
  <Application>Microsoft Macintosh Word</Application>
  <DocSecurity>0</DocSecurity>
  <Lines>160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vanguard university</Company>
  <LinksUpToDate>false</LinksUpToDate>
  <CharactersWithSpaces>22640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20</cp:revision>
  <cp:lastPrinted>2002-05-11T07:16:00Z</cp:lastPrinted>
  <dcterms:created xsi:type="dcterms:W3CDTF">2016-12-05T03:15:00Z</dcterms:created>
  <dcterms:modified xsi:type="dcterms:W3CDTF">2016-12-07T09:45:00Z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TC100763232052</vt:lpwstr>
  </property>
</Properties>
</file>